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22863" w14:textId="237A71E9" w:rsidR="00E81978" w:rsidRDefault="000A07B4">
      <w:pPr>
        <w:pStyle w:val="Title"/>
      </w:pPr>
      <w:sdt>
        <w:sdtPr>
          <w:alias w:val="Title:"/>
          <w:tag w:val="Title:"/>
          <w:id w:val="726351117"/>
          <w:placeholder>
            <w:docPart w:val="F57DDF4A78DF4BB7B00DA46508C204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B2B98">
            <w:t>Bonus Material for Homework 1</w:t>
          </w:r>
        </w:sdtContent>
      </w:sdt>
    </w:p>
    <w:p w14:paraId="0AD42C32" w14:textId="5BDB96F0" w:rsidR="00B823AA" w:rsidRDefault="003B2B98" w:rsidP="00B823AA">
      <w:pPr>
        <w:pStyle w:val="Title2"/>
      </w:pPr>
      <w:r>
        <w:t>Matthew Berry</w:t>
      </w:r>
    </w:p>
    <w:p w14:paraId="08B01F8F" w14:textId="58D7E112" w:rsidR="00E81978" w:rsidRDefault="003B2B98" w:rsidP="00B823AA">
      <w:pPr>
        <w:pStyle w:val="Title2"/>
      </w:pPr>
      <w:r>
        <w:t>University of Denver University College</w:t>
      </w:r>
    </w:p>
    <w:p w14:paraId="67B75690" w14:textId="2F0E8151" w:rsidR="00E81978" w:rsidRDefault="00E81978">
      <w:pPr>
        <w:pStyle w:val="Title"/>
      </w:pPr>
    </w:p>
    <w:p w14:paraId="7F80B331" w14:textId="7028057F" w:rsidR="00E81978" w:rsidRDefault="00E81978" w:rsidP="00B823AA">
      <w:pPr>
        <w:pStyle w:val="Title2"/>
      </w:pPr>
    </w:p>
    <w:p w14:paraId="4859836C" w14:textId="6A9D3956" w:rsidR="00E81978" w:rsidRDefault="00E81978" w:rsidP="004C58F9">
      <w:pPr>
        <w:pStyle w:val="NoSpacing"/>
      </w:pPr>
    </w:p>
    <w:p w14:paraId="2CAD98AC" w14:textId="1AC6BEB3" w:rsidR="003B2B98" w:rsidRDefault="003B2B98" w:rsidP="004C58F9">
      <w:pPr>
        <w:pStyle w:val="NoSpacing"/>
      </w:pPr>
    </w:p>
    <w:p w14:paraId="558EA60D" w14:textId="5C85366F" w:rsidR="003B2B98" w:rsidRDefault="003B2B98" w:rsidP="004C58F9">
      <w:pPr>
        <w:pStyle w:val="NoSpacing"/>
      </w:pPr>
    </w:p>
    <w:p w14:paraId="7D8627DF" w14:textId="1EB49744" w:rsidR="003B2B98" w:rsidRDefault="003B2B98" w:rsidP="004C58F9">
      <w:pPr>
        <w:pStyle w:val="NoSpacing"/>
      </w:pPr>
    </w:p>
    <w:p w14:paraId="111BCBEB" w14:textId="726AC365" w:rsidR="003B2B98" w:rsidRDefault="003B2B98" w:rsidP="004C58F9">
      <w:pPr>
        <w:pStyle w:val="NoSpacing"/>
      </w:pPr>
    </w:p>
    <w:p w14:paraId="04D6EF68" w14:textId="44AB2A0B" w:rsidR="003B2B98" w:rsidRDefault="003B2B98" w:rsidP="004C58F9">
      <w:pPr>
        <w:pStyle w:val="NoSpacing"/>
      </w:pPr>
    </w:p>
    <w:p w14:paraId="7578C9D9" w14:textId="35E49294" w:rsidR="003B2B98" w:rsidRDefault="003B2B98" w:rsidP="004C58F9">
      <w:pPr>
        <w:pStyle w:val="NoSpacing"/>
      </w:pPr>
    </w:p>
    <w:p w14:paraId="1CD7FE47" w14:textId="25429A59" w:rsidR="003B2B98" w:rsidRDefault="003B2B98" w:rsidP="004C58F9">
      <w:pPr>
        <w:pStyle w:val="NoSpacing"/>
      </w:pPr>
    </w:p>
    <w:p w14:paraId="072816C9" w14:textId="27FED751" w:rsidR="003B2B98" w:rsidRDefault="003B2B98" w:rsidP="004C58F9">
      <w:pPr>
        <w:pStyle w:val="NoSpacing"/>
      </w:pPr>
    </w:p>
    <w:p w14:paraId="7696FE09" w14:textId="5FCC2DF5" w:rsidR="003B2B98" w:rsidRDefault="003B2B98">
      <w:pPr>
        <w:rPr>
          <w:kern w:val="0"/>
        </w:rPr>
      </w:pPr>
      <w:r>
        <w:br w:type="page"/>
      </w:r>
    </w:p>
    <w:p w14:paraId="772D3570" w14:textId="77777777" w:rsidR="004C58F9" w:rsidRDefault="004C58F9" w:rsidP="004C58F9">
      <w:pPr>
        <w:ind w:firstLine="0"/>
        <w:rPr>
          <w:b/>
          <w:bCs/>
          <w:u w:val="single"/>
        </w:rPr>
      </w:pPr>
      <w:r w:rsidRPr="0037716C">
        <w:rPr>
          <w:b/>
          <w:bCs/>
          <w:u w:val="single"/>
        </w:rPr>
        <w:lastRenderedPageBreak/>
        <w:t>Bonus Statistical Analysis</w:t>
      </w:r>
    </w:p>
    <w:p w14:paraId="1C6812BC" w14:textId="73D2983E" w:rsidR="004C58F9" w:rsidRPr="003B2B98" w:rsidRDefault="004C58F9" w:rsidP="003B2B98">
      <w:pPr>
        <w:pStyle w:val="ListParagraph"/>
        <w:numPr>
          <w:ilvl w:val="0"/>
          <w:numId w:val="16"/>
        </w:numPr>
        <w:rPr>
          <w:rFonts w:ascii="Times New Roman" w:eastAsia="Times New Roman" w:hAnsi="Times New Roman" w:cs="Times New Roman"/>
          <w:b/>
          <w:bCs/>
          <w:kern w:val="0"/>
          <w:lang w:eastAsia="en-US"/>
        </w:rPr>
      </w:pPr>
      <w:r w:rsidRPr="003B2B98">
        <w:rPr>
          <w:b/>
          <w:bCs/>
        </w:rPr>
        <w:t>See Workbook for the requested Summary Statistics Table.</w:t>
      </w:r>
    </w:p>
    <w:p w14:paraId="5FA37250" w14:textId="7D9188B1" w:rsidR="004C58F9" w:rsidRDefault="004C58F9" w:rsidP="003B2B98">
      <w:pPr>
        <w:pStyle w:val="ListParagraph"/>
        <w:numPr>
          <w:ilvl w:val="0"/>
          <w:numId w:val="16"/>
        </w:numPr>
        <w:spacing w:line="240" w:lineRule="auto"/>
        <w:rPr>
          <w:b/>
          <w:bCs/>
        </w:rPr>
      </w:pPr>
      <w:r w:rsidRPr="003B2B98">
        <w:rPr>
          <w:b/>
          <w:bCs/>
        </w:rPr>
        <w:t>Use your data to determine whether the mean or the median summarizes the data more meaningfully.</w:t>
      </w:r>
    </w:p>
    <w:p w14:paraId="5335EF40" w14:textId="293E1694" w:rsidR="003B2B98" w:rsidRDefault="003B2B98" w:rsidP="003B2B98">
      <w:pPr>
        <w:spacing w:line="240" w:lineRule="auto"/>
        <w:ind w:firstLine="0"/>
        <w:rPr>
          <w:b/>
          <w:bCs/>
        </w:rPr>
      </w:pPr>
    </w:p>
    <w:p w14:paraId="51B9BF77" w14:textId="7FCAC493" w:rsidR="000C6EC4" w:rsidRDefault="00D24F21" w:rsidP="004C58F9">
      <w:pPr>
        <w:spacing w:line="240" w:lineRule="auto"/>
        <w:ind w:firstLine="0"/>
      </w:pPr>
      <w:r>
        <w:t>Using the mean to summarize the dat</w:t>
      </w:r>
      <w:r w:rsidR="005B73B2">
        <w:t>a</w:t>
      </w:r>
      <w:r>
        <w:t xml:space="preserve"> is most appropriate when the data is normally</w:t>
      </w:r>
      <w:r w:rsidR="001D1EB8">
        <w:t xml:space="preserve"> (or symmetrically)</w:t>
      </w:r>
      <w:r>
        <w:t xml:space="preserve"> distributed (or close to normally distributed as “normal distribution” is theoretical)</w:t>
      </w:r>
      <w:r w:rsidR="000C6EC4">
        <w:t xml:space="preserve"> and outliers are not skewing the mean</w:t>
      </w:r>
      <w:r>
        <w:t xml:space="preserve">. </w:t>
      </w:r>
    </w:p>
    <w:p w14:paraId="511A4D6F" w14:textId="77777777" w:rsidR="000C6EC4" w:rsidRDefault="000C6EC4" w:rsidP="004C58F9">
      <w:pPr>
        <w:spacing w:line="240" w:lineRule="auto"/>
        <w:ind w:firstLine="0"/>
      </w:pPr>
    </w:p>
    <w:p w14:paraId="764EEEDE" w14:textId="5683B03F" w:rsidR="004C58F9" w:rsidRDefault="00D24F21" w:rsidP="004C58F9">
      <w:pPr>
        <w:spacing w:line="240" w:lineRule="auto"/>
        <w:ind w:firstLine="0"/>
      </w:pPr>
      <w:r>
        <w:t xml:space="preserve">According to the histograms below neither of the datasets are </w:t>
      </w:r>
      <w:r w:rsidR="001D1EB8">
        <w:t>symmetrically</w:t>
      </w:r>
      <w:r>
        <w:t xml:space="preserve"> distributed.</w:t>
      </w:r>
    </w:p>
    <w:p w14:paraId="4D2EB395" w14:textId="77777777" w:rsidR="004C58F9" w:rsidRDefault="004C58F9" w:rsidP="004C58F9">
      <w:pPr>
        <w:spacing w:line="240" w:lineRule="auto"/>
        <w:ind w:firstLine="0"/>
      </w:pPr>
    </w:p>
    <w:p w14:paraId="13AC3B91" w14:textId="5FEECF9C" w:rsidR="004C58F9" w:rsidRDefault="00D24F21" w:rsidP="004C58F9">
      <w:pPr>
        <w:spacing w:line="240" w:lineRule="auto"/>
        <w:ind w:firstLine="0"/>
      </w:pPr>
      <w:r>
        <w:rPr>
          <w:noProof/>
        </w:rPr>
        <mc:AlternateContent>
          <mc:Choice Requires="cx1">
            <w:drawing>
              <wp:inline distT="0" distB="0" distL="0" distR="0" wp14:anchorId="0C7111FD" wp14:editId="5A1F623B">
                <wp:extent cx="5052985" cy="2552920"/>
                <wp:effectExtent l="0" t="0" r="14605" b="0"/>
                <wp:docPr id="1" name="Chart 1">
                  <a:extLst xmlns:a="http://schemas.openxmlformats.org/drawingml/2006/main">
                    <a:ext uri="{FF2B5EF4-FFF2-40B4-BE49-F238E27FC236}">
                      <a16:creationId xmlns:a16="http://schemas.microsoft.com/office/drawing/2014/main" id="{1E31625C-BED7-478F-AB4F-D8BB8EFEEB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0C7111FD" wp14:editId="5A1F623B">
                <wp:extent cx="5052985" cy="2552920"/>
                <wp:effectExtent l="0" t="0" r="14605" b="0"/>
                <wp:docPr id="1" name="Chart 1">
                  <a:extLst xmlns:a="http://schemas.openxmlformats.org/drawingml/2006/main">
                    <a:ext uri="{FF2B5EF4-FFF2-40B4-BE49-F238E27FC236}">
                      <a16:creationId xmlns:a16="http://schemas.microsoft.com/office/drawing/2014/main" id="{1E31625C-BED7-478F-AB4F-D8BB8EFEEB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E31625C-BED7-478F-AB4F-D8BB8EFEEBC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052695" cy="2552700"/>
                        </a:xfrm>
                        <a:prstGeom prst="rect">
                          <a:avLst/>
                        </a:prstGeom>
                      </pic:spPr>
                    </pic:pic>
                  </a:graphicData>
                </a:graphic>
              </wp:inline>
            </w:drawing>
          </mc:Fallback>
        </mc:AlternateContent>
      </w:r>
    </w:p>
    <w:p w14:paraId="679F74A1" w14:textId="6B4A1FF9" w:rsidR="000C6EC4" w:rsidRDefault="000C6EC4" w:rsidP="004C58F9">
      <w:pPr>
        <w:spacing w:line="240" w:lineRule="auto"/>
        <w:ind w:firstLine="0"/>
      </w:pPr>
    </w:p>
    <w:p w14:paraId="15B98B58" w14:textId="77777777" w:rsidR="000C6EC4" w:rsidRDefault="000C6EC4" w:rsidP="004C58F9">
      <w:pPr>
        <w:spacing w:line="240" w:lineRule="auto"/>
        <w:ind w:firstLine="0"/>
      </w:pPr>
    </w:p>
    <w:p w14:paraId="78709F9D" w14:textId="47A48CFF" w:rsidR="00D24F21" w:rsidRDefault="00D24F21" w:rsidP="004C58F9">
      <w:pPr>
        <w:spacing w:line="240" w:lineRule="auto"/>
        <w:ind w:firstLine="0"/>
      </w:pPr>
      <w:r>
        <w:rPr>
          <w:noProof/>
        </w:rPr>
        <mc:AlternateContent>
          <mc:Choice Requires="cx1">
            <w:drawing>
              <wp:inline distT="0" distB="0" distL="0" distR="0" wp14:anchorId="0EC1EEBA" wp14:editId="01085A43">
                <wp:extent cx="5058271" cy="2505350"/>
                <wp:effectExtent l="0" t="0" r="9525" b="9525"/>
                <wp:docPr id="3" name="Chart 3">
                  <a:extLst xmlns:a="http://schemas.openxmlformats.org/drawingml/2006/main">
                    <a:ext uri="{FF2B5EF4-FFF2-40B4-BE49-F238E27FC236}">
                      <a16:creationId xmlns:a16="http://schemas.microsoft.com/office/drawing/2014/main" id="{FADF601F-F4B7-452F-BC84-B227937CFB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EC1EEBA" wp14:editId="01085A43">
                <wp:extent cx="5058271" cy="2505350"/>
                <wp:effectExtent l="0" t="0" r="9525" b="9525"/>
                <wp:docPr id="3" name="Chart 3">
                  <a:extLst xmlns:a="http://schemas.openxmlformats.org/drawingml/2006/main">
                    <a:ext uri="{FF2B5EF4-FFF2-40B4-BE49-F238E27FC236}">
                      <a16:creationId xmlns:a16="http://schemas.microsoft.com/office/drawing/2014/main" id="{FADF601F-F4B7-452F-BC84-B227937CFB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FADF601F-F4B7-452F-BC84-B227937CFBAD}"/>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057775" cy="2505075"/>
                        </a:xfrm>
                        <a:prstGeom prst="rect">
                          <a:avLst/>
                        </a:prstGeom>
                      </pic:spPr>
                    </pic:pic>
                  </a:graphicData>
                </a:graphic>
              </wp:inline>
            </w:drawing>
          </mc:Fallback>
        </mc:AlternateContent>
      </w:r>
    </w:p>
    <w:p w14:paraId="5175D462" w14:textId="77777777" w:rsidR="004C58F9" w:rsidRDefault="004C58F9" w:rsidP="004C58F9">
      <w:pPr>
        <w:spacing w:line="240" w:lineRule="auto"/>
        <w:ind w:firstLine="0"/>
      </w:pPr>
    </w:p>
    <w:p w14:paraId="3061A1F9" w14:textId="6447DB89" w:rsidR="000C6EC4" w:rsidRDefault="000C6EC4">
      <w:r>
        <w:br w:type="page"/>
      </w:r>
    </w:p>
    <w:p w14:paraId="6B419D52" w14:textId="1188C1CD" w:rsidR="001E03B5" w:rsidRDefault="001E03B5" w:rsidP="004C58F9">
      <w:pPr>
        <w:spacing w:line="240" w:lineRule="auto"/>
        <w:ind w:firstLine="0"/>
      </w:pPr>
      <w:r>
        <w:lastRenderedPageBreak/>
        <w:t>G</w:t>
      </w:r>
      <w:r w:rsidRPr="001D1EB8">
        <w:t>enerally</w:t>
      </w:r>
      <w:r>
        <w:t>,</w:t>
      </w:r>
      <w:r w:rsidRPr="001D1EB8">
        <w:t xml:space="preserve"> if the distribution of data is skewed to the left, the mean is less than the median. If the distribution of data is skewed to the right, the median</w:t>
      </w:r>
      <w:r>
        <w:t xml:space="preserve"> </w:t>
      </w:r>
      <w:r w:rsidRPr="001D1EB8">
        <w:t>is less than the mean.</w:t>
      </w:r>
      <w:r>
        <w:t xml:space="preserve"> In both datasets the median is less than the mean and the histograms confirm the datasets are both skewed right and are not symmetrically distributed. Even if we remove outliers from both datasets the distribution is still skewed right</w:t>
      </w:r>
      <w:r w:rsidR="00C91C3A">
        <w:t>, as illustrated by the histograms below and the fact the median is still less than the mean in both datasets.</w:t>
      </w:r>
    </w:p>
    <w:p w14:paraId="7BD9EC4B" w14:textId="77777777" w:rsidR="001E03B5" w:rsidRDefault="001E03B5" w:rsidP="004C58F9">
      <w:pPr>
        <w:spacing w:line="240" w:lineRule="auto"/>
        <w:ind w:firstLine="0"/>
      </w:pPr>
    </w:p>
    <w:p w14:paraId="1CCC7EFC" w14:textId="1D56BD0B" w:rsidR="004C58F9" w:rsidRDefault="001E03B5" w:rsidP="004C58F9">
      <w:pPr>
        <w:spacing w:line="240" w:lineRule="auto"/>
        <w:ind w:firstLine="0"/>
      </w:pPr>
      <w:r>
        <w:rPr>
          <w:noProof/>
        </w:rPr>
        <mc:AlternateContent>
          <mc:Choice Requires="cx1">
            <w:drawing>
              <wp:inline distT="0" distB="0" distL="0" distR="0" wp14:anchorId="15CFA55D" wp14:editId="387B743D">
                <wp:extent cx="5687786" cy="2947307"/>
                <wp:effectExtent l="0" t="0" r="8255" b="5715"/>
                <wp:docPr id="4" name="Chart 4">
                  <a:extLst xmlns:a="http://schemas.openxmlformats.org/drawingml/2006/main">
                    <a:ext uri="{FF2B5EF4-FFF2-40B4-BE49-F238E27FC236}">
                      <a16:creationId xmlns:a16="http://schemas.microsoft.com/office/drawing/2014/main" id="{D551792E-6608-4889-8BCA-3EF05610703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15CFA55D" wp14:editId="387B743D">
                <wp:extent cx="5687786" cy="2947307"/>
                <wp:effectExtent l="0" t="0" r="8255" b="5715"/>
                <wp:docPr id="4" name="Chart 4">
                  <a:extLst xmlns:a="http://schemas.openxmlformats.org/drawingml/2006/main">
                    <a:ext uri="{FF2B5EF4-FFF2-40B4-BE49-F238E27FC236}">
                      <a16:creationId xmlns:a16="http://schemas.microsoft.com/office/drawing/2014/main" id="{D551792E-6608-4889-8BCA-3EF05610703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D551792E-6608-4889-8BCA-3EF05610703F}"/>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687695" cy="2947035"/>
                        </a:xfrm>
                        <a:prstGeom prst="rect">
                          <a:avLst/>
                        </a:prstGeom>
                      </pic:spPr>
                    </pic:pic>
                  </a:graphicData>
                </a:graphic>
              </wp:inline>
            </w:drawing>
          </mc:Fallback>
        </mc:AlternateContent>
      </w:r>
    </w:p>
    <w:p w14:paraId="239F01A6" w14:textId="53AA5DBB" w:rsidR="001E03B5" w:rsidRDefault="001E03B5" w:rsidP="004C58F9">
      <w:pPr>
        <w:spacing w:line="240" w:lineRule="auto"/>
        <w:ind w:firstLine="0"/>
      </w:pPr>
    </w:p>
    <w:p w14:paraId="49DAC16C" w14:textId="77C9246B" w:rsidR="001E03B5" w:rsidRDefault="001E03B5" w:rsidP="004C58F9">
      <w:pPr>
        <w:spacing w:line="240" w:lineRule="auto"/>
        <w:ind w:firstLine="0"/>
      </w:pPr>
      <w:r>
        <w:rPr>
          <w:noProof/>
        </w:rPr>
        <mc:AlternateContent>
          <mc:Choice Requires="cx1">
            <w:drawing>
              <wp:inline distT="0" distB="0" distL="0" distR="0" wp14:anchorId="7A872769" wp14:editId="73270EF7">
                <wp:extent cx="5724250" cy="2951704"/>
                <wp:effectExtent l="0" t="0" r="10160" b="1270"/>
                <wp:docPr id="5" name="Chart 5">
                  <a:extLst xmlns:a="http://schemas.openxmlformats.org/drawingml/2006/main">
                    <a:ext uri="{FF2B5EF4-FFF2-40B4-BE49-F238E27FC236}">
                      <a16:creationId xmlns:a16="http://schemas.microsoft.com/office/drawing/2014/main" id="{5E553921-3386-432E-A22C-FE7420905C8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A872769" wp14:editId="73270EF7">
                <wp:extent cx="5724250" cy="2951704"/>
                <wp:effectExtent l="0" t="0" r="10160" b="1270"/>
                <wp:docPr id="5" name="Chart 5">
                  <a:extLst xmlns:a="http://schemas.openxmlformats.org/drawingml/2006/main">
                    <a:ext uri="{FF2B5EF4-FFF2-40B4-BE49-F238E27FC236}">
                      <a16:creationId xmlns:a16="http://schemas.microsoft.com/office/drawing/2014/main" id="{5E553921-3386-432E-A22C-FE7420905C8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5E553921-3386-432E-A22C-FE7420905C8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723890" cy="2951480"/>
                        </a:xfrm>
                        <a:prstGeom prst="rect">
                          <a:avLst/>
                        </a:prstGeom>
                      </pic:spPr>
                    </pic:pic>
                  </a:graphicData>
                </a:graphic>
              </wp:inline>
            </w:drawing>
          </mc:Fallback>
        </mc:AlternateContent>
      </w:r>
    </w:p>
    <w:p w14:paraId="6C305299" w14:textId="4CE77DB9" w:rsidR="004C58F9" w:rsidRDefault="004C58F9" w:rsidP="004C58F9">
      <w:pPr>
        <w:spacing w:line="240" w:lineRule="auto"/>
        <w:ind w:firstLine="0"/>
      </w:pPr>
    </w:p>
    <w:p w14:paraId="6C9D16DA" w14:textId="1C4016D3" w:rsidR="004C58F9" w:rsidRDefault="00C91C3A" w:rsidP="00C91C3A">
      <w:pPr>
        <w:spacing w:line="240" w:lineRule="auto"/>
        <w:ind w:firstLine="0"/>
      </w:pPr>
      <w:r>
        <w:t xml:space="preserve">Therefore, because </w:t>
      </w:r>
      <w:r w:rsidR="005B73B2">
        <w:t>neither</w:t>
      </w:r>
      <w:r>
        <w:t xml:space="preserve"> dataset</w:t>
      </w:r>
      <w:r w:rsidR="005B73B2">
        <w:t xml:space="preserve"> is symmetrically distributed, and both</w:t>
      </w:r>
      <w:r>
        <w:t xml:space="preserve"> contain outliers that skew the mean, using the median to summarize the data</w:t>
      </w:r>
      <w:r w:rsidR="005B73B2">
        <w:t xml:space="preserve"> in both datasets</w:t>
      </w:r>
      <w:r>
        <w:t xml:space="preserve"> is more “meaningful.”</w:t>
      </w:r>
    </w:p>
    <w:p w14:paraId="2359D9B8" w14:textId="49022CDA" w:rsidR="00C91C3A" w:rsidRDefault="00C91C3A">
      <w:r>
        <w:br w:type="page"/>
      </w:r>
    </w:p>
    <w:p w14:paraId="72DD1171" w14:textId="77777777" w:rsidR="00C91C3A" w:rsidRDefault="004C58F9" w:rsidP="004C58F9">
      <w:pPr>
        <w:pStyle w:val="ListParagraph"/>
        <w:numPr>
          <w:ilvl w:val="0"/>
          <w:numId w:val="16"/>
        </w:numPr>
        <w:spacing w:line="240" w:lineRule="auto"/>
        <w:rPr>
          <w:b/>
          <w:bCs/>
        </w:rPr>
      </w:pPr>
      <w:r w:rsidRPr="00C91C3A">
        <w:rPr>
          <w:b/>
          <w:bCs/>
        </w:rPr>
        <w:lastRenderedPageBreak/>
        <w:t>Use your data to determine if there is more variability with successful or unsuccessful campaigns. Does this make sense? Why or why not?</w:t>
      </w:r>
    </w:p>
    <w:p w14:paraId="023B5AB9" w14:textId="77777777" w:rsidR="00C91C3A" w:rsidRDefault="00C91C3A" w:rsidP="00C91C3A">
      <w:pPr>
        <w:spacing w:line="240" w:lineRule="auto"/>
        <w:ind w:firstLine="0"/>
      </w:pPr>
    </w:p>
    <w:p w14:paraId="7EEC8B8E" w14:textId="2F1DB262" w:rsidR="004C58F9" w:rsidRDefault="00C91C3A" w:rsidP="00C91C3A">
      <w:pPr>
        <w:spacing w:line="240" w:lineRule="auto"/>
        <w:ind w:firstLine="0"/>
      </w:pPr>
      <w:r>
        <w:t>The variance of the successful dataset is greater than the variance of the unsuccessful dataset. Also, t</w:t>
      </w:r>
      <w:r w:rsidR="004C58F9">
        <w:t>he standard deviation for</w:t>
      </w:r>
      <w:r>
        <w:t xml:space="preserve"> the</w:t>
      </w:r>
      <w:r w:rsidR="004C58F9">
        <w:t xml:space="preserve"> successful </w:t>
      </w:r>
      <w:r>
        <w:t xml:space="preserve">greater than the standard deviation for the </w:t>
      </w:r>
      <w:r w:rsidR="004C58F9">
        <w:t>unsuccessful projects.</w:t>
      </w:r>
      <w:r w:rsidR="005B73B2">
        <w:t xml:space="preserve"> The successful projects dataset has more variability than the unsuccessful dataset.</w:t>
      </w:r>
    </w:p>
    <w:p w14:paraId="3656029B" w14:textId="1CAEC53C" w:rsidR="00C91C3A" w:rsidRDefault="00C91C3A" w:rsidP="00C91C3A">
      <w:pPr>
        <w:spacing w:line="240" w:lineRule="auto"/>
        <w:ind w:firstLine="0"/>
      </w:pPr>
    </w:p>
    <w:p w14:paraId="77D148DD" w14:textId="494BACC6" w:rsidR="00C91C3A" w:rsidRPr="00C91C3A" w:rsidRDefault="00C91C3A" w:rsidP="00C91C3A">
      <w:pPr>
        <w:spacing w:line="240" w:lineRule="auto"/>
        <w:ind w:firstLine="0"/>
        <w:rPr>
          <w:b/>
          <w:bCs/>
        </w:rPr>
      </w:pPr>
      <w:r>
        <w:t xml:space="preserve">This </w:t>
      </w:r>
      <w:r w:rsidR="005B73B2">
        <w:t>does not</w:t>
      </w:r>
      <w:r>
        <w:t xml:space="preserve"> make sense to me. It seems to me the vari</w:t>
      </w:r>
      <w:r w:rsidR="005B73B2">
        <w:t>ability should be similar.</w:t>
      </w:r>
    </w:p>
    <w:p w14:paraId="0A52A03B" w14:textId="77777777" w:rsidR="004C58F9" w:rsidRDefault="004C58F9" w:rsidP="004C58F9">
      <w:pPr>
        <w:pStyle w:val="NoSpacing"/>
      </w:pPr>
    </w:p>
    <w:sectPr w:rsidR="004C58F9">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29B23" w14:textId="77777777" w:rsidR="000A07B4" w:rsidRDefault="000A07B4">
      <w:pPr>
        <w:spacing w:line="240" w:lineRule="auto"/>
      </w:pPr>
      <w:r>
        <w:separator/>
      </w:r>
    </w:p>
    <w:p w14:paraId="1666514E" w14:textId="77777777" w:rsidR="000A07B4" w:rsidRDefault="000A07B4"/>
  </w:endnote>
  <w:endnote w:type="continuationSeparator" w:id="0">
    <w:p w14:paraId="1FF0D7D7" w14:textId="77777777" w:rsidR="000A07B4" w:rsidRDefault="000A07B4">
      <w:pPr>
        <w:spacing w:line="240" w:lineRule="auto"/>
      </w:pPr>
      <w:r>
        <w:continuationSeparator/>
      </w:r>
    </w:p>
    <w:p w14:paraId="75952526" w14:textId="77777777" w:rsidR="000A07B4" w:rsidRDefault="000A0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7D4A6" w14:textId="77777777" w:rsidR="000A07B4" w:rsidRDefault="000A07B4">
      <w:pPr>
        <w:spacing w:line="240" w:lineRule="auto"/>
      </w:pPr>
      <w:r>
        <w:separator/>
      </w:r>
    </w:p>
    <w:p w14:paraId="13B5B23C" w14:textId="77777777" w:rsidR="000A07B4" w:rsidRDefault="000A07B4"/>
  </w:footnote>
  <w:footnote w:type="continuationSeparator" w:id="0">
    <w:p w14:paraId="15C76450" w14:textId="77777777" w:rsidR="000A07B4" w:rsidRDefault="000A07B4">
      <w:pPr>
        <w:spacing w:line="240" w:lineRule="auto"/>
      </w:pPr>
      <w:r>
        <w:continuationSeparator/>
      </w:r>
    </w:p>
    <w:p w14:paraId="1D600A16" w14:textId="77777777" w:rsidR="000A07B4" w:rsidRDefault="000A0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29FCF" w14:textId="11DD2E17" w:rsidR="00E81978" w:rsidRDefault="000A07B4" w:rsidP="003B2B98">
    <w:pPr>
      <w:pStyle w:val="Header"/>
      <w:ind w:firstLine="720"/>
    </w:pPr>
    <w:sdt>
      <w:sdtPr>
        <w:rPr>
          <w:rStyle w:val="Strong"/>
        </w:rPr>
        <w:alias w:val="Running head"/>
        <w:tag w:val=""/>
        <w:id w:val="12739865"/>
        <w:placeholder>
          <w:docPart w:val="1915997F86B1468FA828AF348A3A0A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B2B98">
          <w:rPr>
            <w:rStyle w:val="Strong"/>
          </w:rPr>
          <w:t>Bonus material for homework 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502E7" w14:textId="568780AE" w:rsidR="00E81978" w:rsidRDefault="000A07B4">
    <w:pPr>
      <w:pStyle w:val="Header"/>
      <w:rPr>
        <w:rStyle w:val="Strong"/>
      </w:rPr>
    </w:pPr>
    <w:sdt>
      <w:sdtPr>
        <w:rPr>
          <w:rStyle w:val="Strong"/>
        </w:rPr>
        <w:alias w:val="Running head"/>
        <w:tag w:val=""/>
        <w:id w:val="-696842620"/>
        <w:placeholder>
          <w:docPart w:val="750B2CE101E04884823AFC00B3543B7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B2B98">
          <w:rPr>
            <w:rStyle w:val="Strong"/>
          </w:rPr>
          <w:t>Bonus material for homework 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3770940"/>
    <w:multiLevelType w:val="hybridMultilevel"/>
    <w:tmpl w:val="E24C225C"/>
    <w:lvl w:ilvl="0" w:tplc="6F9297D2">
      <w:start w:val="1"/>
      <w:numFmt w:val="decimal"/>
      <w:lvlText w:val="%1."/>
      <w:lvlJc w:val="left"/>
      <w:pPr>
        <w:ind w:left="360" w:hanging="360"/>
      </w:pPr>
      <w:rPr>
        <w:rFonts w:asciiTheme="minorHAnsi" w:eastAsiaTheme="minorEastAsia"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ocumentProtection w:edit="readOnly" w:formatting="1" w:enforcement="1" w:cryptProviderType="rsaAES" w:cryptAlgorithmClass="hash" w:cryptAlgorithmType="typeAny" w:cryptAlgorithmSid="14" w:cryptSpinCount="100000" w:hash="JQsvFEFN7Aj0cTlvPmGvb1rlr31P4H1GDVguZ1ia0L270M7vLoRzaenl1vG+YC68l6rl/Vp4hvvqjFWn7Gpt4w==" w:salt="zkTw30ZMHNwWPU1IyNqCTA=="/>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F9"/>
    <w:rsid w:val="000A07B4"/>
    <w:rsid w:val="000C6EC4"/>
    <w:rsid w:val="000D3F41"/>
    <w:rsid w:val="00194477"/>
    <w:rsid w:val="001D1EB8"/>
    <w:rsid w:val="001E03B5"/>
    <w:rsid w:val="00355DCA"/>
    <w:rsid w:val="003B2B98"/>
    <w:rsid w:val="004C58F9"/>
    <w:rsid w:val="00551A02"/>
    <w:rsid w:val="005534FA"/>
    <w:rsid w:val="005B73B2"/>
    <w:rsid w:val="005D3A03"/>
    <w:rsid w:val="006C1AD5"/>
    <w:rsid w:val="008002C0"/>
    <w:rsid w:val="008C5323"/>
    <w:rsid w:val="009A6A3B"/>
    <w:rsid w:val="00B823AA"/>
    <w:rsid w:val="00BA45DB"/>
    <w:rsid w:val="00BF4184"/>
    <w:rsid w:val="00C0601E"/>
    <w:rsid w:val="00C24D2F"/>
    <w:rsid w:val="00C31D30"/>
    <w:rsid w:val="00C91C3A"/>
    <w:rsid w:val="00CD6E39"/>
    <w:rsid w:val="00CF6E91"/>
    <w:rsid w:val="00D24F21"/>
    <w:rsid w:val="00D67136"/>
    <w:rsid w:val="00D85B68"/>
    <w:rsid w:val="00E6004D"/>
    <w:rsid w:val="00E81978"/>
    <w:rsid w:val="00E82876"/>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94D2F"/>
  <w15:chartTrackingRefBased/>
  <w15:docId w15:val="{ECC3AC14-4FB1-4452-831D-276AAEC6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3B5"/>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4/relationships/chartEx" Target="charts/chartEx3.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4/relationships/chartEx" Target="charts/chartEx2.xml"/><Relationship Id="rId5" Type="http://schemas.openxmlformats.org/officeDocument/2006/relationships/settings" Target="settings.xml"/><Relationship Id="rId15" Type="http://schemas.microsoft.com/office/2014/relationships/chartEx" Target="charts/chartEx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microsoft.com/office/2014/relationships/chartEx" Target="charts/chartEx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ry\AppData\Roaming\Microsoft\Templates\APA%20style%20report%20(6th%20edition).dotx"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berry\DU\Homework\excel-challenge\excel-challenge.xlsx" TargetMode="External"/><Relationship Id="rId4" Type="http://schemas.openxmlformats.org/officeDocument/2006/relationships/themeOverride" Target="../theme/themeOverride1.xm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berry\DU\Homework\excel-challenge\excel-challenge.xlsx" TargetMode="External"/><Relationship Id="rId4" Type="http://schemas.openxmlformats.org/officeDocument/2006/relationships/themeOverride" Target="../theme/themeOverride2.xm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berry\DU\Homework\excel-challenge\excel-challenge.xlsx" TargetMode="External"/><Relationship Id="rId4" Type="http://schemas.openxmlformats.org/officeDocument/2006/relationships/themeOverride" Target="../theme/themeOverride3.xm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berry\DU\Homework\excel-challenge\excel-challenge.xlsx" TargetMode="External"/><Relationship Id="rId4" Type="http://schemas.openxmlformats.org/officeDocument/2006/relationships/themeOverride" Target="../theme/themeOverride4.xm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Item - Summary Statistics'!$B$2:$B$2186</cx:f>
        <cx:lvl ptCount="2185" formatCode="General">
          <cx:pt idx="0">182</cx:pt>
          <cx:pt idx="1">79</cx:pt>
          <cx:pt idx="2">35</cx:pt>
          <cx:pt idx="3">150</cx:pt>
          <cx:pt idx="4">284</cx:pt>
          <cx:pt idx="5">47</cx:pt>
          <cx:pt idx="6">58</cx:pt>
          <cx:pt idx="7">57</cx:pt>
          <cx:pt idx="8">12</cx:pt>
          <cx:pt idx="9">20</cx:pt>
          <cx:pt idx="10">19</cx:pt>
          <cx:pt idx="11">75</cx:pt>
          <cx:pt idx="12">827</cx:pt>
          <cx:pt idx="13">51</cx:pt>
          <cx:pt idx="14">41</cx:pt>
          <cx:pt idx="15">98</cx:pt>
          <cx:pt idx="16">70</cx:pt>
          <cx:pt idx="17">36</cx:pt>
          <cx:pt idx="18">342</cx:pt>
          <cx:pt idx="19">22</cx:pt>
          <cx:pt idx="20">25</cx:pt>
          <cx:pt idx="21">101</cx:pt>
          <cx:pt idx="22">8</cx:pt>
          <cx:pt idx="23">23</cx:pt>
          <cx:pt idx="24">574</cx:pt>
          <cx:pt idx="25">14</cx:pt>
          <cx:pt idx="26">19</cx:pt>
          <cx:pt idx="27">150</cx:pt>
          <cx:pt idx="28">71</cx:pt>
          <cx:pt idx="29">117</cx:pt>
          <cx:pt idx="30">53</cx:pt>
          <cx:pt idx="31">1</cx:pt>
          <cx:pt idx="32">89</cx:pt>
          <cx:pt idx="33">64</cx:pt>
          <cx:pt idx="34">68</cx:pt>
          <cx:pt idx="35">28</cx:pt>
          <cx:pt idx="36">44</cx:pt>
          <cx:pt idx="37">253</cx:pt>
          <cx:pt idx="38">66</cx:pt>
          <cx:pt idx="39">217</cx:pt>
          <cx:pt idx="40">16</cx:pt>
          <cx:pt idx="41">19</cx:pt>
          <cx:pt idx="42">169</cx:pt>
          <cx:pt idx="43">263</cx:pt>
          <cx:pt idx="44">15</cx:pt>
          <cx:pt idx="45">61</cx:pt>
          <cx:pt idx="46">45</cx:pt>
          <cx:pt idx="47">70</cx:pt>
          <cx:pt idx="48">38</cx:pt>
          <cx:pt idx="49">87</cx:pt>
          <cx:pt idx="50">22</cx:pt>
          <cx:pt idx="51">119</cx:pt>
          <cx:pt idx="52">52</cx:pt>
          <cx:pt idx="53">117</cx:pt>
          <cx:pt idx="54">52</cx:pt>
          <cx:pt idx="55">86</cx:pt>
          <cx:pt idx="56">174</cx:pt>
          <cx:pt idx="57">69</cx:pt>
          <cx:pt idx="58">75</cx:pt>
          <cx:pt idx="59">33</cx:pt>
          <cx:pt idx="60">108</cx:pt>
          <cx:pt idx="61">23</cx:pt>
          <cx:pt idx="62">48</cx:pt>
          <cx:pt idx="63">64</cx:pt>
          <cx:pt idx="64">24</cx:pt>
          <cx:pt idx="65">57</cx:pt>
          <cx:pt idx="66">26</cx:pt>
          <cx:pt idx="67">20</cx:pt>
          <cx:pt idx="68">36</cx:pt>
          <cx:pt idx="69">178</cx:pt>
          <cx:pt idx="70">17</cx:pt>
          <cx:pt idx="71">32</cx:pt>
          <cx:pt idx="72">41</cx:pt>
          <cx:pt idx="73">18</cx:pt>
          <cx:pt idx="74">29</cx:pt>
          <cx:pt idx="75">47</cx:pt>
          <cx:pt idx="76">15</cx:pt>
          <cx:pt idx="77">26</cx:pt>
          <cx:pt idx="78">35</cx:pt>
          <cx:pt idx="79">41</cx:pt>
          <cx:pt idx="80">47</cx:pt>
          <cx:pt idx="81">28</cx:pt>
          <cx:pt idx="82">100</cx:pt>
          <cx:pt idx="83">13</cx:pt>
          <cx:pt idx="84">7</cx:pt>
          <cx:pt idx="85">21</cx:pt>
          <cx:pt idx="86">17</cx:pt>
          <cx:pt idx="87">25</cx:pt>
          <cx:pt idx="88">60</cx:pt>
          <cx:pt idx="89">56</cx:pt>
          <cx:pt idx="90">16</cx:pt>
          <cx:pt idx="91">46</cx:pt>
          <cx:pt idx="92">43</cx:pt>
          <cx:pt idx="93">15</cx:pt>
          <cx:pt idx="94">12</cx:pt>
          <cx:pt idx="95">21</cx:pt>
          <cx:pt idx="96">34</cx:pt>
          <cx:pt idx="97">8</cx:pt>
          <cx:pt idx="98">60</cx:pt>
          <cx:pt idx="99">39</cx:pt>
          <cx:pt idx="100">26</cx:pt>
          <cx:pt idx="101">35</cx:pt>
          <cx:pt idx="102">65</cx:pt>
          <cx:pt idx="103">49</cx:pt>
          <cx:pt idx="104">10</cx:pt>
          <cx:pt idx="105">60</cx:pt>
          <cx:pt idx="106">27</cx:pt>
          <cx:pt idx="107">69</cx:pt>
          <cx:pt idx="108">47</cx:pt>
          <cx:pt idx="109">47</cx:pt>
          <cx:pt idx="110">26</cx:pt>
          <cx:pt idx="111">53</cx:pt>
          <cx:pt idx="112">81</cx:pt>
          <cx:pt idx="113">78</cx:pt>
          <cx:pt idx="114">35</cx:pt>
          <cx:pt idx="115">22</cx:pt>
          <cx:pt idx="116">57</cx:pt>
          <cx:pt idx="117">27</cx:pt>
          <cx:pt idx="118">39</cx:pt>
          <cx:pt idx="119">37</cx:pt>
          <cx:pt idx="120">137</cx:pt>
          <cx:pt idx="121">376</cx:pt>
          <cx:pt idx="122">202</cx:pt>
          <cx:pt idx="123">328</cx:pt>
          <cx:pt idx="124">84</cx:pt>
          <cx:pt idx="125">96</cx:pt>
          <cx:pt idx="126">223</cx:pt>
          <cx:pt idx="127">62</cx:pt>
          <cx:pt idx="128">146</cx:pt>
          <cx:pt idx="129">235</cx:pt>
          <cx:pt idx="130">437</cx:pt>
          <cx:pt idx="131">77</cx:pt>
          <cx:pt idx="132">108</cx:pt>
          <cx:pt idx="133">7</cx:pt>
          <cx:pt idx="134">314</cx:pt>
          <cx:pt idx="135">188</cx:pt>
          <cx:pt idx="136">275</cx:pt>
          <cx:pt idx="137">560</cx:pt>
          <cx:pt idx="138">688</cx:pt>
          <cx:pt idx="139">942</cx:pt>
          <cx:pt idx="140">88</cx:pt>
          <cx:pt idx="141">220</cx:pt>
          <cx:pt idx="142">145</cx:pt>
          <cx:pt idx="143">963</cx:pt>
          <cx:pt idx="144">91</cx:pt>
          <cx:pt idx="145">58</cx:pt>
          <cx:pt idx="146">36</cx:pt>
          <cx:pt idx="147">165</cx:pt>
          <cx:pt idx="148">111</cx:pt>
          <cx:pt idx="149">1596</cx:pt>
          <cx:pt idx="150">61</cx:pt>
          <cx:pt idx="151">287</cx:pt>
          <cx:pt idx="152">65</cx:pt>
          <cx:pt idx="153">118</cx:pt>
          <cx:pt idx="154">113</cx:pt>
          <cx:pt idx="155">332</cx:pt>
          <cx:pt idx="156">62</cx:pt>
          <cx:pt idx="157">951</cx:pt>
          <cx:pt idx="158">415</cx:pt>
          <cx:pt idx="159">305</cx:pt>
          <cx:pt idx="160">2139</cx:pt>
          <cx:pt idx="161">79</cx:pt>
          <cx:pt idx="162">179</cx:pt>
          <cx:pt idx="163">202</cx:pt>
          <cx:pt idx="164">760</cx:pt>
          <cx:pt idx="165">563</cx:pt>
          <cx:pt idx="166">135</cx:pt>
          <cx:pt idx="167">290</cx:pt>
          <cx:pt idx="168">447</cx:pt>
          <cx:pt idx="169">232</cx:pt>
          <cx:pt idx="170">168</cx:pt>
          <cx:pt idx="171">128</cx:pt>
          <cx:pt idx="172">493</cx:pt>
          <cx:pt idx="173">131</cx:pt>
          <cx:pt idx="174">50</cx:pt>
          <cx:pt idx="175">665</cx:pt>
          <cx:pt idx="176">129</cx:pt>
          <cx:pt idx="177">142</cx:pt>
          <cx:pt idx="178">2436</cx:pt>
          <cx:pt idx="179">244</cx:pt>
          <cx:pt idx="180">298</cx:pt>
          <cx:pt idx="181">251</cx:pt>
          <cx:pt idx="182">108</cx:pt>
          <cx:pt idx="183">82</cx:pt>
          <cx:pt idx="184">74</cx:pt>
          <cx:pt idx="185">189</cx:pt>
          <cx:pt idx="186">80</cx:pt>
          <cx:pt idx="187">576</cx:pt>
          <cx:pt idx="188">202</cx:pt>
          <cx:pt idx="189">238</cx:pt>
          <cx:pt idx="190">36</cx:pt>
          <cx:pt idx="191">150</cx:pt>
          <cx:pt idx="192">146</cx:pt>
          <cx:pt idx="193">222</cx:pt>
          <cx:pt idx="194">120</cx:pt>
          <cx:pt idx="195">126</cx:pt>
          <cx:pt idx="196">158</cx:pt>
          <cx:pt idx="197">316</cx:pt>
          <cx:pt idx="198">284</cx:pt>
          <cx:pt idx="199">51</cx:pt>
          <cx:pt idx="200">158</cx:pt>
          <cx:pt idx="201">337</cx:pt>
          <cx:pt idx="202">186</cx:pt>
          <cx:pt idx="203">58</cx:pt>
          <cx:pt idx="204">82</cx:pt>
          <cx:pt idx="205">736</cx:pt>
          <cx:pt idx="206">1151</cx:pt>
          <cx:pt idx="207">34</cx:pt>
          <cx:pt idx="208">498</cx:pt>
          <cx:pt idx="209">167</cx:pt>
          <cx:pt idx="210">340</cx:pt>
          <cx:pt idx="211">438</cx:pt>
          <cx:pt idx="212">555</cx:pt>
          <cx:pt idx="213">266</cx:pt>
          <cx:pt idx="214">69</cx:pt>
          <cx:pt idx="215">80</cx:pt>
          <cx:pt idx="216">493</cx:pt>
          <cx:pt idx="217">31</cx:pt>
          <cx:pt idx="218">236</cx:pt>
          <cx:pt idx="219">89</cx:pt>
          <cx:pt idx="220">299</cx:pt>
          <cx:pt idx="221">55</cx:pt>
          <cx:pt idx="222">325</cx:pt>
          <cx:pt idx="223">524</cx:pt>
          <cx:pt idx="224">285</cx:pt>
          <cx:pt idx="225">179</cx:pt>
          <cx:pt idx="226">188</cx:pt>
          <cx:pt idx="227">379</cx:pt>
          <cx:pt idx="228">119</cx:pt>
          <cx:pt idx="229">167</cx:pt>
          <cx:pt idx="230">221</cx:pt>
          <cx:pt idx="231">964</cx:pt>
          <cx:pt idx="232">286</cx:pt>
          <cx:pt idx="233">613</cx:pt>
          <cx:pt idx="234">29</cx:pt>
          <cx:pt idx="235">165</cx:pt>
          <cx:pt idx="236">97</cx:pt>
          <cx:pt idx="237">303</cx:pt>
          <cx:pt idx="238">267</cx:pt>
          <cx:pt idx="239">302</cx:pt>
          <cx:pt idx="240">87</cx:pt>
          <cx:pt idx="241">354</cx:pt>
          <cx:pt idx="242">86</cx:pt>
          <cx:pt idx="243">26</cx:pt>
          <cx:pt idx="244">113</cx:pt>
          <cx:pt idx="245">65</cx:pt>
          <cx:pt idx="246">134</cx:pt>
          <cx:pt idx="247">119</cx:pt>
          <cx:pt idx="248">159</cx:pt>
          <cx:pt idx="249">167</cx:pt>
          <cx:pt idx="250">43</cx:pt>
          <cx:pt idx="251">1062</cx:pt>
          <cx:pt idx="252">9</cx:pt>
          <cx:pt idx="253">89</cx:pt>
          <cx:pt idx="254">174</cx:pt>
          <cx:pt idx="255">14</cx:pt>
          <cx:pt idx="256">48</cx:pt>
          <cx:pt idx="257">133</cx:pt>
          <cx:pt idx="258">83</cx:pt>
          <cx:pt idx="259">149</cx:pt>
          <cx:pt idx="260">49</cx:pt>
          <cx:pt idx="261">251</cx:pt>
          <cx:pt idx="262">22</cx:pt>
          <cx:pt idx="263">48</cx:pt>
          <cx:pt idx="264">383</cx:pt>
          <cx:pt idx="265">237</cx:pt>
          <cx:pt idx="266">13</cx:pt>
          <cx:pt idx="267">562</cx:pt>
          <cx:pt idx="268">71</cx:pt>
          <cx:pt idx="269">1510</cx:pt>
          <cx:pt idx="270">14</cx:pt>
          <cx:pt idx="271">193</cx:pt>
          <cx:pt idx="272">206</cx:pt>
          <cx:pt idx="273">351</cx:pt>
          <cx:pt idx="274">50</cx:pt>
          <cx:pt idx="275">184</cx:pt>
          <cx:pt idx="276">196</cx:pt>
          <cx:pt idx="277">229</cx:pt>
          <cx:pt idx="278">67</cx:pt>
          <cx:pt idx="279">95</cx:pt>
          <cx:pt idx="280">62</cx:pt>
          <cx:pt idx="281">73</cx:pt>
          <cx:pt idx="282">43</cx:pt>
          <cx:pt idx="283">70</cx:pt>
          <cx:pt idx="284">271</cx:pt>
          <cx:pt idx="285">55</cx:pt>
          <cx:pt idx="286">35</cx:pt>
          <cx:pt idx="287">22</cx:pt>
          <cx:pt idx="288">38</cx:pt>
          <cx:pt idx="289">15</cx:pt>
          <cx:pt idx="290">7</cx:pt>
          <cx:pt idx="291">241</cx:pt>
          <cx:pt idx="292">55</cx:pt>
          <cx:pt idx="293">171</cx:pt>
          <cx:pt idx="294">208</cx:pt>
          <cx:pt idx="295">21</cx:pt>
          <cx:pt idx="296">25</cx:pt>
          <cx:pt idx="297">52</cx:pt>
          <cx:pt idx="298">104</cx:pt>
          <cx:pt idx="299">73</cx:pt>
          <cx:pt idx="300">34</cx:pt>
          <cx:pt idx="301">56</cx:pt>
          <cx:pt idx="302">31</cx:pt>
          <cx:pt idx="303">84</cx:pt>
          <cx:pt idx="304">130</cx:pt>
          <cx:pt idx="305">12</cx:pt>
          <cx:pt idx="306">23</cx:pt>
          <cx:pt idx="307">158</cx:pt>
          <cx:pt idx="308">30</cx:pt>
          <cx:pt idx="309">18</cx:pt>
          <cx:pt idx="310">29</cx:pt>
          <cx:pt idx="311">31</cx:pt>
          <cx:pt idx="312">173</cx:pt>
          <cx:pt idx="313">17</cx:pt>
          <cx:pt idx="314">48</cx:pt>
          <cx:pt idx="315">59</cx:pt>
          <cx:pt idx="316">39</cx:pt>
          <cx:pt idx="317">59</cx:pt>
          <cx:pt idx="318">60</cx:pt>
          <cx:pt idx="319">20</cx:pt>
          <cx:pt idx="320">2</cx:pt>
          <cx:pt idx="321">315</cx:pt>
          <cx:pt idx="322">2174</cx:pt>
          <cx:pt idx="323">152</cx:pt>
          <cx:pt idx="324">1021</cx:pt>
          <cx:pt idx="325">237</cx:pt>
          <cx:pt idx="326">27</cx:pt>
          <cx:pt idx="327">17</cx:pt>
          <cx:pt idx="328">27</cx:pt>
          <cx:pt idx="329">82</cx:pt>
          <cx:pt idx="330">48</cx:pt>
          <cx:pt idx="331">105</cx:pt>
          <cx:pt idx="332">28</cx:pt>
          <cx:pt idx="333">1107</cx:pt>
          <cx:pt idx="334">1013</cx:pt>
          <cx:pt idx="335">274</cx:pt>
          <cx:pt idx="336">87</cx:pt>
          <cx:pt idx="337">99</cx:pt>
          <cx:pt idx="338">276</cx:pt>
          <cx:pt idx="339">21</cx:pt>
          <cx:pt idx="340">41</cx:pt>
          <cx:pt idx="341">119</cx:pt>
          <cx:pt idx="342">153</cx:pt>
          <cx:pt idx="343">100</cx:pt>
          <cx:pt idx="344">143</cx:pt>
          <cx:pt idx="345">140</cx:pt>
          <cx:pt idx="346">35</cx:pt>
          <cx:pt idx="347">149</cx:pt>
          <cx:pt idx="348">130</cx:pt>
          <cx:pt idx="349">120</cx:pt>
          <cx:pt idx="350">265</cx:pt>
          <cx:pt idx="351">71</cx:pt>
          <cx:pt idx="352">13</cx:pt>
          <cx:pt idx="353">169</cx:pt>
          <cx:pt idx="354">57</cx:pt>
          <cx:pt idx="355">229</cx:pt>
          <cx:pt idx="356">108</cx:pt>
          <cx:pt idx="357">108</cx:pt>
          <cx:pt idx="358">41</cx:pt>
          <cx:pt idx="359">139</cx:pt>
          <cx:pt idx="360">19</cx:pt>
          <cx:pt idx="361">94</cx:pt>
          <cx:pt idx="362">23</cx:pt>
          <cx:pt idx="363">15</cx:pt>
          <cx:pt idx="364">62</cx:pt>
          <cx:pt idx="365">74</cx:pt>
          <cx:pt idx="366">97</cx:pt>
          <cx:pt idx="367">55</cx:pt>
          <cx:pt idx="368">44</cx:pt>
          <cx:pt idx="369">110</cx:pt>
          <cx:pt idx="370">59</cx:pt>
          <cx:pt idx="371">62</cx:pt>
          <cx:pt idx="372">105</cx:pt>
          <cx:pt idx="373">26</cx:pt>
          <cx:pt idx="374">49</cx:pt>
          <cx:pt idx="375">68</cx:pt>
          <cx:pt idx="376">22</cx:pt>
          <cx:pt idx="377">18</cx:pt>
          <cx:pt idx="378">19</cx:pt>
          <cx:pt idx="379">99</cx:pt>
          <cx:pt idx="380">27</cx:pt>
          <cx:pt idx="381">25</cx:pt>
          <cx:pt idx="382">14</cx:pt>
          <cx:pt idx="383">35</cx:pt>
          <cx:pt idx="384">10</cx:pt>
          <cx:pt idx="385">29</cx:pt>
          <cx:pt idx="386">44</cx:pt>
          <cx:pt idx="387">17</cx:pt>
          <cx:pt idx="388">34</cx:pt>
          <cx:pt idx="389">14</cx:pt>
          <cx:pt idx="390">156</cx:pt>
          <cx:pt idx="391">128</cx:pt>
          <cx:pt idx="392">60</cx:pt>
          <cx:pt idx="393">32</cx:pt>
          <cx:pt idx="394">53</cx:pt>
          <cx:pt idx="395">184</cx:pt>
          <cx:pt idx="396">90</cx:pt>
          <cx:pt idx="397">71</cx:pt>
          <cx:pt idx="398">87</cx:pt>
          <cx:pt idx="399">28</cx:pt>
          <cx:pt idx="400">56</cx:pt>
          <cx:pt idx="401">51</cx:pt>
          <cx:pt idx="402">75</cx:pt>
          <cx:pt idx="403">38</cx:pt>
          <cx:pt idx="404">18</cx:pt>
          <cx:pt idx="405">54</cx:pt>
          <cx:pt idx="406">71</cx:pt>
          <cx:pt idx="407">57</cx:pt>
          <cx:pt idx="408">43</cx:pt>
          <cx:pt idx="409">52</cx:pt>
          <cx:pt idx="410">27</cx:pt>
          <cx:pt idx="411">12</cx:pt>
          <cx:pt idx="412">33</cx:pt>
          <cx:pt idx="413">96</cx:pt>
          <cx:pt idx="414">28</cx:pt>
          <cx:pt idx="415">43</cx:pt>
          <cx:pt idx="416">205</cx:pt>
          <cx:pt idx="417">23</cx:pt>
          <cx:pt idx="418">19</cx:pt>
          <cx:pt idx="419">14</cx:pt>
          <cx:pt idx="420">38</cx:pt>
          <cx:pt idx="421">78</cx:pt>
          <cx:pt idx="422">69</cx:pt>
          <cx:pt idx="423">33</cx:pt>
          <cx:pt idx="424">54</cx:pt>
          <cx:pt idx="425">99</cx:pt>
          <cx:pt idx="426">49</cx:pt>
          <cx:pt idx="427">11</cx:pt>
          <cx:pt idx="428">38</cx:pt>
          <cx:pt idx="429">16</cx:pt>
          <cx:pt idx="430">32</cx:pt>
          <cx:pt idx="431">20</cx:pt>
          <cx:pt idx="432">154</cx:pt>
          <cx:pt idx="433">41</cx:pt>
          <cx:pt idx="434">75</cx:pt>
          <cx:pt idx="435">40</cx:pt>
          <cx:pt idx="436">46</cx:pt>
          <cx:pt idx="437">62</cx:pt>
          <cx:pt idx="438">61</cx:pt>
          <cx:pt idx="439">96</cx:pt>
          <cx:pt idx="440">190</cx:pt>
          <cx:pt idx="441">94</cx:pt>
          <cx:pt idx="442">39</cx:pt>
          <cx:pt idx="443">127</cx:pt>
          <cx:pt idx="444">159</cx:pt>
          <cx:pt idx="445">177</cx:pt>
          <cx:pt idx="446">47</cx:pt>
          <cx:pt idx="447">1</cx:pt>
          <cx:pt idx="448">16</cx:pt>
          <cx:pt idx="449">115</cx:pt>
          <cx:pt idx="450">133</cx:pt>
          <cx:pt idx="451">70</cx:pt>
          <cx:pt idx="452">62</cx:pt>
          <cx:pt idx="453">10</cx:pt>
          <cx:pt idx="454">499</cx:pt>
          <cx:pt idx="455">47</cx:pt>
          <cx:pt idx="456">28</cx:pt>
          <cx:pt idx="457">24</cx:pt>
          <cx:pt idx="458">76</cx:pt>
          <cx:pt idx="459">98</cx:pt>
          <cx:pt idx="460">30</cx:pt>
          <cx:pt idx="461">478</cx:pt>
          <cx:pt idx="462">74</cx:pt>
          <cx:pt idx="463">131</cx:pt>
          <cx:pt idx="464">61</cx:pt>
          <cx:pt idx="465">1071</cx:pt>
          <cx:pt idx="466">122</cx:pt>
          <cx:pt idx="467">111</cx:pt>
          <cx:pt idx="468">255</cx:pt>
          <cx:pt idx="469">141</cx:pt>
          <cx:pt idx="470">159</cx:pt>
          <cx:pt idx="471">99</cx:pt>
          <cx:pt idx="472">96</cx:pt>
          <cx:pt idx="473">27</cx:pt>
          <cx:pt idx="474">166</cx:pt>
          <cx:pt idx="475">76</cx:pt>
          <cx:pt idx="476">211</cx:pt>
          <cx:pt idx="477">21</cx:pt>
          <cx:pt idx="478">61</cx:pt>
          <cx:pt idx="479">30</cx:pt>
          <cx:pt idx="480">375</cx:pt>
          <cx:pt idx="481">111</cx:pt>
          <cx:pt idx="482">123</cx:pt>
          <cx:pt idx="483">70</cx:pt>
          <cx:pt idx="484">85</cx:pt>
          <cx:pt idx="485">86</cx:pt>
          <cx:pt idx="486">13</cx:pt>
          <cx:pt idx="487">33</cx:pt>
          <cx:pt idx="488">15</cx:pt>
          <cx:pt idx="489">273</cx:pt>
          <cx:pt idx="490">714</cx:pt>
          <cx:pt idx="491">170</cx:pt>
          <cx:pt idx="492">512</cx:pt>
          <cx:pt idx="493">314</cx:pt>
          <cx:pt idx="494">167</cx:pt>
          <cx:pt idx="495">9</cx:pt>
          <cx:pt idx="496">103</cx:pt>
          <cx:pt idx="497">111</cx:pt>
          <cx:pt idx="498">271</cx:pt>
          <cx:pt idx="499">101</cx:pt>
          <cx:pt idx="500">57</cx:pt>
          <cx:pt idx="501">62</cx:pt>
          <cx:pt idx="502">32</cx:pt>
          <cx:pt idx="503">141</cx:pt>
          <cx:pt idx="504">75</cx:pt>
          <cx:pt idx="505">46</cx:pt>
          <cx:pt idx="506">103</cx:pt>
          <cx:pt idx="507">6</cx:pt>
          <cx:pt idx="508">83</cx:pt>
          <cx:pt idx="509">108</cx:pt>
          <cx:pt idx="510">25</cx:pt>
          <cx:pt idx="511">549</cx:pt>
          <cx:pt idx="512">222</cx:pt>
          <cx:pt idx="513">183</cx:pt>
          <cx:pt idx="514">89</cx:pt>
          <cx:pt idx="515">253</cx:pt>
          <cx:pt idx="516">140</cx:pt>
          <cx:pt idx="517">103</cx:pt>
          <cx:pt idx="518">138</cx:pt>
          <cx:pt idx="519">191</cx:pt>
          <cx:pt idx="520">45</cx:pt>
          <cx:pt idx="521">17</cx:pt>
          <cx:pt idx="522">31</cx:pt>
          <cx:pt idx="523">50</cx:pt>
          <cx:pt idx="524">59</cx:pt>
          <cx:pt idx="525">81</cx:pt>
          <cx:pt idx="526">508</cx:pt>
          <cx:pt idx="527">74</cx:pt>
          <cx:pt idx="528">141</cx:pt>
          <cx:pt idx="529">711</cx:pt>
          <cx:pt idx="530">141</cx:pt>
          <cx:pt idx="531">109</cx:pt>
          <cx:pt idx="532">361</cx:pt>
          <cx:pt idx="533">176</cx:pt>
          <cx:pt idx="534">670</cx:pt>
          <cx:pt idx="535">96</cx:pt>
          <cx:pt idx="536">74</cx:pt>
          <cx:pt idx="537">52</cx:pt>
          <cx:pt idx="538">105</cx:pt>
          <cx:pt idx="539">41</cx:pt>
          <cx:pt idx="540">34</cx:pt>
          <cx:pt idx="541">66</cx:pt>
          <cx:pt idx="542">50</cx:pt>
          <cx:pt idx="543">159</cx:pt>
          <cx:pt idx="544">182</cx:pt>
          <cx:pt idx="545">206</cx:pt>
          <cx:pt idx="546">169</cx:pt>
          <cx:pt idx="547">31</cx:pt>
          <cx:pt idx="548">28</cx:pt>
          <cx:pt idx="549">54</cx:pt>
          <cx:pt idx="550">467</cx:pt>
          <cx:pt idx="551">389</cx:pt>
          <cx:pt idx="552">68</cx:pt>
          <cx:pt idx="553">413</cx:pt>
          <cx:pt idx="554">190</cx:pt>
          <cx:pt idx="555">189</cx:pt>
          <cx:pt idx="556">130</cx:pt>
          <cx:pt idx="557">74</cx:pt>
          <cx:pt idx="558">274</cx:pt>
          <cx:pt idx="559">22</cx:pt>
          <cx:pt idx="560">31</cx:pt>
          <cx:pt idx="561">63</cx:pt>
          <cx:pt idx="562">20</cx:pt>
          <cx:pt idx="563">25</cx:pt>
          <cx:pt idx="564">61</cx:pt>
          <cx:pt idx="565">52</cx:pt>
          <cx:pt idx="566">86</cx:pt>
          <cx:pt idx="567">42</cx:pt>
          <cx:pt idx="568">52</cx:pt>
          <cx:pt idx="569">120</cx:pt>
          <cx:pt idx="570">22</cx:pt>
          <cx:pt idx="571">64</cx:pt>
          <cx:pt idx="572">23</cx:pt>
          <cx:pt idx="573">238</cx:pt>
          <cx:pt idx="574">33</cx:pt>
          <cx:pt idx="575">32</cx:pt>
          <cx:pt idx="576">24</cx:pt>
          <cx:pt idx="577">29</cx:pt>
          <cx:pt idx="578">50</cx:pt>
          <cx:pt idx="579">108</cx:pt>
          <cx:pt idx="580">139</cx:pt>
          <cx:pt idx="581">7</cx:pt>
          <cx:pt idx="582">149</cx:pt>
          <cx:pt idx="583">31</cx:pt>
          <cx:pt idx="584">26</cx:pt>
          <cx:pt idx="585">172</cx:pt>
          <cx:pt idx="586">78</cx:pt>
          <cx:pt idx="587">120</cx:pt>
          <cx:pt idx="588">227</cx:pt>
          <cx:pt idx="589">42</cx:pt>
          <cx:pt idx="590">64</cx:pt>
          <cx:pt idx="591">121</cx:pt>
          <cx:pt idx="592">87</cx:pt>
          <cx:pt idx="593">65</cx:pt>
          <cx:pt idx="594">49</cx:pt>
          <cx:pt idx="595">19</cx:pt>
          <cx:pt idx="596">81</cx:pt>
          <cx:pt idx="597">264</cx:pt>
          <cx:pt idx="598">25</cx:pt>
          <cx:pt idx="599">5</cx:pt>
          <cx:pt idx="600">144</cx:pt>
          <cx:pt idx="601">92</cx:pt>
          <cx:pt idx="602">147</cx:pt>
          <cx:pt idx="603">90</cx:pt>
          <cx:pt idx="604">87</cx:pt>
          <cx:pt idx="605">406</cx:pt>
          <cx:pt idx="606">20</cx:pt>
          <cx:pt idx="607">70</cx:pt>
          <cx:pt idx="608">16</cx:pt>
          <cx:pt idx="609">52</cx:pt>
          <cx:pt idx="610">66</cx:pt>
          <cx:pt idx="611">109</cx:pt>
          <cx:pt idx="612">168</cx:pt>
          <cx:pt idx="613">31</cx:pt>
          <cx:pt idx="614">133</cx:pt>
          <cx:pt idx="615">151</cx:pt>
          <cx:pt idx="616">5</cx:pt>
          <cx:pt idx="617">73</cx:pt>
          <cx:pt idx="618">148</cx:pt>
          <cx:pt idx="619">93</cx:pt>
          <cx:pt idx="620">63</cx:pt>
          <cx:pt idx="621">134</cx:pt>
          <cx:pt idx="622">14</cx:pt>
          <cx:pt idx="623">78</cx:pt>
          <cx:pt idx="624">112</cx:pt>
          <cx:pt idx="625">34</cx:pt>
          <cx:pt idx="626">19</cx:pt>
          <cx:pt idx="627">13</cx:pt>
          <cx:pt idx="628">104</cx:pt>
          <cx:pt idx="629">52</cx:pt>
          <cx:pt idx="630">17</cx:pt>
          <cx:pt idx="631">82</cx:pt>
          <cx:pt idx="632">73</cx:pt>
          <cx:pt idx="633">158</cx:pt>
          <cx:pt idx="634">65</cx:pt>
          <cx:pt idx="635">184</cx:pt>
          <cx:pt idx="636">34</cx:pt>
          <cx:pt idx="637">240</cx:pt>
          <cx:pt idx="638">113</cx:pt>
          <cx:pt idx="639">66</cx:pt>
          <cx:pt idx="640">340</cx:pt>
          <cx:pt idx="641">150</cx:pt>
          <cx:pt idx="642">25</cx:pt>
          <cx:pt idx="643">234</cx:pt>
          <cx:pt idx="644">2602</cx:pt>
          <cx:pt idx="645">248</cx:pt>
          <cx:pt idx="646">600</cx:pt>
          <cx:pt idx="647">293</cx:pt>
          <cx:pt idx="648">321</cx:pt>
          <cx:pt idx="649">81</cx:pt>
          <cx:pt idx="650">343</cx:pt>
          <cx:pt idx="651">336</cx:pt>
          <cx:pt idx="652">47</cx:pt>
          <cx:pt idx="653">76</cx:pt>
          <cx:pt idx="654">441</cx:pt>
          <cx:pt idx="655">916</cx:pt>
          <cx:pt idx="656">369</cx:pt>
          <cx:pt idx="657">20242</cx:pt>
          <cx:pt idx="658">71</cx:pt>
          <cx:pt idx="659">635</cx:pt>
          <cx:pt idx="660">885</cx:pt>
          <cx:pt idx="661">329</cx:pt>
          <cx:pt idx="662">71</cx:pt>
          <cx:pt idx="663">269</cx:pt>
          <cx:pt idx="664">345</cx:pt>
          <cx:pt idx="665">43</cx:pt>
          <cx:pt idx="666">33</cx:pt>
          <cx:pt idx="667">211</cx:pt>
          <cx:pt idx="668">196</cx:pt>
          <cx:pt idx="669">405</cx:pt>
          <cx:pt idx="670">206</cx:pt>
          <cx:pt idx="671">335</cx:pt>
          <cx:pt idx="672">215</cx:pt>
          <cx:pt idx="673">176</cx:pt>
          <cx:pt idx="674">555</cx:pt>
          <cx:pt idx="675">116</cx:pt>
          <cx:pt idx="676">615</cx:pt>
          <cx:pt idx="677">236</cx:pt>
          <cx:pt idx="678">145</cx:pt>
          <cx:pt idx="679">167</cx:pt>
          <cx:pt idx="680">235</cx:pt>
          <cx:pt idx="681">452</cx:pt>
          <cx:pt idx="682">241</cx:pt>
          <cx:pt idx="683">28</cx:pt>
          <cx:pt idx="684">140</cx:pt>
          <cx:pt idx="685">280</cx:pt>
          <cx:pt idx="686">70</cx:pt>
          <cx:pt idx="687">160</cx:pt>
          <cx:pt idx="688">141</cx:pt>
          <cx:pt idx="689">874</cx:pt>
          <cx:pt idx="690">73</cx:pt>
          <cx:pt idx="691">294</cx:pt>
          <cx:pt idx="692">740</cx:pt>
          <cx:pt idx="693">369</cx:pt>
          <cx:pt idx="694">110</cx:pt>
          <cx:pt idx="695">455</cx:pt>
          <cx:pt idx="696">224</cx:pt>
          <cx:pt idx="697">46</cx:pt>
          <cx:pt idx="698">284</cx:pt>
          <cx:pt idx="699">98</cx:pt>
          <cx:pt idx="700">56</cx:pt>
          <cx:pt idx="701">32</cx:pt>
          <cx:pt idx="702">30</cx:pt>
          <cx:pt idx="703">70</cx:pt>
          <cx:pt idx="704">44</cx:pt>
          <cx:pt idx="705">92</cx:pt>
          <cx:pt idx="706">205</cx:pt>
          <cx:pt idx="707">23</cx:pt>
          <cx:pt idx="708">4</cx:pt>
          <cx:pt idx="709">112</cx:pt>
          <cx:pt idx="710">27</cx:pt>
          <cx:pt idx="711">11</cx:pt>
          <cx:pt idx="712">26</cx:pt>
          <cx:pt idx="713">77</cx:pt>
          <cx:pt idx="714">136</cx:pt>
          <cx:pt idx="715">157</cx:pt>
          <cx:pt idx="716">158</cx:pt>
          <cx:pt idx="717">27</cx:pt>
          <cx:pt idx="718">23</cx:pt>
          <cx:pt idx="719">17</cx:pt>
          <cx:pt idx="720">37</cx:pt>
          <cx:pt idx="721">65</cx:pt>
          <cx:pt idx="722">18</cx:pt>
          <cx:pt idx="723">25</cx:pt>
          <cx:pt idx="724">104</cx:pt>
          <cx:pt idx="725">108</cx:pt>
          <cx:pt idx="726">38</cx:pt>
          <cx:pt idx="727">88</cx:pt>
          <cx:pt idx="728">82</cx:pt>
          <cx:pt idx="729">126</cx:pt>
          <cx:pt idx="730">133</cx:pt>
          <cx:pt idx="731">47</cx:pt>
          <cx:pt idx="732">58</cx:pt>
          <cx:pt idx="733">32</cx:pt>
          <cx:pt idx="734">37</cx:pt>
          <cx:pt idx="735">87</cx:pt>
          <cx:pt idx="736">15</cx:pt>
          <cx:pt idx="737">27</cx:pt>
          <cx:pt idx="738">19</cx:pt>
          <cx:pt idx="739">17</cx:pt>
          <cx:pt idx="740">26</cx:pt>
          <cx:pt idx="741">28</cx:pt>
          <cx:pt idx="742">37</cx:pt>
          <cx:pt idx="743">128</cx:pt>
          <cx:pt idx="744">10</cx:pt>
          <cx:pt idx="745">83</cx:pt>
          <cx:pt idx="746">46</cx:pt>
          <cx:pt idx="747">90</cx:pt>
          <cx:pt idx="748">81</cx:pt>
          <cx:pt idx="749">32</cx:pt>
          <cx:pt idx="750">20</cx:pt>
          <cx:pt idx="751">70</cx:pt>
          <cx:pt idx="752">168</cx:pt>
          <cx:pt idx="753">34</cx:pt>
          <cx:pt idx="754">48</cx:pt>
          <cx:pt idx="755">48</cx:pt>
          <cx:pt idx="756">221</cx:pt>
          <cx:pt idx="757">107</cx:pt>
          <cx:pt idx="758">45</cx:pt>
          <cx:pt idx="759">36</cx:pt>
          <cx:pt idx="760">101</cx:pt>
          <cx:pt idx="761">62</cx:pt>
          <cx:pt idx="762">32</cx:pt>
          <cx:pt idx="763">89</cx:pt>
          <cx:pt idx="764">93</cx:pt>
          <cx:pt idx="765">98</cx:pt>
          <cx:pt idx="766">82</cx:pt>
          <cx:pt idx="767">116</cx:pt>
          <cx:pt idx="768">52</cx:pt>
          <cx:pt idx="769">23</cx:pt>
          <cx:pt idx="770">77</cx:pt>
          <cx:pt idx="771">49</cx:pt>
          <cx:pt idx="772">59</cx:pt>
          <cx:pt idx="773">113</cx:pt>
          <cx:pt idx="774">34</cx:pt>
          <cx:pt idx="775">42</cx:pt>
          <cx:pt idx="776">42</cx:pt>
          <cx:pt idx="777">49</cx:pt>
          <cx:pt idx="778">56</cx:pt>
          <cx:pt idx="779">25</cx:pt>
          <cx:pt idx="780">52</cx:pt>
          <cx:pt idx="781">34</cx:pt>
          <cx:pt idx="782">67</cx:pt>
          <cx:pt idx="783">70</cx:pt>
          <cx:pt idx="784">89</cx:pt>
          <cx:pt idx="785">107</cx:pt>
          <cx:pt idx="786">159</cx:pt>
          <cx:pt idx="787">181</cx:pt>
          <cx:pt idx="788">131</cx:pt>
          <cx:pt idx="789">125</cx:pt>
          <cx:pt idx="790">61</cx:pt>
          <cx:pt idx="791">90</cx:pt>
          <cx:pt idx="792">35</cx:pt>
          <cx:pt idx="793">90</cx:pt>
          <cx:pt idx="794">4</cx:pt>
          <cx:pt idx="795">120</cx:pt>
          <cx:pt idx="796">14</cx:pt>
          <cx:pt idx="797">27</cx:pt>
          <cx:pt idx="798">49</cx:pt>
          <cx:pt idx="799">102</cx:pt>
          <cx:pt idx="800">3</cx:pt>
          <cx:pt idx="801">25</cx:pt>
          <cx:pt idx="802">118</cx:pt>
          <cx:pt idx="803">57</cx:pt>
          <cx:pt idx="804">11</cx:pt>
          <cx:pt idx="805">33</cx:pt>
          <cx:pt idx="806">40</cx:pt>
          <cx:pt idx="807">50</cx:pt>
          <cx:pt idx="808">38</cx:pt>
          <cx:pt idx="809">96</cx:pt>
          <cx:pt idx="810">48</cx:pt>
          <cx:pt idx="811">33</cx:pt>
          <cx:pt idx="812">226</cx:pt>
          <cx:pt idx="813">14</cx:pt>
          <cx:pt idx="814">20</cx:pt>
          <cx:pt idx="815">25</cx:pt>
          <cx:pt idx="816">90</cx:pt>
          <cx:pt idx="817">11</cx:pt>
          <cx:pt idx="818">55</cx:pt>
          <cx:pt idx="819">30</cx:pt>
          <cx:pt idx="820">28</cx:pt>
          <cx:pt idx="821">45</cx:pt>
          <cx:pt idx="822">13</cx:pt>
          <cx:pt idx="823">40</cx:pt>
          <cx:pt idx="824">21</cx:pt>
          <cx:pt idx="825">134</cx:pt>
          <cx:pt idx="826">20</cx:pt>
          <cx:pt idx="827">19</cx:pt>
          <cx:pt idx="828">209</cx:pt>
          <cx:pt idx="829">38</cx:pt>
          <cx:pt idx="830">24</cx:pt>
          <cx:pt idx="831">8</cx:pt>
          <cx:pt idx="832">179</cx:pt>
          <cx:pt idx="833">26</cx:pt>
          <cx:pt idx="834">131</cx:pt>
          <cx:pt idx="835">14</cx:pt>
          <cx:pt idx="836">174</cx:pt>
          <cx:pt idx="837">191</cx:pt>
          <cx:pt idx="838">38</cx:pt>
          <cx:pt idx="839">22</cx:pt>
          <cx:pt idx="840">149</cx:pt>
          <cx:pt idx="841">56</cx:pt>
          <cx:pt idx="842">19</cx:pt>
          <cx:pt idx="843">70</cx:pt>
          <cx:pt idx="844">81</cx:pt>
          <cx:pt idx="845">32</cx:pt>
          <cx:pt idx="846">26</cx:pt>
          <cx:pt idx="847">105</cx:pt>
          <cx:pt idx="848">29</cx:pt>
          <cx:pt idx="849">8</cx:pt>
          <cx:pt idx="850">89</cx:pt>
          <cx:pt idx="851">44</cx:pt>
          <cx:pt idx="852">246</cx:pt>
          <cx:pt idx="853">120</cx:pt>
          <cx:pt idx="854">26</cx:pt>
          <cx:pt idx="855">45</cx:pt>
          <cx:pt idx="856">20</cx:pt>
          <cx:pt idx="857">47</cx:pt>
          <cx:pt idx="858">13</cx:pt>
          <cx:pt idx="859">183</cx:pt>
          <cx:pt idx="860">21</cx:pt>
          <cx:pt idx="861">42</cx:pt>
          <cx:pt idx="862">54</cx:pt>
          <cx:pt idx="863">38</cx:pt>
          <cx:pt idx="864">64</cx:pt>
          <cx:pt idx="865">13</cx:pt>
          <cx:pt idx="866">33</cx:pt>
          <cx:pt idx="867">52</cx:pt>
          <cx:pt idx="868">107</cx:pt>
          <cx:pt idx="869">11</cx:pt>
          <cx:pt idx="870">34</cx:pt>
          <cx:pt idx="871">75</cx:pt>
          <cx:pt idx="872">26</cx:pt>
          <cx:pt idx="873">50</cx:pt>
          <cx:pt idx="874">80</cx:pt>
          <cx:pt idx="875">110</cx:pt>
          <cx:pt idx="876">77</cx:pt>
          <cx:pt idx="877">50</cx:pt>
          <cx:pt idx="878">145</cx:pt>
          <cx:pt idx="879">29</cx:pt>
          <cx:pt idx="880">114</cx:pt>
          <cx:pt idx="881">96</cx:pt>
          <cx:pt idx="882">31</cx:pt>
          <cx:pt idx="883">4883</cx:pt>
          <cx:pt idx="884">95</cx:pt>
          <cx:pt idx="885">2478</cx:pt>
          <cx:pt idx="886">1789</cx:pt>
          <cx:pt idx="887">680</cx:pt>
          <cx:pt idx="888">70</cx:pt>
          <cx:pt idx="889">23</cx:pt>
          <cx:pt idx="890">4245</cx:pt>
          <cx:pt idx="891">943</cx:pt>
          <cx:pt idx="892">1876</cx:pt>
          <cx:pt idx="893">834</cx:pt>
          <cx:pt idx="894">682</cx:pt>
          <cx:pt idx="895">147</cx:pt>
          <cx:pt idx="896">415</cx:pt>
          <cx:pt idx="897">290</cx:pt>
          <cx:pt idx="898">365</cx:pt>
          <cx:pt idx="899">660</cx:pt>
          <cx:pt idx="900">1356</cx:pt>
          <cx:pt idx="901">424</cx:pt>
          <cx:pt idx="902">33</cx:pt>
          <cx:pt idx="903">1633</cx:pt>
          <cx:pt idx="904">306</cx:pt>
          <cx:pt idx="905">205</cx:pt>
          <cx:pt idx="906">1281</cx:pt>
          <cx:pt idx="907">103</cx:pt>
          <cx:pt idx="908">1513</cx:pt>
          <cx:pt idx="909">405</cx:pt>
          <cx:pt idx="910">510</cx:pt>
          <cx:pt idx="911">1887</cx:pt>
          <cx:pt idx="912">701</cx:pt>
          <cx:pt idx="913">3863</cx:pt>
          <cx:pt idx="914">238</cx:pt>
          <cx:pt idx="915">2051</cx:pt>
          <cx:pt idx="916">402</cx:pt>
          <cx:pt idx="917">253</cx:pt>
          <cx:pt idx="918">473</cx:pt>
          <cx:pt idx="919">821</cx:pt>
          <cx:pt idx="920">388</cx:pt>
          <cx:pt idx="921">813</cx:pt>
          <cx:pt idx="922">1945</cx:pt>
          <cx:pt idx="923">1637</cx:pt>
          <cx:pt idx="924">1375</cx:pt>
          <cx:pt idx="925">17</cx:pt>
          <cx:pt idx="926">354</cx:pt>
          <cx:pt idx="927">191</cx:pt>
          <cx:pt idx="928">303</cx:pt>
          <cx:pt idx="929">137</cx:pt>
          <cx:pt idx="930">41</cx:pt>
          <cx:pt idx="931">398</cx:pt>
          <cx:pt idx="932">1737</cx:pt>
          <cx:pt idx="933">971</cx:pt>
          <cx:pt idx="934">183</cx:pt>
          <cx:pt idx="935">4562</cx:pt>
          <cx:pt idx="936">26457</cx:pt>
          <cx:pt idx="937">162</cx:pt>
          <cx:pt idx="938">479</cx:pt>
          <cx:pt idx="939">426</cx:pt>
          <cx:pt idx="940">450</cx:pt>
          <cx:pt idx="941">1780</cx:pt>
          <cx:pt idx="942">122</cx:pt>
          <cx:pt idx="943">95</cx:pt>
          <cx:pt idx="944">325</cx:pt>
          <cx:pt idx="945">353</cx:pt>
          <cx:pt idx="946">105</cx:pt>
          <cx:pt idx="947">729</cx:pt>
          <cx:pt idx="948">454</cx:pt>
          <cx:pt idx="949">539</cx:pt>
          <cx:pt idx="950">79</cx:pt>
          <cx:pt idx="951">94</cx:pt>
          <cx:pt idx="952">625</cx:pt>
          <cx:pt idx="953">508</cx:pt>
          <cx:pt idx="954">531</cx:pt>
          <cx:pt idx="955">158</cx:pt>
          <cx:pt idx="956">508</cx:pt>
          <cx:pt idx="957">644</cx:pt>
          <cx:pt idx="958">848</cx:pt>
          <cx:pt idx="959">429</cx:pt>
          <cx:pt idx="960">204</cx:pt>
          <cx:pt idx="961">379</cx:pt>
          <cx:pt idx="962">271</cx:pt>
          <cx:pt idx="963">120</cx:pt>
          <cx:pt idx="964">140</cx:pt>
          <cx:pt idx="965">193</cx:pt>
          <cx:pt idx="966">180</cx:pt>
          <cx:pt idx="967">263</cx:pt>
          <cx:pt idx="968">217</cx:pt>
          <cx:pt idx="969">443</cx:pt>
          <cx:pt idx="970">1373</cx:pt>
          <cx:pt idx="971">742</cx:pt>
          <cx:pt idx="972">170</cx:pt>
          <cx:pt idx="973">242</cx:pt>
          <cx:pt idx="974">541</cx:pt>
          <cx:pt idx="975">121</cx:pt>
          <cx:pt idx="976">621</cx:pt>
          <cx:pt idx="977">101</cx:pt>
          <cx:pt idx="978">554</cx:pt>
          <cx:pt idx="979">666</cx:pt>
          <cx:pt idx="980">410</cx:pt>
          <cx:pt idx="981">375</cx:pt>
          <cx:pt idx="982">1364</cx:pt>
          <cx:pt idx="983">35</cx:pt>
          <cx:pt idx="984">203</cx:pt>
          <cx:pt idx="985">49</cx:pt>
          <cx:pt idx="986">5812</cx:pt>
          <cx:pt idx="987">1556</cx:pt>
          <cx:pt idx="988">65</cx:pt>
          <cx:pt idx="989">10</cx:pt>
          <cx:pt idx="990">76</cx:pt>
          <cx:pt idx="991">263</cx:pt>
          <cx:pt idx="992">1530</cx:pt>
          <cx:pt idx="993">278</cx:pt>
          <cx:pt idx="994">350</cx:pt>
          <cx:pt idx="995">470</cx:pt>
          <cx:pt idx="996">3</cx:pt>
          <cx:pt idx="997">8200</cx:pt>
          <cx:pt idx="998">8359</cx:pt>
          <cx:pt idx="999">188</cx:pt>
          <cx:pt idx="1000">48</cx:pt>
          <cx:pt idx="1001">607</cx:pt>
          <cx:pt idx="1002">50</cx:pt>
          <cx:pt idx="1003">55</cx:pt>
          <cx:pt idx="1004">38</cx:pt>
          <cx:pt idx="1005">25</cx:pt>
          <cx:pt idx="1006">46</cx:pt>
          <cx:pt idx="1007">83</cx:pt>
          <cx:pt idx="1008">35</cx:pt>
          <cx:pt idx="1009">25</cx:pt>
          <cx:pt idx="1010">75</cx:pt>
          <cx:pt idx="1011">62</cx:pt>
          <cx:pt idx="1012">160</cx:pt>
          <cx:pt idx="1013">246</cx:pt>
          <cx:pt idx="1014">55</cx:pt>
          <cx:pt idx="1015">23</cx:pt>
          <cx:pt idx="1016">72</cx:pt>
          <cx:pt idx="1017">22</cx:pt>
          <cx:pt idx="1018">14</cx:pt>
          <cx:pt idx="1019">38</cx:pt>
          <cx:pt idx="1020">32</cx:pt>
          <cx:pt idx="1021">63</cx:pt>
          <cx:pt idx="1022">27</cx:pt>
          <cx:pt idx="1023">44</cx:pt>
          <cx:pt idx="1024">38</cx:pt>
          <cx:pt idx="1025">115</cx:pt>
          <cx:pt idx="1026">37</cx:pt>
          <cx:pt idx="1027">99</cx:pt>
          <cx:pt idx="1028">44</cx:pt>
          <cx:pt idx="1029">58</cx:pt>
          <cx:pt idx="1030">191</cx:pt>
          <cx:pt idx="1031">40</cx:pt>
          <cx:pt idx="1032">38</cx:pt>
          <cx:pt idx="1033">39</cx:pt>
          <cx:pt idx="1034">11</cx:pt>
          <cx:pt idx="1035">107</cx:pt>
          <cx:pt idx="1036">147</cx:pt>
          <cx:pt idx="1037">36</cx:pt>
          <cx:pt idx="1038">92</cx:pt>
          <cx:pt idx="1039">35</cx:pt>
          <cx:pt idx="1040">17</cx:pt>
          <cx:pt idx="1041">22</cx:pt>
          <cx:pt idx="1042">69</cx:pt>
          <cx:pt idx="1043">13</cx:pt>
          <cx:pt idx="1044">58</cx:pt>
          <cx:pt idx="1045">44</cx:pt>
          <cx:pt idx="1046">83</cx:pt>
          <cx:pt idx="1047">117</cx:pt>
          <cx:pt idx="1048">32</cx:pt>
          <cx:pt idx="1049">8</cx:pt>
          <cx:pt idx="1050">340</cx:pt>
          <cx:pt idx="1051">7</cx:pt>
          <cx:pt idx="1052">19</cx:pt>
          <cx:pt idx="1053">47</cx:pt>
          <cx:pt idx="1054">13</cx:pt>
          <cx:pt idx="1055">90</cx:pt>
          <cx:pt idx="1056">63</cx:pt>
          <cx:pt idx="1057">26</cx:pt>
          <cx:pt idx="1058">71</cx:pt>
          <cx:pt idx="1059">38</cx:pt>
          <cx:pt idx="1060">859</cx:pt>
          <cx:pt idx="1061">21</cx:pt>
          <cx:pt idx="1062">78</cx:pt>
          <cx:pt idx="1063">53</cx:pt>
          <cx:pt idx="1064">356</cx:pt>
          <cx:pt idx="1065">279</cx:pt>
          <cx:pt idx="1066">266</cx:pt>
          <cx:pt idx="1067">623</cx:pt>
          <cx:pt idx="1068">392</cx:pt>
          <cx:pt idx="1069">3562</cx:pt>
          <cx:pt idx="1070">514</cx:pt>
          <cx:pt idx="1071">88</cx:pt>
          <cx:pt idx="1072">537</cx:pt>
          <cx:pt idx="1073">25</cx:pt>
          <cx:pt idx="1074">3238</cx:pt>
          <cx:pt idx="1075">897</cx:pt>
          <cx:pt idx="1076">878</cx:pt>
          <cx:pt idx="1077">115</cx:pt>
          <cx:pt idx="1078">234</cx:pt>
          <cx:pt idx="1079">4330</cx:pt>
          <cx:pt idx="1080">651</cx:pt>
          <cx:pt idx="1081">251</cx:pt>
          <cx:pt idx="1082">263</cx:pt>
          <cx:pt idx="1083">28</cx:pt>
          <cx:pt idx="1084">721</cx:pt>
          <cx:pt idx="1085">50</cx:pt>
          <cx:pt idx="1086">73</cx:pt>
          <cx:pt idx="1087">27</cx:pt>
          <cx:pt idx="1088">34</cx:pt>
          <cx:pt idx="1089">7</cx:pt>
          <cx:pt idx="1090">24</cx:pt>
          <cx:pt idx="1091">15</cx:pt>
          <cx:pt idx="1092">72</cx:pt>
          <cx:pt idx="1093">120</cx:pt>
          <cx:pt idx="1094">123</cx:pt>
          <cx:pt idx="1095">1</cx:pt>
          <cx:pt idx="1096">24</cx:pt>
          <cx:pt idx="1097">33</cx:pt>
          <cx:pt idx="1098">14</cx:pt>
          <cx:pt idx="1099">9</cx:pt>
          <cx:pt idx="1100">76</cx:pt>
          <cx:pt idx="1101">19</cx:pt>
          <cx:pt idx="1102">69</cx:pt>
          <cx:pt idx="1103">218</cx:pt>
          <cx:pt idx="1104">30</cx:pt>
          <cx:pt idx="1105">100</cx:pt>
          <cx:pt idx="1106">296</cx:pt>
          <cx:pt idx="1107">1204</cx:pt>
          <cx:pt idx="1108">321</cx:pt>
          <cx:pt idx="1109">301</cx:pt>
          <cx:pt idx="1110">144</cx:pt>
          <cx:pt idx="1111">539</cx:pt>
          <cx:pt idx="1112">498</cx:pt>
          <cx:pt idx="1113">1113</cx:pt>
          <cx:pt idx="1114">988</cx:pt>
          <cx:pt idx="1115">391</cx:pt>
          <cx:pt idx="1116">28</cx:pt>
          <cx:pt idx="1117">147</cx:pt>
          <cx:pt idx="1118">680</cx:pt>
          <cx:pt idx="1119">983</cx:pt>
          <cx:pt idx="1120">79</cx:pt>
          <cx:pt idx="1121">426</cx:pt>
          <cx:pt idx="1122">96</cx:pt>
          <cx:pt idx="1123">163</cx:pt>
          <cx:pt idx="1124">2525</cx:pt>
          <cx:pt idx="1125">2035</cx:pt>
          <cx:pt idx="1126">290</cx:pt>
          <cx:pt idx="1127">1980</cx:pt>
          <cx:pt idx="1128">57</cx:pt>
          <cx:pt idx="1129">380</cx:pt>
          <cx:pt idx="1130">128</cx:pt>
          <cx:pt idx="1131">180</cx:pt>
          <cx:pt idx="1132">571</cx:pt>
          <cx:pt idx="1133">480</cx:pt>
          <cx:pt idx="1134">249</cx:pt>
          <cx:pt idx="1135">84</cx:pt>
          <cx:pt idx="1136">197</cx:pt>
          <cx:pt idx="1137">271</cx:pt>
          <cx:pt idx="1138">50</cx:pt>
          <cx:pt idx="1139">169</cx:pt>
          <cx:pt idx="1140">205</cx:pt>
          <cx:pt idx="1141">206</cx:pt>
          <cx:pt idx="1142">84</cx:pt>
          <cx:pt idx="1143">210</cx:pt>
          <cx:pt idx="1144">181</cx:pt>
          <cx:pt idx="1145">60</cx:pt>
          <cx:pt idx="1146">445</cx:pt>
          <cx:pt idx="1147">17</cx:pt>
          <cx:pt idx="1148">194</cx:pt>
          <cx:pt idx="1149">404</cx:pt>
          <cx:pt idx="1150">194</cx:pt>
          <cx:pt idx="1151">902</cx:pt>
          <cx:pt idx="1152">1670</cx:pt>
          <cx:pt idx="1153">1328</cx:pt>
          <cx:pt idx="1154">944</cx:pt>
          <cx:pt idx="1155">147</cx:pt>
          <cx:pt idx="1156">99</cx:pt>
          <cx:pt idx="1157">79</cx:pt>
          <cx:pt idx="1158">75</cx:pt>
          <cx:pt idx="1159">207</cx:pt>
          <cx:pt idx="1160">102</cx:pt>
          <cx:pt idx="1161">32</cx:pt>
          <cx:pt idx="1162">480</cx:pt>
          <cx:pt idx="1163">11</cx:pt>
          <cx:pt idx="1164">12</cx:pt>
          <cx:pt idx="1165">48</cx:pt>
          <cx:pt idx="1166">59</cx:pt>
          <cx:pt idx="1167">79</cx:pt>
          <cx:pt idx="1168">14</cx:pt>
          <cx:pt idx="1169">106</cx:pt>
          <cx:pt idx="1170">25</cx:pt>
          <cx:pt idx="1171">25</cx:pt>
          <cx:pt idx="1172">29</cx:pt>
          <cx:pt idx="1173">43</cx:pt>
          <cx:pt idx="1174">46</cx:pt>
          <cx:pt idx="1175">27</cx:pt>
          <cx:pt idx="1176">112</cx:pt>
          <cx:pt idx="1177">34</cx:pt>
          <cx:pt idx="1178">145</cx:pt>
          <cx:pt idx="1179">19</cx:pt>
          <cx:pt idx="1180">288</cx:pt>
          <cx:pt idx="1181">14</cx:pt>
          <cx:pt idx="1182">7</cx:pt>
          <cx:pt idx="1183">211</cx:pt>
          <cx:pt idx="1184">85</cx:pt>
          <cx:pt idx="1185">103</cx:pt>
          <cx:pt idx="1186">113</cx:pt>
          <cx:pt idx="1187">167</cx:pt>
          <cx:pt idx="1188">73</cx:pt>
          <cx:pt idx="1189">75</cx:pt>
          <cx:pt idx="1190">614</cx:pt>
          <cx:pt idx="1191">107</cx:pt>
          <cx:pt idx="1192">1224</cx:pt>
          <cx:pt idx="1193">104</cx:pt>
          <cx:pt idx="1194">79</cx:pt>
          <cx:pt idx="1195">157</cx:pt>
          <cx:pt idx="1196">50</cx:pt>
          <cx:pt idx="1197">64</cx:pt>
          <cx:pt idx="1198">200</cx:pt>
          <cx:pt idx="1199">22</cx:pt>
          <cx:pt idx="1200">163</cx:pt>
          <cx:pt idx="1201">77</cx:pt>
          <cx:pt idx="1202">89</cx:pt>
          <cx:pt idx="1203">3355</cx:pt>
          <cx:pt idx="1204">537</cx:pt>
          <cx:pt idx="1205">125</cx:pt>
          <cx:pt idx="1206">163</cx:pt>
          <cx:pt idx="1207">283</cx:pt>
          <cx:pt idx="1208">352</cx:pt>
          <cx:pt idx="1209">94</cx:pt>
          <cx:pt idx="1210">67</cx:pt>
          <cx:pt idx="1211">221</cx:pt>
          <cx:pt idx="1212">2165</cx:pt>
          <cx:pt idx="1213">179</cx:pt>
          <cx:pt idx="1214">123</cx:pt>
          <cx:pt idx="1215">1104</cx:pt>
          <cx:pt idx="1216">403</cx:pt>
          <cx:pt idx="1217">109</cx:pt>
          <cx:pt idx="1218">372</cx:pt>
          <cx:pt idx="1219">311</cx:pt>
          <cx:pt idx="1220">61</cx:pt>
          <cx:pt idx="1221">115</cx:pt>
          <cx:pt idx="1222">111</cx:pt>
          <cx:pt idx="1223">337</cx:pt>
          <cx:pt idx="1224">9</cx:pt>
          <cx:pt idx="1225">120</cx:pt>
          <cx:pt idx="1226">102</cx:pt>
          <cx:pt idx="1227">186</cx:pt>
          <cx:pt idx="1228">15</cx:pt>
          <cx:pt idx="1229">67</cx:pt>
          <cx:pt idx="1230">130</cx:pt>
          <cx:pt idx="1231">16</cx:pt>
          <cx:pt idx="1232">67</cx:pt>
          <cx:pt idx="1233">124</cx:pt>
          <cx:pt idx="1234">80</cx:pt>
          <cx:pt idx="1235">282</cx:pt>
          <cx:pt idx="1236">68</cx:pt>
          <cx:pt idx="1237">86</cx:pt>
          <cx:pt idx="1238">115</cx:pt>
          <cx:pt idx="1239">75</cx:pt>
          <cx:pt idx="1240">43</cx:pt>
          <cx:pt idx="1241">48</cx:pt>
          <cx:pt idx="1242">52</cx:pt>
          <cx:pt idx="1243">43</cx:pt>
          <cx:pt idx="1244">58</cx:pt>
          <cx:pt idx="1245">47</cx:pt>
          <cx:pt idx="1246">36</cx:pt>
          <cx:pt idx="1247">17</cx:pt>
          <cx:pt idx="1248">104</cx:pt>
          <cx:pt idx="1249">47</cx:pt>
          <cx:pt idx="1250">38</cx:pt>
          <cx:pt idx="1251">81</cx:pt>
          <cx:pt idx="1252">55</cx:pt>
          <cx:pt idx="1253">41</cx:pt>
          <cx:pt idx="1254">79</cx:pt>
          <cx:pt idx="1255">16</cx:pt>
          <cx:pt idx="1256">8</cx:pt>
          <cx:pt idx="1257">95</cx:pt>
          <cx:pt idx="1258">25</cx:pt>
          <cx:pt idx="1259">19</cx:pt>
          <cx:pt idx="1260">90</cx:pt>
          <cx:pt idx="1261">41</cx:pt>
          <cx:pt idx="1262">30</cx:pt>
          <cx:pt idx="1263">38</cx:pt>
          <cx:pt idx="1264">65</cx:pt>
          <cx:pt idx="1265">75</cx:pt>
          <cx:pt idx="1266">16</cx:pt>
          <cx:pt idx="1267">10</cx:pt>
          <cx:pt idx="1268">27</cx:pt>
          <cx:pt idx="1269">259</cx:pt>
          <cx:pt idx="1270">39</cx:pt>
          <cx:pt idx="1271">42</cx:pt>
          <cx:pt idx="1272">10</cx:pt>
          <cx:pt idx="1273">56</cx:pt>
          <cx:pt idx="1274">20</cx:pt>
          <cx:pt idx="1275">170</cx:pt>
          <cx:pt idx="1276">29</cx:pt>
          <cx:pt idx="1277">132</cx:pt>
          <cx:pt idx="1278">27</cx:pt>
          <cx:pt idx="1279">26</cx:pt>
          <cx:pt idx="1280">43</cx:pt>
          <cx:pt idx="1281">80</cx:pt>
          <cx:pt idx="1282">33</cx:pt>
          <cx:pt idx="1283">71</cx:pt>
          <cx:pt idx="1284">81</cx:pt>
          <cx:pt idx="1285">76</cx:pt>
          <cx:pt idx="1286">48</cx:pt>
          <cx:pt idx="1287">61</cx:pt>
          <cx:pt idx="1288">60</cx:pt>
          <cx:pt idx="1289">136</cx:pt>
          <cx:pt idx="1290">14</cx:pt>
          <cx:pt idx="1291">78</cx:pt>
          <cx:pt idx="1292">4</cx:pt>
          <cx:pt idx="1293">11</cx:pt>
          <cx:pt idx="1294">185</cx:pt>
          <cx:pt idx="1295">59</cx:pt>
          <cx:pt idx="1296">27</cx:pt>
          <cx:pt idx="1297">63</cx:pt>
          <cx:pt idx="1298">13</cx:pt>
          <cx:pt idx="1299">13</cx:pt>
          <cx:pt idx="1300">57</cx:pt>
          <cx:pt idx="1301">61</cx:pt>
          <cx:pt idx="1302">65</cx:pt>
          <cx:pt idx="1303">134</cx:pt>
          <cx:pt idx="1304">37</cx:pt>
          <cx:pt idx="1305">37</cx:pt>
          <cx:pt idx="1306">150</cx:pt>
          <cx:pt idx="1307">56</cx:pt>
          <cx:pt idx="1308">18</cx:pt>
          <cx:pt idx="1309">60</cx:pt>
          <cx:pt idx="1310">67</cx:pt>
          <cx:pt idx="1311">35</cx:pt>
          <cx:pt idx="1312">34</cx:pt>
          <cx:pt idx="1313">36</cx:pt>
          <cx:pt idx="1314">18</cx:pt>
          <cx:pt idx="1315">25</cx:pt>
          <cx:pt idx="1316">21</cx:pt>
          <cx:pt idx="1317">151</cx:pt>
          <cx:pt idx="1318">489</cx:pt>
          <cx:pt idx="1319">50</cx:pt>
          <cx:pt idx="1320">321</cx:pt>
          <cx:pt idx="1321">1762</cx:pt>
          <cx:pt idx="1322">385</cx:pt>
          <cx:pt idx="1323">398</cx:pt>
          <cx:pt idx="1324">304</cx:pt>
          <cx:pt idx="1325">676</cx:pt>
          <cx:pt idx="1326">577</cx:pt>
          <cx:pt idx="1327">3663</cx:pt>
          <cx:pt idx="1328">294</cx:pt>
          <cx:pt idx="1329">28</cx:pt>
          <cx:pt idx="1330">100</cx:pt>
          <cx:pt idx="1331">72</cx:pt>
          <cx:pt idx="1332">238</cx:pt>
          <cx:pt idx="1333">159</cx:pt>
          <cx:pt idx="1334">77</cx:pt>
          <cx:pt idx="1335">53</cx:pt>
          <cx:pt idx="1336">1251</cx:pt>
          <cx:pt idx="1337">465</cx:pt>
          <cx:pt idx="1338">74</cx:pt>
          <cx:pt idx="1339">62</cx:pt>
          <cx:pt idx="1340">3468</cx:pt>
          <cx:pt idx="1341">52</cx:pt>
          <cx:pt idx="1342">50</cx:pt>
          <cx:pt idx="1343">45</cx:pt>
          <cx:pt idx="1344">21</cx:pt>
          <cx:pt idx="1345">100</cx:pt>
          <cx:pt idx="1346">81</cx:pt>
          <cx:pt idx="1347">286</cx:pt>
          <cx:pt idx="1348">42</cx:pt>
          <cx:pt idx="1349">199</cx:pt>
          <cx:pt idx="1350">25</cx:pt>
          <cx:pt idx="1351">84</cx:pt>
          <cx:pt idx="1352">50</cx:pt>
          <cx:pt idx="1353">26</cx:pt>
          <cx:pt idx="1354">14</cx:pt>
          <cx:pt idx="1355">49</cx:pt>
          <cx:pt idx="1356">69</cx:pt>
          <cx:pt idx="1357">60</cx:pt>
          <cx:pt idx="1358">80</cx:pt>
          <cx:pt idx="1359">56</cx:pt>
          <cx:pt idx="1360">104</cx:pt>
          <cx:pt idx="1361">46</cx:pt>
          <cx:pt idx="1362">206</cx:pt>
          <cx:pt idx="1363">18</cx:pt>
          <cx:pt idx="1364">28</cx:pt>
          <cx:pt idx="1365">11</cx:pt>
          <cx:pt idx="1366">263</cx:pt>
          <cx:pt idx="1367">394</cx:pt>
          <cx:pt idx="1368">1049</cx:pt>
          <cx:pt idx="1369">308</cx:pt>
          <cx:pt idx="1370">1088</cx:pt>
          <cx:pt idx="1371">73</cx:pt>
          <cx:pt idx="1372">143</cx:pt>
          <cx:pt idx="1373">1420</cx:pt>
          <cx:pt idx="1374">305</cx:pt>
          <cx:pt idx="1375">551</cx:pt>
          <cx:pt idx="1376">187</cx:pt>
          <cx:pt idx="1377">325</cx:pt>
          <cx:pt idx="1378">148</cx:pt>
          <cx:pt idx="1379">69</cx:pt>
          <cx:pt idx="1380">173</cx:pt>
          <cx:pt idx="1381">269</cx:pt>
          <cx:pt idx="1382">185</cx:pt>
          <cx:pt idx="1383">176</cx:pt>
          <cx:pt idx="1384">1019</cx:pt>
          <cx:pt idx="1385">113</cx:pt>
          <cx:pt idx="1386">404</cx:pt>
          <cx:pt idx="1387">707</cx:pt>
          <cx:pt idx="1388">392</cx:pt>
          <cx:pt idx="1389">23</cx:pt>
          <cx:pt idx="1390">682</cx:pt>
          <cx:pt idx="1391">37</cx:pt>
          <cx:pt idx="1392">146</cx:pt>
          <cx:pt idx="1393">119</cx:pt>
          <cx:pt idx="1394">163</cx:pt>
          <cx:pt idx="1395">339</cx:pt>
          <cx:pt idx="1396">58</cx:pt>
          <cx:pt idx="1397">456</cx:pt>
          <cx:pt idx="1398">15</cx:pt>
          <cx:pt idx="1399">191</cx:pt>
          <cx:pt idx="1400">17</cx:pt>
          <cx:pt idx="1401">28</cx:pt>
          <cx:pt idx="1402">18</cx:pt>
          <cx:pt idx="1403">61</cx:pt>
          <cx:pt idx="1404">108</cx:pt>
          <cx:pt idx="1405">142</cx:pt>
          <cx:pt idx="1406">74</cx:pt>
          <cx:pt idx="1407">38</cx:pt>
          <cx:pt idx="1408">20</cx:pt>
          <cx:pt idx="1409">24</cx:pt>
          <cx:pt idx="1410">66</cx:pt>
          <cx:pt idx="1411">28</cx:pt>
          <cx:pt idx="1412">24</cx:pt>
          <cx:pt idx="1413">73</cx:pt>
          <cx:pt idx="1414">3</cx:pt>
          <cx:pt idx="1415">20</cx:pt>
          <cx:pt idx="1416">21</cx:pt>
          <cx:pt idx="1417">94</cx:pt>
          <cx:pt idx="1418">139</cx:pt>
          <cx:pt idx="1419">130</cx:pt>
          <cx:pt idx="1420">31</cx:pt>
          <cx:pt idx="1421">13</cx:pt>
          <cx:pt idx="1422">90</cx:pt>
          <cx:pt idx="1423">141</cx:pt>
          <cx:pt idx="1424">23</cx:pt>
          <cx:pt idx="1425">18</cx:pt>
          <cx:pt idx="1426">76</cx:pt>
          <cx:pt idx="1427">93</cx:pt>
          <cx:pt idx="1428">69</cx:pt>
          <cx:pt idx="1429">21</cx:pt>
          <cx:pt idx="1430">57</cx:pt>
          <cx:pt idx="1431">108</cx:pt>
          <cx:pt idx="1432">83</cx:pt>
          <cx:pt idx="1433">96</cx:pt>
          <cx:pt idx="1434">64</cx:pt>
          <cx:pt idx="1435">14</cx:pt>
          <cx:pt idx="1436">169</cx:pt>
          <cx:pt idx="1437">33</cx:pt>
          <cx:pt idx="1438">102</cx:pt>
          <cx:pt idx="1439">104</cx:pt>
          <cx:pt idx="1440">20</cx:pt>
          <cx:pt idx="1441">35</cx:pt>
          <cx:pt idx="1442">94</cx:pt>
          <cx:pt idx="1443">14</cx:pt>
          <cx:pt idx="1444">15</cx:pt>
          <cx:pt idx="1445">51</cx:pt>
          <cx:pt idx="1446">19</cx:pt>
          <cx:pt idx="1447">23</cx:pt>
          <cx:pt idx="1448">97</cx:pt>
          <cx:pt idx="1449">76</cx:pt>
          <cx:pt idx="1450">11</cx:pt>
          <cx:pt idx="1451">52</cx:pt>
          <cx:pt idx="1452">95</cx:pt>
          <cx:pt idx="1453">35</cx:pt>
          <cx:pt idx="1454">21</cx:pt>
          <cx:pt idx="1455">93</cx:pt>
          <cx:pt idx="1456">11</cx:pt>
          <cx:pt idx="1457">21</cx:pt>
          <cx:pt idx="1458">54</cx:pt>
          <cx:pt idx="1459">31</cx:pt>
          <cx:pt idx="1460">132</cx:pt>
          <cx:pt idx="1461">3</cx:pt>
          <cx:pt idx="1462">6</cx:pt>
          <cx:pt idx="1463">10</cx:pt>
          <cx:pt idx="1464">147</cx:pt>
          <cx:pt idx="1465">199</cx:pt>
          <cx:pt idx="1466">50</cx:pt>
          <cx:pt idx="1467">21</cx:pt>
          <cx:pt idx="1468">24</cx:pt>
          <cx:pt idx="1469">32</cx:pt>
          <cx:pt idx="1470">62</cx:pt>
          <cx:pt idx="1471">9</cx:pt>
          <cx:pt idx="1472">38</cx:pt>
          <cx:pt idx="1473">54</cx:pt>
          <cx:pt idx="1474">37</cx:pt>
          <cx:pt idx="1475">39</cx:pt>
          <cx:pt idx="1476">34</cx:pt>
          <cx:pt idx="1477">55</cx:pt>
          <cx:pt idx="1478">32</cx:pt>
          <cx:pt idx="1479">25</cx:pt>
          <cx:pt idx="1480">33</cx:pt>
          <cx:pt idx="1481">108</cx:pt>
          <cx:pt idx="1482">20</cx:pt>
          <cx:pt idx="1483">98</cx:pt>
          <cx:pt idx="1484">196</cx:pt>
          <cx:pt idx="1485">39</cx:pt>
          <cx:pt idx="1486">128</cx:pt>
          <cx:pt idx="1487">71</cx:pt>
          <cx:pt idx="1488">47</cx:pt>
          <cx:pt idx="1489">17</cx:pt>
          <cx:pt idx="1490">91</cx:pt>
          <cx:pt idx="1491">43</cx:pt>
          <cx:pt idx="1492">17</cx:pt>
          <cx:pt idx="1493">33</cx:pt>
          <cx:pt idx="1494">87</cx:pt>
          <cx:pt idx="1495">113</cx:pt>
          <cx:pt idx="1496">14</cx:pt>
          <cx:pt idx="1497">30</cx:pt>
          <cx:pt idx="1498">16</cx:pt>
          <cx:pt idx="1499">46</cx:pt>
          <cx:pt idx="1500">24</cx:pt>
          <cx:pt idx="1501">97</cx:pt>
          <cx:pt idx="1502">59</cx:pt>
          <cx:pt idx="1503">1095</cx:pt>
          <cx:pt idx="1504">218</cx:pt>
          <cx:pt idx="1505">111</cx:pt>
          <cx:pt idx="1506">56</cx:pt>
          <cx:pt idx="1507">265</cx:pt>
          <cx:pt idx="1508">28</cx:pt>
          <cx:pt idx="1509">364</cx:pt>
          <cx:pt idx="1510">27</cx:pt>
          <cx:pt idx="1511">93</cx:pt>
          <cx:pt idx="1512">64</cx:pt>
          <cx:pt idx="1513">22</cx:pt>
          <cx:pt idx="1514">59</cx:pt>
          <cx:pt idx="1515">249</cx:pt>
          <cx:pt idx="1516">392</cx:pt>
          <cx:pt idx="1517">115</cx:pt>
          <cx:pt idx="1518">433</cx:pt>
          <cx:pt idx="1519">20</cx:pt>
          <cx:pt idx="1520">8</cx:pt>
          <cx:pt idx="1521">175</cx:pt>
          <cx:pt idx="1522">104</cx:pt>
          <cx:pt idx="1523">17</cx:pt>
          <cx:pt idx="1524">277</cx:pt>
          <cx:pt idx="1525">118</cx:pt>
          <cx:pt idx="1526">97</cx:pt>
          <cx:pt idx="1527">20</cx:pt>
          <cx:pt idx="1528">26</cx:pt>
          <cx:pt idx="1529">128</cx:pt>
          <cx:pt idx="1530">15</cx:pt>
          <cx:pt idx="1531">25</cx:pt>
          <cx:pt idx="1532">55</cx:pt>
          <cx:pt idx="1533">107</cx:pt>
          <cx:pt idx="1534">557</cx:pt>
          <cx:pt idx="1535">40</cx:pt>
          <cx:pt idx="1536">36</cx:pt>
          <cx:pt idx="1537">159</cx:pt>
          <cx:pt idx="1538">41</cx:pt>
          <cx:pt idx="1539">226</cx:pt>
          <cx:pt idx="1540">30</cx:pt>
          <cx:pt idx="1541">103</cx:pt>
          <cx:pt idx="1542">62</cx:pt>
          <cx:pt idx="1543">6</cx:pt>
          <cx:pt idx="1544">182</cx:pt>
          <cx:pt idx="1545">145</cx:pt>
          <cx:pt idx="1546">25</cx:pt>
          <cx:pt idx="1547">320</cx:pt>
          <cx:pt idx="1548">99</cx:pt>
          <cx:pt idx="1549">348</cx:pt>
          <cx:pt idx="1550">41</cx:pt>
          <cx:pt idx="1551">29</cx:pt>
          <cx:pt idx="1552">25</cx:pt>
          <cx:pt idx="1553">23</cx:pt>
          <cx:pt idx="1554">1260</cx:pt>
          <cx:pt idx="1555">307</cx:pt>
          <cx:pt idx="1556">329</cx:pt>
          <cx:pt idx="1557">32</cx:pt>
          <cx:pt idx="1558">27</cx:pt>
          <cx:pt idx="1559">236</cx:pt>
          <cx:pt idx="1560">42</cx:pt>
          <cx:pt idx="1561">95</cx:pt>
          <cx:pt idx="1562">37</cx:pt>
          <cx:pt idx="1563">128</cx:pt>
          <cx:pt idx="1564">156</cx:pt>
          <cx:pt idx="1565">64</cx:pt>
          <cx:pt idx="1566">58</cx:pt>
          <cx:pt idx="1567">20</cx:pt>
          <cx:pt idx="1568">47</cx:pt>
          <cx:pt idx="1569">54</cx:pt>
          <cx:pt idx="1570">9</cx:pt>
          <cx:pt idx="1571">213</cx:pt>
          <cx:pt idx="1572">57</cx:pt>
          <cx:pt idx="1573">25</cx:pt>
          <cx:pt idx="1574">104</cx:pt>
          <cx:pt idx="1575">34</cx:pt>
          <cx:pt idx="1576">67</cx:pt>
          <cx:pt idx="1577">241</cx:pt>
          <cx:pt idx="1578">123</cx:pt>
          <cx:pt idx="1579">302</cx:pt>
          <cx:pt idx="1580">89</cx:pt>
          <cx:pt idx="1581">41</cx:pt>
          <cx:pt idx="1582">69</cx:pt>
          <cx:pt idx="1583">52</cx:pt>
          <cx:pt idx="1584">57</cx:pt>
          <cx:pt idx="1585">74</cx:pt>
          <cx:pt idx="1586">63</cx:pt>
          <cx:pt idx="1587">72</cx:pt>
          <cx:pt idx="1588">71</cx:pt>
          <cx:pt idx="1589">21</cx:pt>
          <cx:pt idx="1590">930</cx:pt>
          <cx:pt idx="1591">55</cx:pt>
          <cx:pt idx="1592">61</cx:pt>
          <cx:pt idx="1593">82</cx:pt>
          <cx:pt idx="1594">71</cx:pt>
          <cx:pt idx="1595">117</cx:pt>
          <cx:pt idx="1596">29</cx:pt>
          <cx:pt idx="1597">74</cx:pt>
          <cx:pt idx="1598">23</cx:pt>
          <cx:pt idx="1599">60</cx:pt>
          <cx:pt idx="1600">55</cx:pt>
          <cx:pt idx="1601">51</cx:pt>
          <cx:pt idx="1602">78</cx:pt>
          <cx:pt idx="1603">62</cx:pt>
          <cx:pt idx="1604">45</cx:pt>
          <cx:pt idx="1605">15</cx:pt>
          <cx:pt idx="1606">151</cx:pt>
          <cx:pt idx="1607">68</cx:pt>
          <cx:pt idx="1608">46</cx:pt>
          <cx:pt idx="1609">24</cx:pt>
          <cx:pt idx="1610">70</cx:pt>
          <cx:pt idx="1611">244</cx:pt>
          <cx:pt idx="1612">82</cx:pt>
          <cx:pt idx="1613">226</cx:pt>
          <cx:pt idx="1614">60</cx:pt>
          <cx:pt idx="1615">322</cx:pt>
          <cx:pt idx="1616">94</cx:pt>
          <cx:pt idx="1617">47</cx:pt>
          <cx:pt idx="1618">115</cx:pt>
          <cx:pt idx="1619">134</cx:pt>
          <cx:pt idx="1620">35</cx:pt>
          <cx:pt idx="1621">104</cx:pt>
          <cx:pt idx="1622">184</cx:pt>
          <cx:pt idx="1623">119</cx:pt>
          <cx:pt idx="1624">59</cx:pt>
          <cx:pt idx="1625">113</cx:pt>
          <cx:pt idx="1626">84</cx:pt>
          <cx:pt idx="1627">74</cx:pt>
          <cx:pt idx="1628">216</cx:pt>
          <cx:pt idx="1629">39</cx:pt>
          <cx:pt idx="1630">21</cx:pt>
          <cx:pt idx="1631">30</cx:pt>
          <cx:pt idx="1632">37</cx:pt>
          <cx:pt idx="1633">202</cx:pt>
          <cx:pt idx="1634">37</cx:pt>
          <cx:pt idx="1635">28</cx:pt>
          <cx:pt idx="1636">26</cx:pt>
          <cx:pt idx="1637">61</cx:pt>
          <cx:pt idx="1638">115</cx:pt>
          <cx:pt idx="1639">181</cx:pt>
          <cx:pt idx="1640">110</cx:pt>
          <cx:pt idx="1641">269</cx:pt>
          <cx:pt idx="1642">79</cx:pt>
          <cx:pt idx="1643">104</cx:pt>
          <cx:pt idx="1644">34</cx:pt>
          <cx:pt idx="1645">167</cx:pt>
          <cx:pt idx="1646">183</cx:pt>
          <cx:pt idx="1647">71</cx:pt>
          <cx:pt idx="1648">69</cx:pt>
          <cx:pt idx="1649">270</cx:pt>
          <cx:pt idx="1650">193</cx:pt>
          <cx:pt idx="1651">57</cx:pt>
          <cx:pt idx="1652">200</cx:pt>
          <cx:pt idx="1653">88</cx:pt>
          <cx:pt idx="1654">213</cx:pt>
          <cx:pt idx="1655">20</cx:pt>
          <cx:pt idx="1656">50</cx:pt>
          <cx:pt idx="1657">115</cx:pt>
          <cx:pt idx="1658">186</cx:pt>
          <cx:pt idx="1659">18</cx:pt>
          <cx:pt idx="1660">176</cx:pt>
          <cx:pt idx="1661">41</cx:pt>
          <cx:pt idx="1662">75</cx:pt>
          <cx:pt idx="1663">97</cx:pt>
          <cx:pt idx="1664">73</cx:pt>
          <cx:pt idx="1665">49</cx:pt>
          <cx:pt idx="1666">134</cx:pt>
          <cx:pt idx="1667">68</cx:pt>
          <cx:pt idx="1668">49</cx:pt>
          <cx:pt idx="1669">63</cx:pt>
          <cx:pt idx="1670">163</cx:pt>
          <cx:pt idx="1671">288</cx:pt>
          <cx:pt idx="1672">42</cx:pt>
          <cx:pt idx="1673">70</cx:pt>
          <cx:pt idx="1674">30</cx:pt>
          <cx:pt idx="1675">51</cx:pt>
          <cx:pt idx="1676">145</cx:pt>
          <cx:pt idx="1677">21</cx:pt>
          <cx:pt idx="1678">286</cx:pt>
          <cx:pt idx="1679">12</cx:pt>
          <cx:pt idx="1680">100</cx:pt>
          <cx:pt idx="1681">100</cx:pt>
          <cx:pt idx="1682">34</cx:pt>
          <cx:pt idx="1683">63</cx:pt>
          <cx:pt idx="1684">30</cx:pt>
          <cx:pt idx="1685">47</cx:pt>
          <cx:pt idx="1686">237</cx:pt>
          <cx:pt idx="1687">47</cx:pt>
          <cx:pt idx="1688">15</cx:pt>
          <cx:pt idx="1689">81</cx:pt>
          <cx:pt idx="1690">122</cx:pt>
          <cx:pt idx="1691">34</cx:pt>
          <cx:pt idx="1692">207</cx:pt>
          <cx:pt idx="1693">25</cx:pt>
          <cx:pt idx="1694">72</cx:pt>
          <cx:pt idx="1695">14</cx:pt>
          <cx:pt idx="1696">15</cx:pt>
          <cx:pt idx="1697">91</cx:pt>
          <cx:pt idx="1698">24</cx:pt>
          <cx:pt idx="1699">27</cx:pt>
          <cx:pt idx="1700">47</cx:pt>
          <cx:pt idx="1701">44</cx:pt>
          <cx:pt idx="1702">72</cx:pt>
          <cx:pt idx="1703">63</cx:pt>
          <cx:pt idx="1704">88</cx:pt>
          <cx:pt idx="1705">70</cx:pt>
          <cx:pt idx="1706">50</cx:pt>
          <cx:pt idx="1707">35</cx:pt>
          <cx:pt idx="1708">175</cx:pt>
          <cx:pt idx="1709">20</cx:pt>
          <cx:pt idx="1710">54</cx:pt>
          <cx:pt idx="1711">20</cx:pt>
          <cx:pt idx="1712">57</cx:pt>
          <cx:pt idx="1713">31</cx:pt>
          <cx:pt idx="1714">31</cx:pt>
          <cx:pt idx="1715">45</cx:pt>
          <cx:pt idx="1716">41</cx:pt>
          <cx:pt idx="1717">29</cx:pt>
          <cx:pt idx="1718">58</cx:pt>
          <cx:pt idx="1719">89</cx:pt>
          <cx:pt idx="1720">125</cx:pt>
          <cx:pt idx="1721">18</cx:pt>
          <cx:pt idx="1722">32</cx:pt>
          <cx:pt idx="1723">16</cx:pt>
          <cx:pt idx="1724">38</cx:pt>
          <cx:pt idx="1725">15</cx:pt>
          <cx:pt idx="1726">23</cx:pt>
          <cx:pt idx="1727">49</cx:pt>
          <cx:pt idx="1728">10</cx:pt>
          <cx:pt idx="1729">15</cx:pt>
          <cx:pt idx="1730">57</cx:pt>
          <cx:pt idx="1731">33</cx:pt>
          <cx:pt idx="1732">9</cx:pt>
          <cx:pt idx="1733">26</cx:pt>
          <cx:pt idx="1734">69</cx:pt>
          <cx:pt idx="1735">65</cx:pt>
          <cx:pt idx="1736">83</cx:pt>
          <cx:pt idx="1737">111</cx:pt>
          <cx:pt idx="1738">46</cx:pt>
          <cx:pt idx="1739">63</cx:pt>
          <cx:pt idx="1740">9</cx:pt>
          <cx:pt idx="1741">34</cx:pt>
          <cx:pt idx="1742">112</cx:pt>
          <cx:pt idx="1743">47</cx:pt>
          <cx:pt idx="1744">38</cx:pt>
          <cx:pt idx="1745">28</cx:pt>
          <cx:pt idx="1746">78</cx:pt>
          <cx:pt idx="1747">23</cx:pt>
          <cx:pt idx="1748">40</cx:pt>
          <cx:pt idx="1749">13</cx:pt>
          <cx:pt idx="1750">18</cx:pt>
          <cx:pt idx="1751">22</cx:pt>
          <cx:pt idx="1752">79</cx:pt>
          <cx:pt idx="1753">14</cx:pt>
          <cx:pt idx="1754">51</cx:pt>
          <cx:pt idx="1755">54</cx:pt>
          <cx:pt idx="1756">70</cx:pt>
          <cx:pt idx="1757">44</cx:pt>
          <cx:pt idx="1758">55</cx:pt>
          <cx:pt idx="1759">15</cx:pt>
          <cx:pt idx="1760">27</cx:pt>
          <cx:pt idx="1761">21</cx:pt>
          <cx:pt idx="1762">162</cx:pt>
          <cx:pt idx="1763">23</cx:pt>
          <cx:pt idx="1764">72</cx:pt>
          <cx:pt idx="1765">68</cx:pt>
          <cx:pt idx="1766">20</cx:pt>
          <cx:pt idx="1767">26</cx:pt>
          <cx:pt idx="1768">72</cx:pt>
          <cx:pt idx="1769">3</cx:pt>
          <cx:pt idx="1770">18</cx:pt>
          <cx:pt idx="1771">30</cx:pt>
          <cx:pt idx="1772">23</cx:pt>
          <cx:pt idx="1773">54</cx:pt>
          <cx:pt idx="1774">26</cx:pt>
          <cx:pt idx="1775">9</cx:pt>
          <cx:pt idx="1776">27</cx:pt>
          <cx:pt idx="1777">30</cx:pt>
          <cx:pt idx="1778">52</cx:pt>
          <cx:pt idx="1779">17</cx:pt>
          <cx:pt idx="1780">19</cx:pt>
          <cx:pt idx="1781">77</cx:pt>
          <cx:pt idx="1782">21</cx:pt>
          <cx:pt idx="1783">38</cx:pt>
          <cx:pt idx="1784">28</cx:pt>
          <cx:pt idx="1785">48</cx:pt>
          <cx:pt idx="1786">46</cx:pt>
          <cx:pt idx="1787">30</cx:pt>
          <cx:pt idx="1788">64</cx:pt>
          <cx:pt idx="1789">15</cx:pt>
          <cx:pt idx="1790">41</cx:pt>
          <cx:pt idx="1791">35</cx:pt>
          <cx:pt idx="1792">45</cx:pt>
          <cx:pt idx="1793">62</cx:pt>
          <cx:pt idx="1794">22</cx:pt>
          <cx:pt idx="1795">18</cx:pt>
          <cx:pt idx="1796">12</cx:pt>
          <cx:pt idx="1797">44</cx:pt>
          <cx:pt idx="1798">27</cx:pt>
          <cx:pt idx="1799">38</cx:pt>
          <cx:pt idx="1800">28</cx:pt>
          <cx:pt idx="1801">24</cx:pt>
          <cx:pt idx="1802">65</cx:pt>
          <cx:pt idx="1803">46</cx:pt>
          <cx:pt idx="1804">85</cx:pt>
          <cx:pt idx="1805">66</cx:pt>
          <cx:pt idx="1806">165</cx:pt>
          <cx:pt idx="1807">17</cx:pt>
          <cx:pt idx="1808">3</cx:pt>
          <cx:pt idx="1809">17</cx:pt>
          <cx:pt idx="1810">91</cx:pt>
          <cx:pt idx="1811">67</cx:pt>
          <cx:pt idx="1812">18</cx:pt>
          <cx:pt idx="1813">21</cx:pt>
          <cx:pt idx="1814">40</cx:pt>
          <cx:pt idx="1815">78</cx:pt>
          <cx:pt idx="1816">26</cx:pt>
          <cx:pt idx="1817">14</cx:pt>
          <cx:pt idx="1818">44</cx:pt>
          <cx:pt idx="1819">9</cx:pt>
          <cx:pt idx="1820">30</cx:pt>
          <cx:pt idx="1821">45</cx:pt>
          <cx:pt idx="1822">56</cx:pt>
          <cx:pt idx="1823">46</cx:pt>
          <cx:pt idx="1824">34</cx:pt>
          <cx:pt idx="1825">98</cx:pt>
          <cx:pt idx="1826">46</cx:pt>
          <cx:pt idx="1827">10</cx:pt>
          <cx:pt idx="1828">76</cx:pt>
          <cx:pt idx="1829">104</cx:pt>
          <cx:pt idx="1830">87</cx:pt>
          <cx:pt idx="1831">29</cx:pt>
          <cx:pt idx="1832">51</cx:pt>
          <cx:pt idx="1833">12</cx:pt>
          <cx:pt idx="1834">72</cx:pt>
          <cx:pt idx="1835">21</cx:pt>
          <cx:pt idx="1836">42</cx:pt>
          <cx:pt idx="1837">71</cx:pt>
          <cx:pt idx="1838">168</cx:pt>
          <cx:pt idx="1839">19</cx:pt>
          <cx:pt idx="1840">37</cx:pt>
          <cx:pt idx="1841">36</cx:pt>
          <cx:pt idx="1842">14</cx:pt>
          <cx:pt idx="1843">18</cx:pt>
          <cx:pt idx="1844">82</cx:pt>
          <cx:pt idx="1845">43</cx:pt>
          <cx:pt idx="1846">8</cx:pt>
          <cx:pt idx="1847">45</cx:pt>
          <cx:pt idx="1848">20</cx:pt>
          <cx:pt idx="1849">31</cx:pt>
          <cx:pt idx="1850">25</cx:pt>
          <cx:pt idx="1851">14</cx:pt>
          <cx:pt idx="1852">45</cx:pt>
          <cx:pt idx="1853">20</cx:pt>
          <cx:pt idx="1854">39</cx:pt>
          <cx:pt idx="1855">16</cx:pt>
          <cx:pt idx="1856">37</cx:pt>
          <cx:pt idx="1857">14</cx:pt>
          <cx:pt idx="1858">21</cx:pt>
          <cx:pt idx="1859">69</cx:pt>
          <cx:pt idx="1860">16</cx:pt>
          <cx:pt idx="1861">55</cx:pt>
          <cx:pt idx="1862">27</cx:pt>
          <cx:pt idx="1863">36</cx:pt>
          <cx:pt idx="1864">19</cx:pt>
          <cx:pt idx="1865">12</cx:pt>
          <cx:pt idx="1866">17</cx:pt>
          <cx:pt idx="1867">114</cx:pt>
          <cx:pt idx="1868">93</cx:pt>
          <cx:pt idx="1869">36</cx:pt>
          <cx:pt idx="1870">61</cx:pt>
          <cx:pt idx="1871">47</cx:pt>
          <cx:pt idx="1872">17</cx:pt>
          <cx:pt idx="1873">63</cx:pt>
          <cx:pt idx="1874">9</cx:pt>
          <cx:pt idx="1875">30</cx:pt>
          <cx:pt idx="1876">23</cx:pt>
          <cx:pt idx="1877">33</cx:pt>
          <cx:pt idx="1878">39</cx:pt>
          <cx:pt idx="1879">17</cx:pt>
          <cx:pt idx="1880">6</cx:pt>
          <cx:pt idx="1881">39</cx:pt>
          <cx:pt idx="1882">57</cx:pt>
          <cx:pt idx="1883">56</cx:pt>
          <cx:pt idx="1884">13</cx:pt>
          <cx:pt idx="1885">95</cx:pt>
          <cx:pt idx="1886">80</cx:pt>
          <cx:pt idx="1887">133</cx:pt>
          <cx:pt idx="1888">44</cx:pt>
          <cx:pt idx="1889">30</cx:pt>
          <cx:pt idx="1890">56</cx:pt>
          <cx:pt idx="1891">66</cx:pt>
          <cx:pt idx="1892">29</cx:pt>
          <cx:pt idx="1893">72</cx:pt>
          <cx:pt idx="1894">27</cx:pt>
          <cx:pt idx="1895">10</cx:pt>
          <cx:pt idx="1896">35</cx:pt>
          <cx:pt idx="1897">29</cx:pt>
          <cx:pt idx="1898">13</cx:pt>
          <cx:pt idx="1899">72</cx:pt>
          <cx:pt idx="1900">78</cx:pt>
          <cx:pt idx="1901">49</cx:pt>
          <cx:pt idx="1902">42</cx:pt>
          <cx:pt idx="1903">35</cx:pt>
          <cx:pt idx="1904">42</cx:pt>
          <cx:pt idx="1905">42</cx:pt>
          <cx:pt idx="1906">31</cx:pt>
          <cx:pt idx="1907">38</cx:pt>
          <cx:pt idx="1908">8</cx:pt>
          <cx:pt idx="1909">39</cx:pt>
          <cx:pt idx="1910">29</cx:pt>
          <cx:pt idx="1911">72</cx:pt>
          <cx:pt idx="1912">15</cx:pt>
          <cx:pt idx="1913">33</cx:pt>
          <cx:pt idx="1914">15</cx:pt>
          <cx:pt idx="1915">19</cx:pt>
          <cx:pt idx="1916">17</cx:pt>
          <cx:pt idx="1917">44</cx:pt>
          <cx:pt idx="1918">10</cx:pt>
          <cx:pt idx="1919">46</cx:pt>
          <cx:pt idx="1920">11</cx:pt>
          <cx:pt idx="1921">13</cx:pt>
          <cx:pt idx="1922">33</cx:pt>
          <cx:pt idx="1923">28</cx:pt>
          <cx:pt idx="1924">21</cx:pt>
          <cx:pt idx="1925">13</cx:pt>
          <cx:pt idx="1926">34</cx:pt>
          <cx:pt idx="1927">80</cx:pt>
          <cx:pt idx="1928">74</cx:pt>
          <cx:pt idx="1929">7</cx:pt>
          <cx:pt idx="1930">34</cx:pt>
          <cx:pt idx="1931">86</cx:pt>
          <cx:pt idx="1932">37</cx:pt>
          <cx:pt idx="1933">18</cx:pt>
          <cx:pt idx="1934">22</cx:pt>
          <cx:pt idx="1935">26</cx:pt>
          <cx:pt idx="1936">27</cx:pt>
          <cx:pt idx="1937">8</cx:pt>
          <cx:pt idx="1938">204</cx:pt>
          <cx:pt idx="1939">46</cx:pt>
          <cx:pt idx="1940">17</cx:pt>
          <cx:pt idx="1941">28</cx:pt>
          <cx:pt idx="1942">83</cx:pt>
          <cx:pt idx="1943">13</cx:pt>
          <cx:pt idx="1944">8</cx:pt>
          <cx:pt idx="1945">32</cx:pt>
          <cx:pt idx="1946">85</cx:pt>
          <cx:pt idx="1947">29</cx:pt>
          <cx:pt idx="1948">24</cx:pt>
          <cx:pt idx="1949">8</cx:pt>
          <cx:pt idx="1950">19</cx:pt>
          <cx:pt idx="1951">336</cx:pt>
          <cx:pt idx="1952">13</cx:pt>
          <cx:pt idx="1953">42</cx:pt>
          <cx:pt idx="1954">64</cx:pt>
          <cx:pt idx="1955">25</cx:pt>
          <cx:pt idx="1956">20</cx:pt>
          <cx:pt idx="1957">104</cx:pt>
          <cx:pt idx="1958">53</cx:pt>
          <cx:pt idx="1959">14</cx:pt>
          <cx:pt idx="1960">20</cx:pt>
          <cx:pt idx="1961">558</cx:pt>
          <cx:pt idx="1962">22</cx:pt>
          <cx:pt idx="1963">24</cx:pt>
          <cx:pt idx="1964">74</cx:pt>
          <cx:pt idx="1965">54</cx:pt>
          <cx:pt idx="1966">31</cx:pt>
          <cx:pt idx="1967">25</cx:pt>
          <cx:pt idx="1968">17</cx:pt>
          <cx:pt idx="1969">12</cx:pt>
          <cx:pt idx="1970">38</cx:pt>
          <cx:pt idx="1971">41</cx:pt>
          <cx:pt idx="1972">19</cx:pt>
          <cx:pt idx="1973">41</cx:pt>
          <cx:pt idx="1974">26</cx:pt>
          <cx:pt idx="1975">25</cx:pt>
          <cx:pt idx="1976">9</cx:pt>
          <cx:pt idx="1977">78</cx:pt>
          <cx:pt idx="1978">45</cx:pt>
          <cx:pt idx="1979">102</cx:pt>
          <cx:pt idx="1980">5</cx:pt>
          <cx:pt idx="1981">27</cx:pt>
          <cx:pt idx="1982">37</cx:pt>
          <cx:pt idx="1983">14</cx:pt>
          <cx:pt idx="1984">27</cx:pt>
          <cx:pt idx="1985">45</cx:pt>
          <cx:pt idx="1986">49</cx:pt>
          <cx:pt idx="1987">24</cx:pt>
          <cx:pt idx="1988">112</cx:pt>
          <cx:pt idx="1989">23</cx:pt>
          <cx:pt idx="1990">54</cx:pt>
          <cx:pt idx="1991">28</cx:pt>
          <cx:pt idx="1992">11</cx:pt>
          <cx:pt idx="1993">62</cx:pt>
          <cx:pt idx="1994">73</cx:pt>
          <cx:pt idx="1995">18</cx:pt>
          <cx:pt idx="1996">35</cx:pt>
          <cx:pt idx="1997">43</cx:pt>
          <cx:pt idx="1998">36</cx:pt>
          <cx:pt idx="1999">62</cx:pt>
          <cx:pt idx="2000">15</cx:pt>
          <cx:pt idx="2001">33</cx:pt>
          <cx:pt idx="2002">27</cx:pt>
          <cx:pt idx="2003">17</cx:pt>
          <cx:pt idx="2004">4</cx:pt>
          <cx:pt idx="2005">53</cx:pt>
          <cx:pt idx="2006">49</cx:pt>
          <cx:pt idx="2007">57</cx:pt>
          <cx:pt idx="2008">69</cx:pt>
          <cx:pt idx="2009">15</cx:pt>
          <cx:pt idx="2010">64</cx:pt>
          <cx:pt idx="2011">20</cx:pt>
          <cx:pt idx="2012">27</cx:pt>
          <cx:pt idx="2013">21</cx:pt>
          <cx:pt idx="2014">31</cx:pt>
          <cx:pt idx="2015">51</cx:pt>
          <cx:pt idx="2016">57</cx:pt>
          <cx:pt idx="2017">20</cx:pt>
          <cx:pt idx="2018">71</cx:pt>
          <cx:pt idx="2019">72</cx:pt>
          <cx:pt idx="2020">45</cx:pt>
          <cx:pt idx="2021">51</cx:pt>
          <cx:pt idx="2022">56</cx:pt>
          <cx:pt idx="2023">17</cx:pt>
          <cx:pt idx="2024">197</cx:pt>
          <cx:pt idx="2025">70</cx:pt>
          <cx:pt idx="2026">21</cx:pt>
          <cx:pt idx="2027">34</cx:pt>
          <cx:pt idx="2028">39</cx:pt>
          <cx:pt idx="2029">78</cx:pt>
          <cx:pt idx="2030">48</cx:pt>
          <cx:pt idx="2031">29</cx:pt>
          <cx:pt idx="2032">73</cx:pt>
          <cx:pt idx="2033">8</cx:pt>
          <cx:pt idx="2034">17</cx:pt>
          <cx:pt idx="2035">9</cx:pt>
          <cx:pt idx="2036">17</cx:pt>
          <cx:pt idx="2037">33</cx:pt>
          <cx:pt idx="2038">38</cx:pt>
          <cx:pt idx="2039">79</cx:pt>
          <cx:pt idx="2040">46</cx:pt>
          <cx:pt idx="2041">20</cx:pt>
          <cx:pt idx="2042">20</cx:pt>
          <cx:pt idx="2043">13</cx:pt>
          <cx:pt idx="2044">22</cx:pt>
          <cx:pt idx="2045">36</cx:pt>
          <cx:pt idx="2046">40</cx:pt>
          <cx:pt idx="2047">9</cx:pt>
          <cx:pt idx="2048">19</cx:pt>
          <cx:pt idx="2049">14</cx:pt>
          <cx:pt idx="2050">38</cx:pt>
          <cx:pt idx="2051">58</cx:pt>
          <cx:pt idx="2052">28</cx:pt>
          <cx:pt idx="2053">17</cx:pt>
          <cx:pt idx="2054">12</cx:pt>
          <cx:pt idx="2055">40</cx:pt>
          <cx:pt idx="2056">57</cx:pt>
          <cx:pt idx="2057">114</cx:pt>
          <cx:pt idx="2058">31</cx:pt>
          <cx:pt idx="2059">3</cx:pt>
          <cx:pt idx="2060">16</cx:pt>
          <cx:pt idx="2061">199</cx:pt>
          <cx:pt idx="2062">31</cx:pt>
          <cx:pt idx="2063">30</cx:pt>
          <cx:pt idx="2064">34</cx:pt>
          <cx:pt idx="2065">18</cx:pt>
          <cx:pt idx="2066">67</cx:pt>
          <cx:pt idx="2067">66</cx:pt>
          <cx:pt idx="2068">23</cx:pt>
          <cx:pt idx="2069">126</cx:pt>
          <cx:pt idx="2070">6</cx:pt>
          <cx:pt idx="2071">25</cx:pt>
          <cx:pt idx="2072">39</cx:pt>
          <cx:pt idx="2073">62</cx:pt>
          <cx:pt idx="2074">31</cx:pt>
          <cx:pt idx="2075">274</cx:pt>
          <cx:pt idx="2076">17</cx:pt>
          <cx:pt idx="2077">14</cx:pt>
          <cx:pt idx="2078">60</cx:pt>
          <cx:pt idx="2079">33</cx:pt>
          <cx:pt idx="2080">78</cx:pt>
          <cx:pt idx="2081">30</cx:pt>
          <cx:pt idx="2082">136</cx:pt>
          <cx:pt idx="2083">40</cx:pt>
          <cx:pt idx="2084">18</cx:pt>
          <cx:pt idx="2085">39</cx:pt>
          <cx:pt idx="2086">21</cx:pt>
          <cx:pt idx="2087">30</cx:pt>
          <cx:pt idx="2088">27</cx:pt>
          <cx:pt idx="2089">35</cx:pt>
          <cx:pt idx="2090">13</cx:pt>
          <cx:pt idx="2091">23</cx:pt>
          <cx:pt idx="2092">39</cx:pt>
          <cx:pt idx="2093">35</cx:pt>
          <cx:pt idx="2094">27</cx:pt>
          <cx:pt idx="2095">21</cx:pt>
          <cx:pt idx="2096">104</cx:pt>
          <cx:pt idx="2097">19</cx:pt>
          <cx:pt idx="2098">97</cx:pt>
          <cx:pt idx="2099">27</cx:pt>
          <cx:pt idx="2100">24</cx:pt>
          <cx:pt idx="2101">13</cx:pt>
          <cx:pt idx="2102">46</cx:pt>
          <cx:pt idx="2103">4</cx:pt>
          <cx:pt idx="2104">40</cx:pt>
          <cx:pt idx="2105">44</cx:pt>
          <cx:pt idx="2106">35</cx:pt>
          <cx:pt idx="2107">63</cx:pt>
          <cx:pt idx="2108">89</cx:pt>
          <cx:pt idx="2109">15</cx:pt>
          <cx:pt idx="2110">46</cx:pt>
          <cx:pt idx="2111">33</cx:pt>
          <cx:pt idx="2112">52</cx:pt>
          <cx:pt idx="2113">7</cx:pt>
          <cx:pt idx="2114">28</cx:pt>
          <cx:pt idx="2115">11</cx:pt>
          <cx:pt idx="2116">15</cx:pt>
          <cx:pt idx="2117">30</cx:pt>
          <cx:pt idx="2118">27</cx:pt>
          <cx:pt idx="2119">28</cx:pt>
          <cx:pt idx="2120">17</cx:pt>
          <cx:pt idx="2121">50</cx:pt>
          <cx:pt idx="2122">26</cx:pt>
          <cx:pt idx="2123">88</cx:pt>
          <cx:pt idx="2124">91</cx:pt>
          <cx:pt idx="2125">3</cx:pt>
          <cx:pt idx="2126">28</cx:pt>
          <cx:pt idx="2127">77</cx:pt>
          <cx:pt idx="2128">27</cx:pt>
          <cx:pt idx="2129">107</cx:pt>
          <cx:pt idx="2130">96</cx:pt>
          <cx:pt idx="2131">56</cx:pt>
          <cx:pt idx="2132">58</cx:pt>
          <cx:pt idx="2133">15</cx:pt>
          <cx:pt idx="2134">20</cx:pt>
          <cx:pt idx="2135">38</cx:pt>
          <cx:pt idx="2136">33</cx:pt>
          <cx:pt idx="2137">57</cx:pt>
          <cx:pt idx="2138">25</cx:pt>
          <cx:pt idx="2139">14</cx:pt>
          <cx:pt idx="2140">94</cx:pt>
          <cx:pt idx="2141">59</cx:pt>
          <cx:pt idx="2142">36</cx:pt>
          <cx:pt idx="2143">115</cx:pt>
          <cx:pt idx="2144">30</cx:pt>
          <cx:pt idx="2145">52</cx:pt>
          <cx:pt idx="2146">27</cx:pt>
          <cx:pt idx="2147">24</cx:pt>
          <cx:pt idx="2148">10</cx:pt>
          <cx:pt idx="2149">30</cx:pt>
          <cx:pt idx="2150">71</cx:pt>
          <cx:pt idx="2151">10</cx:pt>
          <cx:pt idx="2152">24</cx:pt>
          <cx:pt idx="2153">38</cx:pt>
          <cx:pt idx="2154">26</cx:pt>
          <cx:pt idx="2155">19</cx:pt>
          <cx:pt idx="2156">11</cx:pt>
          <cx:pt idx="2157">27</cx:pt>
          <cx:pt idx="2158">34</cx:pt>
          <cx:pt idx="2159">20</cx:pt>
          <cx:pt idx="2160">37</cx:pt>
          <cx:pt idx="2161">20</cx:pt>
          <cx:pt idx="2162">10</cx:pt>
          <cx:pt idx="2163">26</cx:pt>
          <cx:pt idx="2164">20</cx:pt>
          <cx:pt idx="2165">46</cx:pt>
          <cx:pt idx="2166">76</cx:pt>
          <cx:pt idx="2167">41</cx:pt>
          <cx:pt idx="2168">7</cx:pt>
          <cx:pt idx="2169">49</cx:pt>
          <cx:pt idx="2170">26</cx:pt>
          <cx:pt idx="2171">65</cx:pt>
          <cx:pt idx="2172">28</cx:pt>
          <cx:pt idx="2173">8</cx:pt>
          <cx:pt idx="2174">3</cx:pt>
          <cx:pt idx="2175">9</cx:pt>
          <cx:pt idx="2176">9</cx:pt>
          <cx:pt idx="2177">20</cx:pt>
          <cx:pt idx="2178">57</cx:pt>
          <cx:pt idx="2179">8</cx:pt>
          <cx:pt idx="2180">14</cx:pt>
          <cx:pt idx="2181">17</cx:pt>
          <cx:pt idx="2182">100</cx:pt>
          <cx:pt idx="2183">32</cx:pt>
          <cx:pt idx="2184">3</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Successful Projects Backers Count Distribution</a:t>
            </a:r>
            <a:endParaRPr lang="en-US"/>
          </a:p>
        </cx:rich>
      </cx:tx>
    </cx:title>
    <cx:plotArea>
      <cx:plotAreaRegion>
        <cx:series layoutId="clusteredColumn" uniqueId="{BAF0051F-9695-4C79-BABA-9A056EFFE62F}">
          <cx:dataId val="0"/>
          <cx:layoutPr>
            <cx:binning intervalClosed="r" overflow="300">
              <cx:binSize val="10"/>
            </cx:binning>
          </cx:layoutPr>
        </cx:series>
      </cx:plotAreaRegion>
      <cx:axis id="0">
        <cx:catScaling gapWidth="0.330000013"/>
        <cx:majorTickMarks type="out"/>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Item - Summary Statistics'!$H$2:$H$1531</cx:f>
        <cx:lvl ptCount="1530" formatCode="General">
          <cx:pt idx="0">0</cx:pt>
          <cx:pt idx="1">1</cx:pt>
          <cx:pt idx="2">10</cx:pt>
          <cx:pt idx="3">0</cx:pt>
          <cx:pt idx="4">7</cx:pt>
          <cx:pt idx="5">0</cx:pt>
          <cx:pt idx="6">1</cx:pt>
          <cx:pt idx="7">2</cx:pt>
          <cx:pt idx="8">3</cx:pt>
          <cx:pt idx="9">10</cx:pt>
          <cx:pt idx="10">10</cx:pt>
          <cx:pt idx="11">1</cx:pt>
          <cx:pt idx="12">0</cx:pt>
          <cx:pt idx="13">0</cx:pt>
          <cx:pt idx="14">0</cx:pt>
          <cx:pt idx="15">26</cx:pt>
          <cx:pt idx="16">0</cx:pt>
          <cx:pt idx="17">7</cx:pt>
          <cx:pt idx="18">0</cx:pt>
          <cx:pt idx="19">2</cx:pt>
          <cx:pt idx="20">13</cx:pt>
          <cx:pt idx="21">4</cx:pt>
          <cx:pt idx="22">0</cx:pt>
          <cx:pt idx="23">12</cx:pt>
          <cx:pt idx="24">2</cx:pt>
          <cx:pt idx="25">10</cx:pt>
          <cx:pt idx="26">0</cx:pt>
          <cx:pt idx="27">5</cx:pt>
          <cx:pt idx="28">0</cx:pt>
          <cx:pt idx="29">5</cx:pt>
          <cx:pt idx="30">1</cx:pt>
          <cx:pt idx="31">3</cx:pt>
          <cx:pt idx="32">3</cx:pt>
          <cx:pt idx="33">0</cx:pt>
          <cx:pt idx="34">3</cx:pt>
          <cx:pt idx="35">0</cx:pt>
          <cx:pt idx="36">19</cx:pt>
          <cx:pt idx="37">8</cx:pt>
          <cx:pt idx="38">6</cx:pt>
          <cx:pt idx="39">0</cx:pt>
          <cx:pt idx="40">18</cx:pt>
          <cx:pt idx="41">7</cx:pt>
          <cx:pt idx="42">0</cx:pt>
          <cx:pt idx="43">8</cx:pt>
          <cx:pt idx="44">1293</cx:pt>
          <cx:pt idx="45">17</cx:pt>
          <cx:pt idx="46">0</cx:pt>
          <cx:pt idx="47">13</cx:pt>
          <cx:pt idx="48">0</cx:pt>
          <cx:pt idx="49">0</cx:pt>
          <cx:pt idx="50">33</cx:pt>
          <cx:pt idx="51">12</cx:pt>
          <cx:pt idx="52">1</cx:pt>
          <cx:pt idx="53">1</cx:pt>
          <cx:pt idx="54">1</cx:pt>
          <cx:pt idx="55">1</cx:pt>
          <cx:pt idx="56">84</cx:pt>
          <cx:pt idx="57">38</cx:pt>
          <cx:pt idx="58">1</cx:pt>
          <cx:pt idx="59">76</cx:pt>
          <cx:pt idx="60">3</cx:pt>
          <cx:pt idx="61">0</cx:pt>
          <cx:pt idx="62">2</cx:pt>
          <cx:pt idx="63">0</cx:pt>
          <cx:pt idx="64">0</cx:pt>
          <cx:pt idx="65">0</cx:pt>
          <cx:pt idx="66">2</cx:pt>
          <cx:pt idx="67">0</cx:pt>
          <cx:pt idx="68">0</cx:pt>
          <cx:pt idx="69">0</cx:pt>
          <cx:pt idx="70">2</cx:pt>
          <cx:pt idx="71">0</cx:pt>
          <cx:pt idx="72">7</cx:pt>
          <cx:pt idx="73">0</cx:pt>
          <cx:pt idx="74">5</cx:pt>
          <cx:pt idx="75">0</cx:pt>
          <cx:pt idx="76">0</cx:pt>
          <cx:pt idx="77">1</cx:pt>
          <cx:pt idx="78">0</cx:pt>
          <cx:pt idx="79">5</cx:pt>
          <cx:pt idx="80">3</cx:pt>
          <cx:pt idx="81">6</cx:pt>
          <cx:pt idx="82">12</cx:pt>
          <cx:pt idx="83">13</cx:pt>
          <cx:pt idx="84">5</cx:pt>
          <cx:pt idx="85">2</cx:pt>
          <cx:pt idx="86">8</cx:pt>
          <cx:pt idx="87">0</cx:pt>
          <cx:pt idx="88">13</cx:pt>
          <cx:pt idx="89">0</cx:pt>
          <cx:pt idx="90">5</cx:pt>
          <cx:pt idx="91">8</cx:pt>
          <cx:pt idx="92">8</cx:pt>
          <cx:pt idx="93">0</cx:pt>
          <cx:pt idx="94">2</cx:pt>
          <cx:pt idx="95">3</cx:pt>
          <cx:pt idx="96">0</cx:pt>
          <cx:pt idx="97">0</cx:pt>
          <cx:pt idx="98">11</cx:pt>
          <cx:pt idx="99">0</cx:pt>
          <cx:pt idx="100">1</cx:pt>
          <cx:pt idx="101">0</cx:pt>
          <cx:pt idx="102">17</cx:pt>
          <cx:pt idx="103">2</cx:pt>
          <cx:pt idx="104">1</cx:pt>
          <cx:pt idx="105">2</cx:pt>
          <cx:pt idx="106">16</cx:pt>
          <cx:pt idx="107">1</cx:pt>
          <cx:pt idx="108">4</cx:pt>
          <cx:pt idx="109">5</cx:pt>
          <cx:pt idx="110">7</cx:pt>
          <cx:pt idx="111">0</cx:pt>
          <cx:pt idx="112">12</cx:pt>
          <cx:pt idx="113">2</cx:pt>
          <cx:pt idx="114">5</cx:pt>
          <cx:pt idx="115">2</cx:pt>
          <cx:pt idx="116">3</cx:pt>
          <cx:pt idx="117">0</cx:pt>
          <cx:pt idx="118">49</cx:pt>
          <cx:pt idx="119">1</cx:pt>
          <cx:pt idx="120">2</cx:pt>
          <cx:pt idx="121">0</cx:pt>
          <cx:pt idx="122">0</cx:pt>
          <cx:pt idx="123">11</cx:pt>
          <cx:pt idx="124">1</cx:pt>
          <cx:pt idx="125">8</cx:pt>
          <cx:pt idx="126">5</cx:pt>
          <cx:pt idx="127">39</cx:pt>
          <cx:pt idx="128">0</cx:pt>
          <cx:pt idx="129">0</cx:pt>
          <cx:pt idx="130">2</cx:pt>
          <cx:pt idx="131">170</cx:pt>
          <cx:pt idx="132">5</cx:pt>
          <cx:pt idx="133">14</cx:pt>
          <cx:pt idx="134">1</cx:pt>
          <cx:pt idx="135">0</cx:pt>
          <cx:pt idx="136">124</cx:pt>
          <cx:pt idx="137">0</cx:pt>
          <cx:pt idx="138">0</cx:pt>
          <cx:pt idx="139">55</cx:pt>
          <cx:pt idx="140">140</cx:pt>
          <cx:pt idx="141">21</cx:pt>
          <cx:pt idx="142">1</cx:pt>
          <cx:pt idx="143">147</cx:pt>
          <cx:pt idx="144">11</cx:pt>
          <cx:pt idx="145">125</cx:pt>
          <cx:pt idx="146">1</cx:pt>
          <cx:pt idx="147">0</cx:pt>
          <cx:pt idx="148">0</cx:pt>
          <cx:pt idx="149">3</cx:pt>
          <cx:pt idx="150">0</cx:pt>
          <cx:pt idx="151">0</cx:pt>
          <cx:pt idx="152">0</cx:pt>
          <cx:pt idx="153">0</cx:pt>
          <cx:pt idx="154">3</cx:pt>
          <cx:pt idx="155">0</cx:pt>
          <cx:pt idx="156">1</cx:pt>
          <cx:pt idx="157">3</cx:pt>
          <cx:pt idx="158">22</cx:pt>
          <cx:pt idx="159">26</cx:pt>
          <cx:pt idx="160">4</cx:pt>
          <cx:pt idx="161">0</cx:pt>
          <cx:pt idx="162">4</cx:pt>
          <cx:pt idx="163">9</cx:pt>
          <cx:pt idx="164">5</cx:pt>
          <cx:pt idx="165">14</cx:pt>
          <cx:pt idx="166">1</cx:pt>
          <cx:pt idx="167">10</cx:pt>
          <cx:pt idx="168">3</cx:pt>
          <cx:pt idx="169">1</cx:pt>
          <cx:pt idx="170">0</cx:pt>
          <cx:pt idx="171">5</cx:pt>
          <cx:pt idx="172">2</cx:pt>
          <cx:pt idx="173">68</cx:pt>
          <cx:pt idx="174">3</cx:pt>
          <cx:pt idx="175">34</cx:pt>
          <cx:pt idx="176">0</cx:pt>
          <cx:pt idx="177">3</cx:pt>
          <cx:pt idx="178">0</cx:pt>
          <cx:pt idx="179">70</cx:pt>
          <cx:pt idx="180">1</cx:pt>
          <cx:pt idx="181">1</cx:pt>
          <cx:pt idx="182">1</cx:pt>
          <cx:pt idx="183">2</cx:pt>
          <cx:pt idx="184">2</cx:pt>
          <cx:pt idx="185">34</cx:pt>
          <cx:pt idx="186">2</cx:pt>
          <cx:pt idx="187">0</cx:pt>
          <cx:pt idx="188">1</cx:pt>
          <cx:pt idx="189">8</cx:pt>
          <cx:pt idx="190">4</cx:pt>
          <cx:pt idx="191">28</cx:pt>
          <cx:pt idx="192">0</cx:pt>
          <cx:pt idx="193">6</cx:pt>
          <cx:pt idx="194">22</cx:pt>
          <cx:pt idx="195">0</cx:pt>
          <cx:pt idx="196">1</cx:pt>
          <cx:pt idx="197">20</cx:pt>
          <cx:pt idx="198">0</cx:pt>
          <cx:pt idx="199">1</cx:pt>
          <cx:pt idx="200">3</cx:pt>
          <cx:pt idx="201">2</cx:pt>
          <cx:pt idx="202">0</cx:pt>
          <cx:pt idx="203">2</cx:pt>
          <cx:pt idx="204">1</cx:pt>
          <cx:pt idx="205">0</cx:pt>
          <cx:pt idx="206">1</cx:pt>
          <cx:pt idx="207">0</cx:pt>
          <cx:pt idx="208">5</cx:pt>
          <cx:pt idx="209">1</cx:pt>
          <cx:pt idx="210">1</cx:pt>
          <cx:pt idx="211">2</cx:pt>
          <cx:pt idx="212">0</cx:pt>
          <cx:pt idx="213">9</cx:pt>
          <cx:pt idx="214">4</cx:pt>
          <cx:pt idx="215">4</cx:pt>
          <cx:pt idx="216">1</cx:pt>
          <cx:pt idx="217">1</cx:pt>
          <cx:pt idx="218">7</cx:pt>
          <cx:pt idx="219">5</cx:pt>
          <cx:pt idx="220">1</cx:pt>
          <cx:pt idx="221">0</cx:pt>
          <cx:pt idx="222">0</cx:pt>
          <cx:pt idx="223">1</cx:pt>
          <cx:pt idx="224">2</cx:pt>
          <cx:pt idx="225">0</cx:pt>
          <cx:pt idx="226">4</cx:pt>
          <cx:pt idx="227">7</cx:pt>
          <cx:pt idx="228">2</cx:pt>
          <cx:pt idx="229">1</cx:pt>
          <cx:pt idx="230">9</cx:pt>
          <cx:pt idx="231">2</cx:pt>
          <cx:pt idx="232">1</cx:pt>
          <cx:pt idx="233">7</cx:pt>
          <cx:pt idx="234">2</cx:pt>
          <cx:pt idx="235">8</cx:pt>
          <cx:pt idx="236">2</cx:pt>
          <cx:pt idx="237">2</cx:pt>
          <cx:pt idx="238">7</cx:pt>
          <cx:pt idx="239">2</cx:pt>
          <cx:pt idx="240">18</cx:pt>
          <cx:pt idx="241">9</cx:pt>
          <cx:pt idx="242">4</cx:pt>
          <cx:pt idx="243">7</cx:pt>
          <cx:pt idx="244">29</cx:pt>
          <cx:pt idx="245">12</cx:pt>
          <cx:pt idx="246">4</cx:pt>
          <cx:pt idx="247">28</cx:pt>
          <cx:pt idx="248">25</cx:pt>
          <cx:pt idx="249">28</cx:pt>
          <cx:pt idx="250">310</cx:pt>
          <cx:pt idx="251">15</cx:pt>
          <cx:pt idx="252">215</cx:pt>
          <cx:pt idx="253">3</cx:pt>
          <cx:pt idx="254">2</cx:pt>
          <cx:pt idx="255">26</cx:pt>
          <cx:pt idx="256">24</cx:pt>
          <cx:pt idx="257">96</cx:pt>
          <cx:pt idx="258">17</cx:pt>
          <cx:pt idx="259">94</cx:pt>
          <cx:pt idx="260">129</cx:pt>
          <cx:pt idx="261">1</cx:pt>
          <cx:pt idx="262">4</cx:pt>
          <cx:pt idx="263">3</cx:pt>
          <cx:pt idx="264">135</cx:pt>
          <cx:pt idx="265">10</cx:pt>
          <cx:pt idx="266">0</cx:pt>
          <cx:pt idx="267">6</cx:pt>
          <cx:pt idx="268">36</cx:pt>
          <cx:pt idx="269">336</cx:pt>
          <cx:pt idx="270">34</cx:pt>
          <cx:pt idx="271">10</cx:pt>
          <cx:pt idx="272">201</cx:pt>
          <cx:pt idx="273">296</cx:pt>
          <cx:pt idx="274">7</cx:pt>
          <cx:pt idx="275">7</cx:pt>
          <cx:pt idx="276">1</cx:pt>
          <cx:pt idx="277">114</cx:pt>
          <cx:pt idx="278">29</cx:pt>
          <cx:pt idx="279">890</cx:pt>
          <cx:pt idx="280">31</cx:pt>
          <cx:pt idx="281">21</cx:pt>
          <cx:pt idx="282">37</cx:pt>
          <cx:pt idx="283">7</cx:pt>
          <cx:pt idx="284">4</cx:pt>
          <cx:pt idx="285">5</cx:pt>
          <cx:pt idx="286">0</cx:pt>
          <cx:pt idx="287">456</cx:pt>
          <cx:pt idx="288">369</cx:pt>
          <cx:pt idx="289">2</cx:pt>
          <cx:pt idx="290">0</cx:pt>
          <cx:pt idx="291">338</cx:pt>
          <cx:pt idx="292">4</cx:pt>
          <cx:pt idx="293">1</cx:pt>
          <cx:pt idx="294">28</cx:pt>
          <cx:pt idx="295">12</cx:pt>
          <cx:pt idx="296">16</cx:pt>
          <cx:pt idx="297">4</cx:pt>
          <cx:pt idx="298">4</cx:pt>
          <cx:pt idx="299">10</cx:pt>
          <cx:pt idx="300">0</cx:pt>
          <cx:pt idx="301">6</cx:pt>
          <cx:pt idx="302">0</cx:pt>
          <cx:pt idx="303">1</cx:pt>
          <cx:pt idx="304">0</cx:pt>
          <cx:pt idx="305">44</cx:pt>
          <cx:pt idx="306">0</cx:pt>
          <cx:pt idx="307">3</cx:pt>
          <cx:pt idx="308">0</cx:pt>
          <cx:pt idx="309">52</cx:pt>
          <cx:pt idx="310">0</cx:pt>
          <cx:pt idx="311">1</cx:pt>
          <cx:pt idx="312">1</cx:pt>
          <cx:pt idx="313">2</cx:pt>
          <cx:pt idx="314">9</cx:pt>
          <cx:pt idx="315">5</cx:pt>
          <cx:pt idx="316">57</cx:pt>
          <cx:pt idx="317">3</cx:pt>
          <cx:pt idx="318">1</cx:pt>
          <cx:pt idx="319">6</cx:pt>
          <cx:pt idx="320">48</cx:pt>
          <cx:pt idx="321">2</cx:pt>
          <cx:pt idx="322">4</cx:pt>
          <cx:pt idx="323">5</cx:pt>
          <cx:pt idx="324">79</cx:pt>
          <cx:pt idx="325">2</cx:pt>
          <cx:pt idx="326">11</cx:pt>
          <cx:pt idx="327">11</cx:pt>
          <cx:pt idx="328">1</cx:pt>
          <cx:pt idx="329">3</cx:pt>
          <cx:pt idx="330">5</cx:pt>
          <cx:pt idx="331">12</cx:pt>
          <cx:pt idx="332">2</cx:pt>
          <cx:pt idx="333">5</cx:pt>
          <cx:pt idx="334">21</cx:pt>
          <cx:pt idx="335">0</cx:pt>
          <cx:pt idx="336">45</cx:pt>
          <cx:pt idx="337">29</cx:pt>
          <cx:pt idx="338">2</cx:pt>
          <cx:pt idx="339">30</cx:pt>
          <cx:pt idx="340">8</cx:pt>
          <cx:pt idx="341">1</cx:pt>
          <cx:pt idx="342">14</cx:pt>
          <cx:pt idx="343">24</cx:pt>
          <cx:pt idx="344">2</cx:pt>
          <cx:pt idx="345">21</cx:pt>
          <cx:pt idx="346">7</cx:pt>
          <cx:pt idx="347">0</cx:pt>
          <cx:pt idx="348">4</cx:pt>
          <cx:pt idx="349">32</cx:pt>
          <cx:pt idx="350">4</cx:pt>
          <cx:pt idx="351">9</cx:pt>
          <cx:pt idx="352">17</cx:pt>
          <cx:pt idx="353">5</cx:pt>
          <cx:pt idx="354">53</cx:pt>
          <cx:pt idx="355">7</cx:pt>
          <cx:pt idx="356">72</cx:pt>
          <cx:pt idx="357">0</cx:pt>
          <cx:pt idx="358">2</cx:pt>
          <cx:pt idx="359">8</cx:pt>
          <cx:pt idx="360">2</cx:pt>
          <cx:pt idx="361">0</cx:pt>
          <cx:pt idx="362">3</cx:pt>
          <cx:pt idx="363">4</cx:pt>
          <cx:pt idx="364">3</cx:pt>
          <cx:pt idx="365">6</cx:pt>
          <cx:pt idx="366">0</cx:pt>
          <cx:pt idx="367">0</cx:pt>
          <cx:pt idx="368">0</cx:pt>
          <cx:pt idx="369">8</cx:pt>
          <cx:pt idx="370">5</cx:pt>
          <cx:pt idx="371">0</cx:pt>
          <cx:pt idx="372">2</cx:pt>
          <cx:pt idx="373">24</cx:pt>
          <cx:pt idx="374">0</cx:pt>
          <cx:pt idx="375">9</cx:pt>
          <cx:pt idx="376">0</cx:pt>
          <cx:pt idx="377">1</cx:pt>
          <cx:pt idx="378">10</cx:pt>
          <cx:pt idx="379">1</cx:pt>
          <cx:pt idx="380">0</cx:pt>
          <cx:pt idx="381">20</cx:pt>
          <cx:pt idx="382">30</cx:pt>
          <cx:pt idx="383">6</cx:pt>
          <cx:pt idx="384">15</cx:pt>
          <cx:pt idx="385">5</cx:pt>
          <cx:pt idx="386">0</cx:pt>
          <cx:pt idx="387">0</cx:pt>
          <cx:pt idx="388">28</cx:pt>
          <cx:pt idx="389">0</cx:pt>
          <cx:pt idx="390">5</cx:pt>
          <cx:pt idx="391">7</cx:pt>
          <cx:pt idx="392">30</cx:pt>
          <cx:pt idx="393">2</cx:pt>
          <cx:pt idx="394">30</cx:pt>
          <cx:pt idx="395">2</cx:pt>
          <cx:pt idx="396">0</cx:pt>
          <cx:pt idx="397">2</cx:pt>
          <cx:pt idx="398">1</cx:pt>
          <cx:pt idx="399">2</cx:pt>
          <cx:pt idx="400">14</cx:pt>
          <cx:pt idx="401">31</cx:pt>
          <cx:pt idx="402">16</cx:pt>
          <cx:pt idx="403">12</cx:pt>
          <cx:pt idx="404">96</cx:pt>
          <cx:pt idx="405">16</cx:pt>
          <cx:pt idx="406">5</cx:pt>
          <cx:pt idx="407">0</cx:pt>
          <cx:pt idx="408">8</cx:pt>
          <cx:pt idx="409">7</cx:pt>
          <cx:pt idx="410">24</cx:pt>
          <cx:pt idx="411">121</cx:pt>
          <cx:pt idx="412">196</cx:pt>
          <cx:pt idx="413">5</cx:pt>
          <cx:pt idx="414">73</cx:pt>
          <cx:pt idx="415">93</cx:pt>
          <cx:pt idx="416">17</cx:pt>
          <cx:pt idx="417">7</cx:pt>
          <cx:pt idx="418">17</cx:pt>
          <cx:pt idx="419">171</cx:pt>
          <cx:pt idx="420">188</cx:pt>
          <cx:pt idx="421">110</cx:pt>
          <cx:pt idx="422">37</cx:pt>
          <cx:pt idx="423">9</cx:pt>
          <cx:pt idx="424">29</cx:pt>
          <cx:pt idx="425">6</cx:pt>
          <cx:pt idx="426">30</cx:pt>
          <cx:pt idx="427">81</cx:pt>
          <cx:pt idx="428">4</cx:pt>
          <cx:pt idx="429">11</cx:pt>
          <cx:pt idx="430">14</cx:pt>
          <cx:pt idx="431">5</cx:pt>
          <cx:pt idx="432">45</cx:pt>
          <cx:pt idx="433">8</cx:pt>
          <cx:pt idx="434">3</cx:pt>
          <cx:pt idx="435">24</cx:pt>
          <cx:pt idx="436">18</cx:pt>
          <cx:pt idx="437">12</cx:pt>
          <cx:pt idx="438">123</cx:pt>
          <cx:pt idx="439">96</cx:pt>
          <cx:pt idx="440">31</cx:pt>
          <cx:pt idx="441">4</cx:pt>
          <cx:pt idx="442">3</cx:pt>
          <cx:pt idx="443">179</cx:pt>
          <cx:pt idx="444">3</cx:pt>
          <cx:pt idx="445">23</cx:pt>
          <cx:pt idx="446">23</cx:pt>
          <cx:pt idx="447">41</cx:pt>
          <cx:pt idx="448">0</cx:pt>
          <cx:pt idx="449">32</cx:pt>
          <cx:pt idx="450">2</cx:pt>
          <cx:pt idx="451">7</cx:pt>
          <cx:pt idx="452">4</cx:pt>
          <cx:pt idx="453">196</cx:pt>
          <cx:pt idx="454">11</cx:pt>
          <cx:pt idx="455">9</cx:pt>
          <cx:pt idx="456">5</cx:pt>
          <cx:pt idx="457">8</cx:pt>
          <cx:pt idx="458">229</cx:pt>
          <cx:pt idx="459">40</cx:pt>
          <cx:pt idx="460">123</cx:pt>
          <cx:pt idx="461">5</cx:pt>
          <cx:pt idx="462">148</cx:pt>
          <cx:pt idx="463">10</cx:pt>
          <cx:pt idx="464">4</cx:pt>
          <cx:pt idx="465">21</cx:pt>
          <cx:pt idx="466">2</cx:pt>
          <cx:pt idx="467">0</cx:pt>
          <cx:pt idx="468">4</cx:pt>
          <cx:pt idx="469">1</cx:pt>
          <cx:pt idx="470">30</cx:pt>
          <cx:pt idx="471">3</cx:pt>
          <cx:pt idx="472">975</cx:pt>
          <cx:pt idx="473">167</cx:pt>
          <cx:pt idx="474">5</cx:pt>
          <cx:pt idx="475">18</cx:pt>
          <cx:pt idx="476">98</cx:pt>
          <cx:pt idx="477">4</cx:pt>
          <cx:pt idx="478">3</cx:pt>
          <cx:pt idx="479">1</cx:pt>
          <cx:pt idx="480">0</cx:pt>
          <cx:pt idx="481">9</cx:pt>
          <cx:pt idx="482">2</cx:pt>
          <cx:pt idx="483">0</cx:pt>
          <cx:pt idx="484">147</cx:pt>
          <cx:pt idx="485">49</cx:pt>
          <cx:pt idx="486">1</cx:pt>
          <cx:pt idx="487">2</cx:pt>
          <cx:pt idx="488">7</cx:pt>
          <cx:pt idx="489">4</cx:pt>
          <cx:pt idx="490">27</cx:pt>
          <cx:pt idx="491">94</cx:pt>
          <cx:pt idx="492">29</cx:pt>
          <cx:pt idx="493">7</cx:pt>
          <cx:pt idx="494">22</cx:pt>
          <cx:pt idx="495">1</cx:pt>
          <cx:pt idx="496">10</cx:pt>
          <cx:pt idx="497">6</cx:pt>
          <cx:pt idx="498">24</cx:pt>
          <cx:pt idx="499">15</cx:pt>
          <cx:pt idx="500">37</cx:pt>
          <cx:pt idx="501">20</cx:pt>
          <cx:pt idx="502">7</cx:pt>
          <cx:pt idx="503">0</cx:pt>
          <cx:pt idx="504">21</cx:pt>
          <cx:pt idx="505">3</cx:pt>
          <cx:pt idx="506">11</cx:pt>
          <cx:pt idx="507">1</cx:pt>
          <cx:pt idx="508">312</cx:pt>
          <cx:pt idx="509">1</cx:pt>
          <cx:pt idx="510">3</cx:pt>
          <cx:pt idx="511">4</cx:pt>
          <cx:pt idx="512">10</cx:pt>
          <cx:pt idx="513">8</cx:pt>
          <cx:pt idx="514">3</cx:pt>
          <cx:pt idx="515">1</cx:pt>
          <cx:pt idx="516">0</cx:pt>
          <cx:pt idx="517">5</cx:pt>
          <cx:pt idx="518">0</cx:pt>
          <cx:pt idx="519">3</cx:pt>
          <cx:pt idx="520">7</cx:pt>
          <cx:pt idx="521">0</cx:pt>
          <cx:pt idx="522">2</cx:pt>
          <cx:pt idx="523">23</cx:pt>
          <cx:pt idx="524">1</cx:pt>
          <cx:pt idx="525">2</cx:pt>
          <cx:pt idx="526">3</cx:pt>
          <cx:pt idx="527">0</cx:pt>
          <cx:pt idx="528">13</cx:pt>
          <cx:pt idx="529">1</cx:pt>
          <cx:pt idx="530">1</cx:pt>
          <cx:pt idx="531">1</cx:pt>
          <cx:pt idx="532">6</cx:pt>
          <cx:pt idx="533">39</cx:pt>
          <cx:pt idx="534">4</cx:pt>
          <cx:pt idx="535">1</cx:pt>
          <cx:pt idx="536">0</cx:pt>
          <cx:pt idx="537">0</cx:pt>
          <cx:pt idx="538">0</cx:pt>
          <cx:pt idx="539">8</cx:pt>
          <cx:pt idx="540">0</cx:pt>
          <cx:pt idx="541">1</cx:pt>
          <cx:pt idx="542">12</cx:pt>
          <cx:pt idx="543">0</cx:pt>
          <cx:pt idx="544">3</cx:pt>
          <cx:pt idx="545">2</cx:pt>
          <cx:pt idx="546">6</cx:pt>
          <cx:pt idx="547">0</cx:pt>
          <cx:pt idx="548">15</cx:pt>
          <cx:pt idx="549">1</cx:pt>
          <cx:pt idx="550">3</cx:pt>
          <cx:pt idx="551">8</cx:pt>
          <cx:pt idx="552">0</cx:pt>
          <cx:pt idx="553">3</cx:pt>
          <cx:pt idx="554">3</cx:pt>
          <cx:pt idx="555">0</cx:pt>
          <cx:pt idx="556">19</cx:pt>
          <cx:pt idx="557">0</cx:pt>
          <cx:pt idx="558">2</cx:pt>
          <cx:pt idx="559">0</cx:pt>
          <cx:pt idx="560">0</cx:pt>
          <cx:pt idx="561">25</cx:pt>
          <cx:pt idx="562">8</cx:pt>
          <cx:pt idx="563">16</cx:pt>
          <cx:pt idx="564">3</cx:pt>
          <cx:pt idx="565">3</cx:pt>
          <cx:pt idx="566">2</cx:pt>
          <cx:pt idx="567">1</cx:pt>
          <cx:pt idx="568">0</cx:pt>
          <cx:pt idx="569">1</cx:pt>
          <cx:pt idx="570">19</cx:pt>
          <cx:pt idx="571">9</cx:pt>
          <cx:pt idx="572">1</cx:pt>
          <cx:pt idx="573">0</cx:pt>
          <cx:pt idx="574">1</cx:pt>
          <cx:pt idx="575">5</cx:pt>
          <cx:pt idx="576">85</cx:pt>
          <cx:pt idx="577">3</cx:pt>
          <cx:pt idx="578">4</cx:pt>
          <cx:pt idx="579">3</cx:pt>
          <cx:pt idx="580">5</cx:pt>
          <cx:pt idx="581">17</cx:pt>
          <cx:pt idx="582">3</cx:pt>
          <cx:pt idx="583">2</cx:pt>
          <cx:pt idx="584">6</cx:pt>
          <cx:pt idx="585">0</cx:pt>
          <cx:pt idx="586">1</cx:pt>
          <cx:pt idx="587">3</cx:pt>
          <cx:pt idx="588">13</cx:pt>
          <cx:pt idx="589">1</cx:pt>
          <cx:pt idx="590">1</cx:pt>
          <cx:pt idx="591">9</cx:pt>
          <cx:pt idx="592">0</cx:pt>
          <cx:pt idx="593">2</cx:pt>
          <cx:pt idx="594">1</cx:pt>
          <cx:pt idx="595">10</cx:pt>
          <cx:pt idx="596">3</cx:pt>
          <cx:pt idx="597">2</cx:pt>
          <cx:pt idx="598">2</cx:pt>
          <cx:pt idx="599">1</cx:pt>
          <cx:pt idx="600">14</cx:pt>
          <cx:pt idx="601">0</cx:pt>
          <cx:pt idx="602">0</cx:pt>
          <cx:pt idx="603">4</cx:pt>
          <cx:pt idx="604">3</cx:pt>
          <cx:pt idx="605">0</cx:pt>
          <cx:pt idx="606">5</cx:pt>
          <cx:pt idx="607">47</cx:pt>
          <cx:pt idx="608">0</cx:pt>
          <cx:pt idx="609">10</cx:pt>
          <cx:pt idx="610">11</cx:pt>
          <cx:pt idx="611">2</cx:pt>
          <cx:pt idx="612">2</cx:pt>
          <cx:pt idx="613">22</cx:pt>
          <cx:pt idx="614">8</cx:pt>
          <cx:pt idx="615">6</cx:pt>
          <cx:pt idx="616">1</cx:pt>
          <cx:pt idx="617">3</cx:pt>
          <cx:pt idx="618">0</cx:pt>
          <cx:pt idx="619">0</cx:pt>
          <cx:pt idx="620">0</cx:pt>
          <cx:pt idx="621">0</cx:pt>
          <cx:pt idx="622">0</cx:pt>
          <cx:pt idx="623">3</cx:pt>
          <cx:pt idx="624">0</cx:pt>
          <cx:pt idx="625">0</cx:pt>
          <cx:pt idx="626">1</cx:pt>
          <cx:pt idx="627">6</cx:pt>
          <cx:pt idx="628">1</cx:pt>
          <cx:pt idx="629">2</cx:pt>
          <cx:pt idx="630">0</cx:pt>
          <cx:pt idx="631">3</cx:pt>
          <cx:pt idx="632">3</cx:pt>
          <cx:pt idx="633">0</cx:pt>
          <cx:pt idx="634">6</cx:pt>
          <cx:pt idx="635">0</cx:pt>
          <cx:pt idx="636">19</cx:pt>
          <cx:pt idx="637">1</cx:pt>
          <cx:pt idx="638">2</cx:pt>
          <cx:pt idx="639">0</cx:pt>
          <cx:pt idx="640">11</cx:pt>
          <cx:pt idx="641">0</cx:pt>
          <cx:pt idx="642">0</cx:pt>
          <cx:pt idx="643">1</cx:pt>
          <cx:pt idx="644">3</cx:pt>
          <cx:pt idx="645">1</cx:pt>
          <cx:pt idx="646">15</cx:pt>
          <cx:pt idx="647">2</cx:pt>
          <cx:pt idx="648">1</cx:pt>
          <cx:pt idx="649">1</cx:pt>
          <cx:pt idx="650">0</cx:pt>
          <cx:pt idx="651">1</cx:pt>
          <cx:pt idx="652">11</cx:pt>
          <cx:pt idx="653">0</cx:pt>
          <cx:pt idx="654">1</cx:pt>
          <cx:pt idx="655">6</cx:pt>
          <cx:pt idx="656">7</cx:pt>
          <cx:pt idx="657">0</cx:pt>
          <cx:pt idx="658">16</cx:pt>
          <cx:pt idx="659">0</cx:pt>
          <cx:pt idx="660">0</cx:pt>
          <cx:pt idx="661">0</cx:pt>
          <cx:pt idx="662">12</cx:pt>
          <cx:pt idx="663">1</cx:pt>
          <cx:pt idx="664">3</cx:pt>
          <cx:pt idx="665">1</cx:pt>
          <cx:pt idx="666">4</cx:pt>
          <cx:pt idx="667">1</cx:pt>
          <cx:pt idx="668">3</cx:pt>
          <cx:pt idx="669">1</cx:pt>
          <cx:pt idx="670">0</cx:pt>
          <cx:pt idx="671">12</cx:pt>
          <cx:pt idx="672">0</cx:pt>
          <cx:pt idx="673">1</cx:pt>
          <cx:pt idx="674">0</cx:pt>
          <cx:pt idx="675">0</cx:pt>
          <cx:pt idx="676">2</cx:pt>
          <cx:pt idx="677">92</cx:pt>
          <cx:pt idx="678">0</cx:pt>
          <cx:pt idx="679">3</cx:pt>
          <cx:pt idx="680">10</cx:pt>
          <cx:pt idx="681">7</cx:pt>
          <cx:pt idx="682">3</cx:pt>
          <cx:pt idx="683">0</cx:pt>
          <cx:pt idx="684">1</cx:pt>
          <cx:pt idx="685">0</cx:pt>
          <cx:pt idx="686">9</cx:pt>
          <cx:pt idx="687">2</cx:pt>
          <cx:pt idx="688">1</cx:pt>
          <cx:pt idx="689">2</cx:pt>
          <cx:pt idx="690">11</cx:pt>
          <cx:pt idx="691">0</cx:pt>
          <cx:pt idx="692">0</cx:pt>
          <cx:pt idx="693">9</cx:pt>
          <cx:pt idx="694">0</cx:pt>
          <cx:pt idx="695">4</cx:pt>
          <cx:pt idx="696">1</cx:pt>
          <cx:pt idx="697">2</cx:pt>
          <cx:pt idx="698">0</cx:pt>
          <cx:pt idx="699">1</cx:pt>
          <cx:pt idx="700">17</cx:pt>
          <cx:pt idx="701">2</cx:pt>
          <cx:pt idx="702">3</cx:pt>
          <cx:pt idx="703">41</cx:pt>
          <cx:pt idx="704">2</cx:pt>
          <cx:pt idx="705">3</cx:pt>
          <cx:pt idx="706">8</cx:pt>
          <cx:pt idx="707">0</cx:pt>
          <cx:pt idx="708">1</cx:pt>
          <cx:pt idx="709">3</cx:pt>
          <cx:pt idx="710">4</cx:pt>
          <cx:pt idx="711">9</cx:pt>
          <cx:pt idx="712">16</cx:pt>
          <cx:pt idx="713">1</cx:pt>
          <cx:pt idx="714">7</cx:pt>
          <cx:pt idx="715">0</cx:pt>
          <cx:pt idx="716">0</cx:pt>
          <cx:pt idx="717">0</cx:pt>
          <cx:pt idx="718">0</cx:pt>
          <cx:pt idx="719">0</cx:pt>
          <cx:pt idx="720">1</cx:pt>
          <cx:pt idx="721">2</cx:pt>
          <cx:pt idx="722">1</cx:pt>
          <cx:pt idx="723">15</cx:pt>
          <cx:pt idx="724">1</cx:pt>
          <cx:pt idx="725">1</cx:pt>
          <cx:pt idx="726">0</cx:pt>
          <cx:pt idx="727">39</cx:pt>
          <cx:pt idx="728">103</cx:pt>
          <cx:pt idx="729">0</cx:pt>
          <cx:pt idx="730">39</cx:pt>
          <cx:pt idx="731">15</cx:pt>
          <cx:pt idx="732">22</cx:pt>
          <cx:pt idx="733">92</cx:pt>
          <cx:pt idx="734">25</cx:pt>
          <cx:pt idx="735">19</cx:pt>
          <cx:pt idx="736">19</cx:pt>
          <cx:pt idx="737">13</cx:pt>
          <cx:pt idx="738">124</cx:pt>
          <cx:pt idx="739">4</cx:pt>
          <cx:pt idx="740">10</cx:pt>
          <cx:pt idx="741">15</cx:pt>
          <cx:pt idx="742">38</cx:pt>
          <cx:pt idx="743">152</cx:pt>
          <cx:pt idx="744">24</cx:pt>
          <cx:pt idx="745">76</cx:pt>
          <cx:pt idx="746">185</cx:pt>
          <cx:pt idx="747">33</cx:pt>
          <cx:pt idx="748">108</cx:pt>
          <cx:pt idx="749">29</cx:pt>
          <cx:pt idx="750">24</cx:pt>
          <cx:pt idx="751">4</cx:pt>
          <cx:pt idx="752">4</cx:pt>
          <cx:pt idx="753">15</cx:pt>
          <cx:pt idx="754">4</cx:pt>
          <cx:pt idx="755">139</cx:pt>
          <cx:pt idx="756">2</cx:pt>
          <cx:pt idx="757">18</cx:pt>
          <cx:pt idx="758">81</cx:pt>
          <cx:pt idx="759">86</cx:pt>
          <cx:pt idx="760">140</cx:pt>
          <cx:pt idx="761">37</cx:pt>
          <cx:pt idx="762">6</cx:pt>
          <cx:pt idx="763">113</cx:pt>
          <cx:pt idx="764">37</cx:pt>
          <cx:pt idx="765">18</cx:pt>
          <cx:pt idx="766">75</cx:pt>
          <cx:pt idx="767">52</cx:pt>
          <cx:pt idx="768">122</cx:pt>
          <cx:pt idx="769">8</cx:pt>
          <cx:pt idx="770">8</cx:pt>
          <cx:pt idx="771">96</cx:pt>
          <cx:pt idx="772">9</cx:pt>
          <cx:pt idx="773">2</cx:pt>
          <cx:pt idx="774">26</cx:pt>
          <cx:pt idx="775">23</cx:pt>
          <cx:pt idx="776">0</cx:pt>
          <cx:pt idx="777">140</cx:pt>
          <cx:pt idx="778">0</cx:pt>
          <cx:pt idx="779">6</cx:pt>
          <cx:pt idx="780">100</cx:pt>
          <cx:pt idx="781">0</cx:pt>
          <cx:pt idx="782">4</cx:pt>
          <cx:pt idx="783">8</cx:pt>
          <cx:pt idx="784">0</cx:pt>
          <cx:pt idx="785">16</cx:pt>
          <cx:pt idx="786">2</cx:pt>
          <cx:pt idx="787">48</cx:pt>
          <cx:pt idx="788">2</cx:pt>
          <cx:pt idx="789">2</cx:pt>
          <cx:pt idx="790">1</cx:pt>
          <cx:pt idx="791">17</cx:pt>
          <cx:pt idx="792">0</cx:pt>
          <cx:pt idx="793">11</cx:pt>
          <cx:pt idx="794">95</cx:pt>
          <cx:pt idx="795">13</cx:pt>
          <cx:pt idx="796">2</cx:pt>
          <cx:pt idx="797">2</cx:pt>
          <cx:pt idx="798">3</cx:pt>
          <cx:pt idx="799">0</cx:pt>
          <cx:pt idx="800">0</cx:pt>
          <cx:pt idx="801">0</cx:pt>
          <cx:pt idx="802">2</cx:pt>
          <cx:pt idx="803">24</cx:pt>
          <cx:pt idx="804">25</cx:pt>
          <cx:pt idx="805">3</cx:pt>
          <cx:pt idx="806">41</cx:pt>
          <cx:pt idx="807">2</cx:pt>
          <cx:pt idx="808">4</cx:pt>
          <cx:pt idx="809">99</cx:pt>
          <cx:pt idx="810">4</cx:pt>
          <cx:pt idx="811">4</cx:pt>
          <cx:pt idx="812">38</cx:pt>
          <cx:pt idx="813">285</cx:pt>
          <cx:pt idx="814">1</cx:pt>
          <cx:pt idx="815">42</cx:pt>
          <cx:pt idx="816">26</cx:pt>
          <cx:pt idx="817">2</cx:pt>
          <cx:pt idx="818">4</cx:pt>
          <cx:pt idx="819">6</cx:pt>
          <cx:pt idx="820">70</cx:pt>
          <cx:pt idx="821">9</cx:pt>
          <cx:pt idx="822">8</cx:pt>
          <cx:pt idx="823">105</cx:pt>
          <cx:pt idx="824">12</cx:pt>
          <cx:pt idx="825">0</cx:pt>
          <cx:pt idx="826">16</cx:pt>
          <cx:pt idx="827">7</cx:pt>
          <cx:pt idx="828">4</cx:pt>
          <cx:pt idx="829">1</cx:pt>
          <cx:pt idx="830">28</cx:pt>
          <cx:pt idx="831">1</cx:pt>
          <cx:pt idx="832">1</cx:pt>
          <cx:pt idx="833">5</cx:pt>
          <cx:pt idx="834">3</cx:pt>
          <cx:pt idx="835">2</cx:pt>
          <cx:pt idx="836">0</cx:pt>
          <cx:pt idx="837">0</cx:pt>
          <cx:pt idx="838">3</cx:pt>
          <cx:pt idx="839">0</cx:pt>
          <cx:pt idx="840">0</cx:pt>
          <cx:pt idx="841">3</cx:pt>
          <cx:pt idx="842">7</cx:pt>
          <cx:pt idx="843">25</cx:pt>
          <cx:pt idx="844">10</cx:pt>
          <cx:pt idx="845">3</cx:pt>
          <cx:pt idx="846">5</cx:pt>
          <cx:pt idx="847">5</cx:pt>
          <cx:pt idx="848">27</cx:pt>
          <cx:pt idx="849">2</cx:pt>
          <cx:pt idx="850">236</cx:pt>
          <cx:pt idx="851">1</cx:pt>
          <cx:pt idx="852">12</cx:pt>
          <cx:pt idx="853">4</cx:pt>
          <cx:pt idx="854">3</cx:pt>
          <cx:pt idx="855">99</cx:pt>
          <cx:pt idx="856">3</cx:pt>
          <cx:pt idx="857">3</cx:pt>
          <cx:pt idx="858">22</cx:pt>
          <cx:pt idx="859">4</cx:pt>
          <cx:pt idx="860">534</cx:pt>
          <cx:pt idx="861">12</cx:pt>
          <cx:pt idx="862">56</cx:pt>
          <cx:pt idx="863">11</cx:pt>
          <cx:pt idx="864">0</cx:pt>
          <cx:pt idx="865">12</cx:pt>
          <cx:pt idx="866">5</cx:pt>
          <cx:pt idx="867">24</cx:pt>
          <cx:pt idx="868">89</cx:pt>
          <cx:pt idx="869">1</cx:pt>
          <cx:pt idx="870">55</cx:pt>
          <cx:pt idx="871">2</cx:pt>
          <cx:pt idx="872">0</cx:pt>
          <cx:pt idx="873">4</cx:pt>
          <cx:pt idx="874">6</cx:pt>
          <cx:pt idx="875">4</cx:pt>
          <cx:pt idx="876">4</cx:pt>
          <cx:pt idx="877">2</cx:pt>
          <cx:pt idx="878">5</cx:pt>
          <cx:pt idx="879">83</cx:pt>
          <cx:pt idx="880">57</cx:pt>
          <cx:pt idx="881">311</cx:pt>
          <cx:pt idx="882">2</cx:pt>
          <cx:pt idx="883">16</cx:pt>
          <cx:pt idx="884">9</cx:pt>
          <cx:pt idx="885">1</cx:pt>
          <cx:pt idx="886">12</cx:pt>
          <cx:pt idx="887">0</cx:pt>
          <cx:pt idx="888">20</cx:pt>
          <cx:pt idx="889">16</cx:pt>
          <cx:pt idx="890">33</cx:pt>
          <cx:pt idx="891">2</cx:pt>
          <cx:pt idx="892">6</cx:pt>
          <cx:pt idx="893">0</cx:pt>
          <cx:pt idx="894">3</cx:pt>
          <cx:pt idx="895">0</cx:pt>
          <cx:pt idx="896">3</cx:pt>
          <cx:pt idx="897">13</cx:pt>
          <cx:pt idx="898">6</cx:pt>
          <cx:pt idx="899">1</cx:pt>
          <cx:pt idx="900">0</cx:pt>
          <cx:pt idx="901">5</cx:pt>
          <cx:pt idx="902">0</cx:pt>
          <cx:pt idx="903">36</cx:pt>
          <cx:pt idx="904">1</cx:pt>
          <cx:pt idx="905">1</cx:pt>
          <cx:pt idx="906">1</cx:pt>
          <cx:pt idx="907">9</cx:pt>
          <cx:pt idx="908">1</cx:pt>
          <cx:pt idx="909">0</cx:pt>
          <cx:pt idx="910">1</cx:pt>
          <cx:pt idx="911">1</cx:pt>
          <cx:pt idx="912">4</cx:pt>
          <cx:pt idx="913">2</cx:pt>
          <cx:pt idx="914">2</cx:pt>
          <cx:pt idx="915">2</cx:pt>
          <cx:pt idx="916">0</cx:pt>
          <cx:pt idx="917">2</cx:pt>
          <cx:pt idx="918">4</cx:pt>
          <cx:pt idx="919">2</cx:pt>
          <cx:pt idx="920">0</cx:pt>
          <cx:pt idx="921">1</cx:pt>
          <cx:pt idx="922">0</cx:pt>
          <cx:pt idx="923">2</cx:pt>
          <cx:pt idx="924">7</cx:pt>
          <cx:pt idx="925">5</cx:pt>
          <cx:pt idx="926">0</cx:pt>
          <cx:pt idx="927">0</cx:pt>
          <cx:pt idx="928">0</cx:pt>
          <cx:pt idx="929">2</cx:pt>
          <cx:pt idx="930">0</cx:pt>
          <cx:pt idx="931">0</cx:pt>
          <cx:pt idx="932">28</cx:pt>
          <cx:pt idx="933">2</cx:pt>
          <cx:pt idx="934">0</cx:pt>
          <cx:pt idx="935">0</cx:pt>
          <cx:pt idx="936">0</cx:pt>
          <cx:pt idx="937">4</cx:pt>
          <cx:pt idx="938">12</cx:pt>
          <cx:pt idx="939">0</cx:pt>
          <cx:pt idx="940">33</cx:pt>
          <cx:pt idx="941">0</cx:pt>
          <cx:pt idx="942">4</cx:pt>
          <cx:pt idx="943">0</cx:pt>
          <cx:pt idx="944">11</cx:pt>
          <cx:pt idx="945">1</cx:pt>
          <cx:pt idx="946">5</cx:pt>
          <cx:pt idx="947">0</cx:pt>
          <cx:pt idx="948">1</cx:pt>
          <cx:pt idx="949">1</cx:pt>
          <cx:pt idx="950">6</cx:pt>
          <cx:pt idx="951">8</cx:pt>
          <cx:pt idx="952">1</cx:pt>
          <cx:pt idx="953">0</cx:pt>
          <cx:pt idx="954">2</cx:pt>
          <cx:pt idx="955">1</cx:pt>
          <cx:pt idx="956">0</cx:pt>
          <cx:pt idx="957">1</cx:pt>
          <cx:pt idx="958">19</cx:pt>
          <cx:pt idx="959">27</cx:pt>
          <cx:pt idx="960">7</cx:pt>
          <cx:pt idx="961">14</cx:pt>
          <cx:pt idx="962">5</cx:pt>
          <cx:pt idx="963">30</cx:pt>
          <cx:pt idx="964">1</cx:pt>
          <cx:pt idx="965">0</cx:pt>
          <cx:pt idx="966">60</cx:pt>
          <cx:pt idx="967">84</cx:pt>
          <cx:pt idx="968">47</cx:pt>
          <cx:pt idx="969">66</cx:pt>
          <cx:pt idx="970">171</cx:pt>
          <cx:pt idx="971">29</cx:pt>
          <cx:pt idx="972">9</cx:pt>
          <cx:pt idx="973">27</cx:pt>
          <cx:pt idx="974">2</cx:pt>
          <cx:pt idx="975">3</cx:pt>
          <cx:pt idx="976">4</cx:pt>
          <cx:pt idx="977">2</cx:pt>
          <cx:pt idx="978">20</cx:pt>
          <cx:pt idx="979">3</cx:pt>
          <cx:pt idx="980">4</cx:pt>
          <cx:pt idx="981">1</cx:pt>
          <cx:pt idx="982">0</cx:pt>
          <cx:pt idx="983">0</cx:pt>
          <cx:pt idx="984">14</cx:pt>
          <cx:pt idx="985">1</cx:pt>
          <cx:pt idx="986">118</cx:pt>
          <cx:pt idx="987">2</cx:pt>
          <cx:pt idx="988">1</cx:pt>
          <cx:pt idx="989">3</cx:pt>
          <cx:pt idx="990">1</cx:pt>
          <cx:pt idx="991">3</cx:pt>
          <cx:pt idx="992">38</cx:pt>
          <cx:pt idx="993">52</cx:pt>
          <cx:pt idx="994">2</cx:pt>
          <cx:pt idx="995">0</cx:pt>
          <cx:pt idx="996">4</cx:pt>
          <cx:pt idx="997">4</cx:pt>
          <cx:pt idx="998">18</cx:pt>
          <cx:pt idx="999">0</cx:pt>
          <cx:pt idx="1000">22</cx:pt>
          <cx:pt idx="1001">49</cx:pt>
          <cx:pt idx="1002">19</cx:pt>
          <cx:pt idx="1003">4</cx:pt>
          <cx:pt idx="1004">4</cx:pt>
          <cx:pt idx="1005">2</cx:pt>
          <cx:pt idx="1006">0</cx:pt>
          <cx:pt idx="1007">0</cx:pt>
          <cx:pt idx="1008">14</cx:pt>
          <cx:pt idx="1009">8</cx:pt>
          <cx:pt idx="1010">0</cx:pt>
          <cx:pt idx="1011">15</cx:pt>
          <cx:pt idx="1012">33</cx:pt>
          <cx:pt idx="1013">2</cx:pt>
          <cx:pt idx="1014">6</cx:pt>
          <cx:pt idx="1015">2</cx:pt>
          <cx:pt idx="1016">0</cx:pt>
          <cx:pt idx="1017">4</cx:pt>
          <cx:pt idx="1018">1</cx:pt>
          <cx:pt idx="1019">3</cx:pt>
          <cx:pt idx="1020">4</cx:pt>
          <cx:pt idx="1021">0</cx:pt>
          <cx:pt idx="1022">4</cx:pt>
          <cx:pt idx="1023">3</cx:pt>
          <cx:pt idx="1024">34</cx:pt>
          <cx:pt idx="1025">2</cx:pt>
          <cx:pt idx="1026">33</cx:pt>
          <cx:pt idx="1027">0</cx:pt>
          <cx:pt idx="1028">0</cx:pt>
          <cx:pt idx="1029">1</cx:pt>
          <cx:pt idx="1030">13</cx:pt>
          <cx:pt idx="1031">2</cx:pt>
          <cx:pt idx="1032">36</cx:pt>
          <cx:pt idx="1033">1</cx:pt>
          <cx:pt idx="1034">15</cx:pt>
          <cx:pt idx="1035">1</cx:pt>
          <cx:pt idx="1036">0</cx:pt>
          <cx:pt idx="1037">1</cx:pt>
          <cx:pt idx="1038">0</cx:pt>
          <cx:pt idx="1039">0</cx:pt>
          <cx:pt idx="1040">1</cx:pt>
          <cx:pt idx="1041">39</cx:pt>
          <cx:pt idx="1042">0</cx:pt>
          <cx:pt idx="1043">0</cx:pt>
          <cx:pt idx="1044">3</cx:pt>
          <cx:pt idx="1045">1</cx:pt>
          <cx:pt idx="1046">13</cx:pt>
          <cx:pt idx="1047">0</cx:pt>
          <cx:pt idx="1048">6</cx:pt>
          <cx:pt idx="1049">0</cx:pt>
          <cx:pt idx="1050">14</cx:pt>
          <cx:pt idx="1051">5</cx:pt>
          <cx:pt idx="1052">6</cx:pt>
          <cx:pt idx="1053">15</cx:pt>
          <cx:pt idx="1054">0</cx:pt>
          <cx:pt idx="1055">1</cx:pt>
          <cx:pt idx="1056">9</cx:pt>
          <cx:pt idx="1057">3</cx:pt>
          <cx:pt idx="1058">3</cx:pt>
          <cx:pt idx="1059">1</cx:pt>
          <cx:pt idx="1060">3</cx:pt>
          <cx:pt idx="1061">0</cx:pt>
          <cx:pt idx="1062">2</cx:pt>
          <cx:pt idx="1063">10</cx:pt>
          <cx:pt idx="1064">60</cx:pt>
          <cx:pt idx="1065">5</cx:pt>
          <cx:pt idx="1066">9</cx:pt>
          <cx:pt idx="1067">13</cx:pt>
          <cx:pt idx="1068">0</cx:pt>
          <cx:pt idx="1069">8</cx:pt>
          <cx:pt idx="1070">3</cx:pt>
          <cx:pt idx="1071">3</cx:pt>
          <cx:pt idx="1072">0</cx:pt>
          <cx:pt idx="1073">6</cx:pt>
          <cx:pt idx="1074">4</cx:pt>
          <cx:pt idx="1075">1</cx:pt>
          <cx:pt idx="1076">29</cx:pt>
          <cx:pt idx="1077">0</cx:pt>
          <cx:pt idx="1078">4</cx:pt>
          <cx:pt idx="1079">5</cx:pt>
          <cx:pt idx="1080">4</cx:pt>
          <cx:pt idx="1081">5</cx:pt>
          <cx:pt idx="1082">1</cx:pt>
          <cx:pt idx="1083">1</cx:pt>
          <cx:pt idx="1084">0</cx:pt>
          <cx:pt idx="1085">14</cx:pt>
          <cx:pt idx="1086">3</cx:pt>
          <cx:pt idx="1087">10</cx:pt>
          <cx:pt idx="1088">17</cx:pt>
          <cx:pt idx="1089">2</cx:pt>
          <cx:pt idx="1090">0</cx:pt>
          <cx:pt idx="1091">4</cx:pt>
          <cx:pt idx="1092">12</cx:pt>
          <cx:pt idx="1093">3</cx:pt>
          <cx:pt idx="1094">12</cx:pt>
          <cx:pt idx="1095">0</cx:pt>
          <cx:pt idx="1096">7</cx:pt>
          <cx:pt idx="1097">2</cx:pt>
          <cx:pt idx="1098">1</cx:pt>
          <cx:pt idx="1099">4</cx:pt>
          <cx:pt idx="1100">4</cx:pt>
          <cx:pt idx="1101">17</cx:pt>
          <cx:pt idx="1102">7</cx:pt>
          <cx:pt idx="1103">2</cx:pt>
          <cx:pt idx="1104">5</cx:pt>
          <cx:pt idx="1105">1</cx:pt>
          <cx:pt idx="1106">1</cx:pt>
          <cx:pt idx="1107">14</cx:pt>
          <cx:pt idx="1108">26</cx:pt>
          <cx:pt idx="1109">2</cx:pt>
          <cx:pt idx="1110">1</cx:pt>
          <cx:pt idx="1111">3</cx:pt>
          <cx:pt idx="1112">7</cx:pt>
          <cx:pt idx="1113">9</cx:pt>
          <cx:pt idx="1114">20</cx:pt>
          <cx:pt idx="1115">6</cx:pt>
          <cx:pt idx="1116">13</cx:pt>
          <cx:pt idx="1117">1</cx:pt>
          <cx:pt idx="1118">202</cx:pt>
          <cx:pt idx="1119">0</cx:pt>
          <cx:pt idx="1120">1</cx:pt>
          <cx:pt idx="1121">0</cx:pt>
          <cx:pt idx="1122">2</cx:pt>
          <cx:pt idx="1123">13</cx:pt>
          <cx:pt idx="1124">9</cx:pt>
          <cx:pt idx="1125">2</cx:pt>
          <cx:pt idx="1126">0</cx:pt>
          <cx:pt idx="1127">35</cx:pt>
          <cx:pt idx="1128">2</cx:pt>
          <cx:pt idx="1129">3</cx:pt>
          <cx:pt idx="1130">0</cx:pt>
          <cx:pt idx="1131">1</cx:pt>
          <cx:pt idx="1132">0</cx:pt>
          <cx:pt idx="1133">0</cx:pt>
          <cx:pt idx="1134">3</cx:pt>
          <cx:pt idx="1135">11</cx:pt>
          <cx:pt idx="1136">6</cx:pt>
          <cx:pt idx="1137">0</cx:pt>
          <cx:pt idx="1138">67</cx:pt>
          <cx:pt idx="1139">23</cx:pt>
          <cx:pt idx="1140">72</cx:pt>
          <cx:pt idx="1141">2</cx:pt>
          <cx:pt idx="1142">15</cx:pt>
          <cx:pt idx="1143">1</cx:pt>
          <cx:pt idx="1144">2</cx:pt>
          <cx:pt idx="1145">7</cx:pt>
          <cx:pt idx="1146">16</cx:pt>
          <cx:pt idx="1147">117</cx:pt>
          <cx:pt idx="1148">2</cx:pt>
          <cx:pt idx="1149">7</cx:pt>
          <cx:pt idx="1150">3</cx:pt>
          <cx:pt idx="1151">20</cx:pt>
          <cx:pt idx="1152">50</cx:pt>
          <cx:pt idx="1153">2</cx:pt>
          <cx:pt idx="1154">3</cx:pt>
          <cx:pt idx="1155">27</cx:pt>
          <cx:pt idx="1156">7</cx:pt>
          <cx:pt idx="1157">5</cx:pt>
          <cx:pt idx="1158">0</cx:pt>
          <cx:pt idx="1159">3</cx:pt>
          <cx:pt idx="1160">6</cx:pt>
          <cx:pt idx="1161">9</cx:pt>
          <cx:pt idx="1162">3</cx:pt>
          <cx:pt idx="1163">2</cx:pt>
          <cx:pt idx="1164">3</cx:pt>
          <cx:pt idx="1165">45</cx:pt>
          <cx:pt idx="1166">9</cx:pt>
          <cx:pt idx="1167">9</cx:pt>
          <cx:pt idx="1168">21</cx:pt>
          <cx:pt idx="1169">17</cx:pt>
          <cx:pt idx="1170">1</cx:pt>
          <cx:pt idx="1171">1</cx:pt>
          <cx:pt idx="1172">14</cx:pt>
          <cx:pt idx="1173">42</cx:pt>
          <cx:pt idx="1174">27</cx:pt>
          <cx:pt idx="1175">5</cx:pt>
          <cx:pt idx="1176">13</cx:pt>
          <cx:pt idx="1177">12</cx:pt>
          <cx:pt idx="1178">90</cx:pt>
          <cx:pt idx="1179">2</cx:pt>
          <cx:pt idx="1180">5</cx:pt>
          <cx:pt idx="1181">31</cx:pt>
          <cx:pt idx="1182">4</cx:pt>
          <cx:pt idx="1183">29</cx:pt>
          <cx:pt idx="1184">2</cx:pt>
          <cx:pt idx="1185">114</cx:pt>
          <cx:pt idx="1186">1</cx:pt>
          <cx:pt idx="1187">76</cx:pt>
          <cx:pt idx="1188">9</cx:pt>
          <cx:pt idx="1189">37</cx:pt>
          <cx:pt idx="1190">0</cx:pt>
          <cx:pt idx="1191">1</cx:pt>
          <cx:pt idx="1192">10</cx:pt>
          <cx:pt idx="1193">1</cx:pt>
          <cx:pt idx="1194">2</cx:pt>
          <cx:pt idx="1195">1</cx:pt>
          <cx:pt idx="1196">10</cx:pt>
          <cx:pt idx="1197">9</cx:pt>
          <cx:pt idx="1198">19</cx:pt>
          <cx:pt idx="1199">0</cx:pt>
          <cx:pt idx="1200">4</cx:pt>
          <cx:pt idx="1201">8</cx:pt>
          <cx:pt idx="1202">24</cx:pt>
          <cx:pt idx="1203">0</cx:pt>
          <cx:pt idx="1204">39</cx:pt>
          <cx:pt idx="1205">6</cx:pt>
          <cx:pt idx="1206">4</cx:pt>
          <cx:pt idx="1207">3</cx:pt>
          <cx:pt idx="1208">53</cx:pt>
          <cx:pt idx="1209">1</cx:pt>
          <cx:pt idx="1210">2</cx:pt>
          <cx:pt idx="1211">25</cx:pt>
          <cx:pt idx="1212">6</cx:pt>
          <cx:pt idx="1213">0</cx:pt>
          <cx:pt idx="1214">12</cx:pt>
          <cx:pt idx="1215">0</cx:pt>
          <cx:pt idx="1216">36</cx:pt>
          <cx:pt idx="1217">0</cx:pt>
          <cx:pt idx="1218">2</cx:pt>
          <cx:pt idx="1219">1</cx:pt>
          <cx:pt idx="1220">59</cx:pt>
          <cx:pt idx="1221">1</cx:pt>
          <cx:pt idx="1222">31</cx:pt>
          <cx:pt idx="1223">18</cx:pt>
          <cx:pt idx="1224">10</cx:pt>
          <cx:pt idx="1225">0</cx:pt>
          <cx:pt idx="1226">14</cx:pt>
          <cx:pt idx="1227">2</cx:pt>
          <cx:pt idx="1228">1</cx:pt>
          <cx:pt idx="1229">3</cx:pt>
          <cx:pt idx="1230">0</cx:pt>
          <cx:pt idx="1231">2</cx:pt>
          <cx:pt idx="1232">0</cx:pt>
          <cx:pt idx="1233">12</cx:pt>
          <cx:pt idx="1234">1</cx:pt>
          <cx:pt idx="1235">8</cx:pt>
          <cx:pt idx="1236">2</cx:pt>
          <cx:pt idx="1237">31</cx:pt>
          <cx:pt idx="1238">5</cx:pt>
          <cx:pt idx="1239">1</cx:pt>
          <cx:pt idx="1240">12</cx:pt>
          <cx:pt idx="1241">4</cx:pt>
          <cx:pt idx="1242">0</cx:pt>
          <cx:pt idx="1243">7</cx:pt>
          <cx:pt idx="1244">2</cx:pt>
          <cx:pt idx="1245">1</cx:pt>
          <cx:pt idx="1246">4</cx:pt>
          <cx:pt idx="1247">6</cx:pt>
          <cx:pt idx="1248">8</cx:pt>
          <cx:pt idx="1249">14</cx:pt>
          <cx:pt idx="1250">0</cx:pt>
          <cx:pt idx="1251">4</cx:pt>
          <cx:pt idx="1252">0</cx:pt>
          <cx:pt idx="1253">0</cx:pt>
          <cx:pt idx="1254">1</cx:pt>
          <cx:pt idx="1255">1</cx:pt>
          <cx:pt idx="1256">1</cx:pt>
          <cx:pt idx="1257">1</cx:pt>
          <cx:pt idx="1258">4</cx:pt>
          <cx:pt idx="1259">0</cx:pt>
          <cx:pt idx="1260">0</cx:pt>
          <cx:pt idx="1261">2</cx:pt>
          <cx:pt idx="1262">24</cx:pt>
          <cx:pt idx="1263">1</cx:pt>
          <cx:pt idx="1264">2</cx:pt>
          <cx:pt idx="1265">1</cx:pt>
          <cx:pt idx="1266">37</cx:pt>
          <cx:pt idx="1267">5</cx:pt>
          <cx:pt idx="1268">4</cx:pt>
          <cx:pt idx="1269">16</cx:pt>
          <cx:pt idx="1270">9</cx:pt>
          <cx:pt idx="1271">0</cx:pt>
          <cx:pt idx="1272">40</cx:pt>
          <cx:pt idx="1273">0</cx:pt>
          <cx:pt idx="1274">2</cx:pt>
          <cx:pt idx="1275">1</cx:pt>
          <cx:pt idx="1276">9</cx:pt>
          <cx:pt idx="1277">34</cx:pt>
          <cx:pt idx="1278">23</cx:pt>
          <cx:pt idx="1279">19</cx:pt>
          <cx:pt idx="1280">50</cx:pt>
          <cx:pt idx="1281">12</cx:pt>
          <cx:pt idx="1282">8</cx:pt>
          <cx:pt idx="1283">9</cx:pt>
          <cx:pt idx="1284">43</cx:pt>
          <cx:pt idx="1285">28</cx:pt>
          <cx:pt idx="1286">4</cx:pt>
          <cx:pt idx="1287">24</cx:pt>
          <cx:pt idx="1288">2</cx:pt>
          <cx:pt idx="1289">2</cx:pt>
          <cx:pt idx="1290">20</cx:pt>
          <cx:pt idx="1291">1</cx:pt>
          <cx:pt idx="1292">1</cx:pt>
          <cx:pt idx="1293">4</cx:pt>
          <cx:pt idx="1294">1</cx:pt>
          <cx:pt idx="1295">1</cx:pt>
          <cx:pt idx="1296">13</cx:pt>
          <cx:pt idx="1297">1</cx:pt>
          <cx:pt idx="1298">1</cx:pt>
          <cx:pt idx="1299">0</cx:pt>
          <cx:pt idx="1300">3</cx:pt>
          <cx:pt idx="1301">14</cx:pt>
          <cx:pt idx="1302">2</cx:pt>
          <cx:pt idx="1303">5</cx:pt>
          <cx:pt idx="1304">14</cx:pt>
          <cx:pt idx="1305">9</cx:pt>
          <cx:pt idx="1306">8</cx:pt>
          <cx:pt idx="1307">7</cx:pt>
          <cx:pt idx="1308">0</cx:pt>
          <cx:pt idx="1309">84</cx:pt>
          <cx:pt idx="1310">11</cx:pt>
          <cx:pt idx="1311">1</cx:pt>
          <cx:pt idx="1312">4</cx:pt>
          <cx:pt idx="1313">10</cx:pt>
          <cx:pt idx="1314">16</cx:pt>
          <cx:pt idx="1315">2</cx:pt>
          <cx:pt idx="1316">5</cx:pt>
          <cx:pt idx="1317">1</cx:pt>
          <cx:pt idx="1318">31</cx:pt>
          <cx:pt idx="1319">0</cx:pt>
          <cx:pt idx="1320">2</cx:pt>
          <cx:pt idx="1321">7</cx:pt>
          <cx:pt idx="1322">16</cx:pt>
          <cx:pt idx="1323">4</cx:pt>
          <cx:pt idx="1324">4</cx:pt>
          <cx:pt idx="1325">4</cx:pt>
          <cx:pt idx="1326">3</cx:pt>
          <cx:pt idx="1327">36</cx:pt>
          <cx:pt idx="1328">1</cx:pt>
          <cx:pt idx="1329">7</cx:pt>
          <cx:pt idx="1330">27</cx:pt>
          <cx:pt idx="1331">1</cx:pt>
          <cx:pt idx="1332">0</cx:pt>
          <cx:pt idx="1333">1</cx:pt>
          <cx:pt idx="1334">3</cx:pt>
          <cx:pt idx="1335">3</cx:pt>
          <cx:pt idx="1336">3</cx:pt>
          <cx:pt idx="1337">0</cx:pt>
          <cx:pt idx="1338">6</cx:pt>
          <cx:pt idx="1339">17</cx:pt>
          <cx:pt idx="1340">40</cx:pt>
          <cx:pt idx="1341">3</cx:pt>
          <cx:pt idx="1342">1</cx:pt>
          <cx:pt idx="1343">2</cx:pt>
          <cx:pt idx="1344">7</cx:pt>
          <cx:pt idx="1345">14</cx:pt>
          <cx:pt idx="1346">0</cx:pt>
          <cx:pt idx="1347">0</cx:pt>
          <cx:pt idx="1348">1</cx:pt>
          <cx:pt idx="1349">12</cx:pt>
          <cx:pt idx="1350">12</cx:pt>
          <cx:pt idx="1351">23</cx:pt>
          <cx:pt idx="1352">0</cx:pt>
          <cx:pt idx="1353">10</cx:pt>
          <cx:pt idx="1354">5</cx:pt>
          <cx:pt idx="1355">1</cx:pt>
          <cx:pt idx="1356">2</cx:pt>
          <cx:pt idx="1357">2</cx:pt>
          <cx:pt idx="1358">0</cx:pt>
          <cx:pt idx="1359">13</cx:pt>
          <cx:pt idx="1360">0</cx:pt>
          <cx:pt idx="1361">1</cx:pt>
          <cx:pt idx="1362">5</cx:pt>
          <cx:pt idx="1363">2</cx:pt>
          <cx:pt idx="1364">0</cx:pt>
          <cx:pt idx="1365">32</cx:pt>
          <cx:pt idx="1366">1</cx:pt>
          <cx:pt idx="1367">1</cx:pt>
          <cx:pt idx="1368">1</cx:pt>
          <cx:pt idx="1369">0</cx:pt>
          <cx:pt idx="1370">0</cx:pt>
          <cx:pt idx="1371">8</cx:pt>
          <cx:pt idx="1372">0</cx:pt>
          <cx:pt idx="1373">1</cx:pt>
          <cx:pt idx="1374">16</cx:pt>
          <cx:pt idx="1375">12</cx:pt>
          <cx:pt idx="1376">4</cx:pt>
          <cx:pt idx="1377">2</cx:pt>
          <cx:pt idx="1378">3</cx:pt>
          <cx:pt idx="1379">0</cx:pt>
          <cx:pt idx="1380">3</cx:pt>
          <cx:pt idx="1381">4</cx:pt>
          <cx:pt idx="1382">2</cx:pt>
          <cx:pt idx="1383">10</cx:pt>
          <cx:pt idx="1384">11</cx:pt>
          <cx:pt idx="1385">6</cx:pt>
          <cx:pt idx="1386">2</cx:pt>
          <cx:pt idx="1387">6</cx:pt>
          <cx:pt idx="1388">8</cx:pt>
          <cx:pt idx="1389">37</cx:pt>
          <cx:pt idx="1390">11</cx:pt>
          <cx:pt idx="1391">0</cx:pt>
          <cx:pt idx="1392">10</cx:pt>
          <cx:pt idx="1393">6</cx:pt>
          <cx:pt idx="1394">8</cx:pt>
          <cx:pt idx="1395">6</cx:pt>
          <cx:pt idx="1396">7</cx:pt>
          <cx:pt idx="1397">7</cx:pt>
          <cx:pt idx="1398">5</cx:pt>
          <cx:pt idx="1399">46</cx:pt>
          <cx:pt idx="1400">10</cx:pt>
          <cx:pt idx="1401">19</cx:pt>
          <cx:pt idx="1402">13</cx:pt>
          <cx:pt idx="1403">13</cx:pt>
          <cx:pt idx="1404">4</cx:pt>
          <cx:pt idx="1405">0</cx:pt>
          <cx:pt idx="1406">3</cx:pt>
          <cx:pt idx="1407">1</cx:pt>
          <cx:pt idx="1408">9</cx:pt>
          <cx:pt idx="1409">1</cx:pt>
          <cx:pt idx="1410">1</cx:pt>
          <cx:pt idx="1411">4</cx:pt>
          <cx:pt idx="1412">17</cx:pt>
          <cx:pt idx="1413">0</cx:pt>
          <cx:pt idx="1414">12</cx:pt>
          <cx:pt idx="1415">14</cx:pt>
          <cx:pt idx="1416">1</cx:pt>
          <cx:pt idx="1417">14</cx:pt>
          <cx:pt idx="1418">4</cx:pt>
          <cx:pt idx="1419">2</cx:pt>
          <cx:pt idx="1420">1</cx:pt>
          <cx:pt idx="1421">2</cx:pt>
          <cx:pt idx="1422">1</cx:pt>
          <cx:pt idx="1423">1</cx:pt>
          <cx:pt idx="1424">4</cx:pt>
          <cx:pt idx="1425">3</cx:pt>
          <cx:pt idx="1426">38</cx:pt>
          <cx:pt idx="1427">4</cx:pt>
          <cx:pt idx="1428">0</cx:pt>
          <cx:pt idx="1429">2</cx:pt>
          <cx:pt idx="1430">0</cx:pt>
          <cx:pt idx="1431">1</cx:pt>
          <cx:pt idx="1432">7</cx:pt>
          <cx:pt idx="1433">2</cx:pt>
          <cx:pt idx="1434">4</cx:pt>
          <cx:pt idx="1435">4</cx:pt>
          <cx:pt idx="1436">3</cx:pt>
          <cx:pt idx="1437">2</cx:pt>
          <cx:pt idx="1438">197</cx:pt>
          <cx:pt idx="1439">0</cx:pt>
          <cx:pt idx="1440">1</cx:pt>
          <cx:pt idx="1441">4</cx:pt>
          <cx:pt idx="1442">0</cx:pt>
          <cx:pt idx="1443">7</cx:pt>
          <cx:pt idx="1444">11</cx:pt>
          <cx:pt idx="1445">0</cx:pt>
          <cx:pt idx="1446">6</cx:pt>
          <cx:pt idx="1447">0</cx:pt>
          <cx:pt idx="1448">7</cx:pt>
          <cx:pt idx="1449">94</cx:pt>
          <cx:pt idx="1450">2</cx:pt>
          <cx:pt idx="1451">25</cx:pt>
          <cx:pt idx="1452">17</cx:pt>
          <cx:pt idx="1453">2</cx:pt>
          <cx:pt idx="1454">4</cx:pt>
          <cx:pt idx="1455">5</cx:pt>
          <cx:pt idx="1456">2</cx:pt>
          <cx:pt idx="1457">2</cx:pt>
          <cx:pt idx="1458">3</cx:pt>
          <cx:pt idx="1459">0</cx:pt>
          <cx:pt idx="1460">4</cx:pt>
          <cx:pt idx="1461">1</cx:pt>
          <cx:pt idx="1462">12</cx:pt>
          <cx:pt idx="1463">4</cx:pt>
          <cx:pt idx="1464">91</cx:pt>
          <cx:pt idx="1465">1</cx:pt>
          <cx:pt idx="1466">1</cx:pt>
          <cx:pt idx="1467">0</cx:pt>
          <cx:pt idx="1468">13</cx:pt>
          <cx:pt idx="1469">2</cx:pt>
          <cx:pt idx="1470">0</cx:pt>
          <cx:pt idx="1471">21</cx:pt>
          <cx:pt idx="1472">9</cx:pt>
          <cx:pt idx="1473">6</cx:pt>
          <cx:pt idx="1474">4</cx:pt>
          <cx:pt idx="1475">7</cx:pt>
          <cx:pt idx="1476">5</cx:pt>
          <cx:pt idx="1477">0</cx:pt>
          <cx:pt idx="1478">3</cx:pt>
          <cx:pt idx="1479">9</cx:pt>
          <cx:pt idx="1480">6</cx:pt>
          <cx:pt idx="1481">4</cx:pt>
          <cx:pt idx="1482">1</cx:pt>
          <cx:pt idx="1483">17</cx:pt>
          <cx:pt idx="1484">1</cx:pt>
          <cx:pt idx="1485">13</cx:pt>
          <cx:pt idx="1486">6</cx:pt>
          <cx:pt idx="1487">0</cx:pt>
          <cx:pt idx="1488">2</cx:pt>
          <cx:pt idx="1489">2</cx:pt>
          <cx:pt idx="1490">21</cx:pt>
          <cx:pt idx="1491">13</cx:pt>
          <cx:pt idx="1492">0</cx:pt>
          <cx:pt idx="1493">6</cx:pt>
          <cx:pt idx="1494">0</cx:pt>
          <cx:pt idx="1495">1</cx:pt>
          <cx:pt idx="1496">0</cx:pt>
          <cx:pt idx="1497">12</cx:pt>
          <cx:pt idx="1498">2</cx:pt>
          <cx:pt idx="1499">6</cx:pt>
          <cx:pt idx="1500">1</cx:pt>
          <cx:pt idx="1501">1</cx:pt>
          <cx:pt idx="1502">5</cx:pt>
          <cx:pt idx="1503">0</cx:pt>
          <cx:pt idx="1504">3</cx:pt>
          <cx:pt idx="1505">8</cx:pt>
          <cx:pt idx="1506">3</cx:pt>
          <cx:pt idx="1507">8</cx:pt>
          <cx:pt idx="1508">1</cx:pt>
          <cx:pt idx="1509">4</cx:pt>
          <cx:pt idx="1510">8</cx:pt>
          <cx:pt idx="1511">1</cx:pt>
          <cx:pt idx="1512">5</cx:pt>
          <cx:pt idx="1513">0</cx:pt>
          <cx:pt idx="1514">0</cx:pt>
          <cx:pt idx="1515">1</cx:pt>
          <cx:pt idx="1516">0</cx:pt>
          <cx:pt idx="1517">0</cx:pt>
          <cx:pt idx="1518">6</cx:pt>
          <cx:pt idx="1519">6</cx:pt>
          <cx:pt idx="1520">14</cx:pt>
          <cx:pt idx="1521">6</cx:pt>
          <cx:pt idx="1522">33</cx:pt>
          <cx:pt idx="1523">4</cx:pt>
          <cx:pt idx="1524">1</cx:pt>
          <cx:pt idx="1525">0</cx:pt>
          <cx:pt idx="1526">6</cx:pt>
          <cx:pt idx="1527">6</cx:pt>
          <cx:pt idx="1528">1</cx:pt>
          <cx:pt idx="1529">3</cx:pt>
        </cx:lvl>
      </cx:numDim>
    </cx:data>
  </cx:chartData>
  <cx:chart>
    <cx:title pos="t" align="ctr" overlay="0">
      <cx:tx>
        <cx:txData>
          <cx:v>Failed Projects Backers Count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 Projects Backers Count Distribution</a:t>
          </a:r>
        </a:p>
      </cx:txPr>
    </cx:title>
    <cx:plotArea>
      <cx:plotAreaRegion>
        <cx:series layoutId="clusteredColumn" uniqueId="{EF8223B7-F664-4EFC-962D-1F635F3C7ED6}">
          <cx:dataId val="0"/>
          <cx:layoutPr>
            <cx:binning intervalClosed="r" overflow="50">
              <cx:binSize val="5"/>
            </cx:binning>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Item - Summary Statistics'!$E$2:$E$1942</cx:f>
        <cx:lvl ptCount="1941" formatCode="General">
          <cx:pt idx="0">182</cx:pt>
          <cx:pt idx="1">79</cx:pt>
          <cx:pt idx="2">35</cx:pt>
          <cx:pt idx="3">150</cx:pt>
          <cx:pt idx="4">284</cx:pt>
          <cx:pt idx="5">47</cx:pt>
          <cx:pt idx="6">58</cx:pt>
          <cx:pt idx="7">57</cx:pt>
          <cx:pt idx="8">12</cx:pt>
          <cx:pt idx="9">20</cx:pt>
          <cx:pt idx="10">19</cx:pt>
          <cx:pt idx="11">75</cx:pt>
          <cx:pt idx="12">51</cx:pt>
          <cx:pt idx="13">41</cx:pt>
          <cx:pt idx="14">98</cx:pt>
          <cx:pt idx="15">70</cx:pt>
          <cx:pt idx="16">36</cx:pt>
          <cx:pt idx="17">22</cx:pt>
          <cx:pt idx="18">25</cx:pt>
          <cx:pt idx="19">101</cx:pt>
          <cx:pt idx="20">8</cx:pt>
          <cx:pt idx="21">23</cx:pt>
          <cx:pt idx="22">14</cx:pt>
          <cx:pt idx="23">19</cx:pt>
          <cx:pt idx="24">150</cx:pt>
          <cx:pt idx="25">71</cx:pt>
          <cx:pt idx="26">117</cx:pt>
          <cx:pt idx="27">53</cx:pt>
          <cx:pt idx="28">1</cx:pt>
          <cx:pt idx="29">89</cx:pt>
          <cx:pt idx="30">64</cx:pt>
          <cx:pt idx="31">68</cx:pt>
          <cx:pt idx="32">28</cx:pt>
          <cx:pt idx="33">44</cx:pt>
          <cx:pt idx="34">253</cx:pt>
          <cx:pt idx="35">66</cx:pt>
          <cx:pt idx="36">217</cx:pt>
          <cx:pt idx="37">16</cx:pt>
          <cx:pt idx="38">19</cx:pt>
          <cx:pt idx="39">169</cx:pt>
          <cx:pt idx="40">263</cx:pt>
          <cx:pt idx="41">15</cx:pt>
          <cx:pt idx="42">61</cx:pt>
          <cx:pt idx="43">45</cx:pt>
          <cx:pt idx="44">70</cx:pt>
          <cx:pt idx="45">38</cx:pt>
          <cx:pt idx="46">87</cx:pt>
          <cx:pt idx="47">22</cx:pt>
          <cx:pt idx="48">119</cx:pt>
          <cx:pt idx="49">52</cx:pt>
          <cx:pt idx="50">117</cx:pt>
          <cx:pt idx="51">52</cx:pt>
          <cx:pt idx="52">86</cx:pt>
          <cx:pt idx="53">174</cx:pt>
          <cx:pt idx="54">69</cx:pt>
          <cx:pt idx="55">75</cx:pt>
          <cx:pt idx="56">33</cx:pt>
          <cx:pt idx="57">108</cx:pt>
          <cx:pt idx="58">23</cx:pt>
          <cx:pt idx="59">48</cx:pt>
          <cx:pt idx="60">64</cx:pt>
          <cx:pt idx="61">24</cx:pt>
          <cx:pt idx="62">57</cx:pt>
          <cx:pt idx="63">26</cx:pt>
          <cx:pt idx="64">20</cx:pt>
          <cx:pt idx="65">36</cx:pt>
          <cx:pt idx="66">178</cx:pt>
          <cx:pt idx="67">17</cx:pt>
          <cx:pt idx="68">32</cx:pt>
          <cx:pt idx="69">41</cx:pt>
          <cx:pt idx="70">18</cx:pt>
          <cx:pt idx="71">29</cx:pt>
          <cx:pt idx="72">47</cx:pt>
          <cx:pt idx="73">15</cx:pt>
          <cx:pt idx="74">26</cx:pt>
          <cx:pt idx="75">35</cx:pt>
          <cx:pt idx="76">41</cx:pt>
          <cx:pt idx="77">47</cx:pt>
          <cx:pt idx="78">28</cx:pt>
          <cx:pt idx="79">100</cx:pt>
          <cx:pt idx="80">13</cx:pt>
          <cx:pt idx="81">7</cx:pt>
          <cx:pt idx="82">21</cx:pt>
          <cx:pt idx="83">17</cx:pt>
          <cx:pt idx="84">25</cx:pt>
          <cx:pt idx="85">60</cx:pt>
          <cx:pt idx="86">56</cx:pt>
          <cx:pt idx="87">16</cx:pt>
          <cx:pt idx="88">46</cx:pt>
          <cx:pt idx="89">43</cx:pt>
          <cx:pt idx="90">15</cx:pt>
          <cx:pt idx="91">12</cx:pt>
          <cx:pt idx="92">21</cx:pt>
          <cx:pt idx="93">34</cx:pt>
          <cx:pt idx="94">8</cx:pt>
          <cx:pt idx="95">60</cx:pt>
          <cx:pt idx="96">39</cx:pt>
          <cx:pt idx="97">26</cx:pt>
          <cx:pt idx="98">35</cx:pt>
          <cx:pt idx="99">65</cx:pt>
          <cx:pt idx="100">49</cx:pt>
          <cx:pt idx="101">10</cx:pt>
          <cx:pt idx="102">60</cx:pt>
          <cx:pt idx="103">27</cx:pt>
          <cx:pt idx="104">69</cx:pt>
          <cx:pt idx="105">47</cx:pt>
          <cx:pt idx="106">47</cx:pt>
          <cx:pt idx="107">26</cx:pt>
          <cx:pt idx="108">53</cx:pt>
          <cx:pt idx="109">81</cx:pt>
          <cx:pt idx="110">78</cx:pt>
          <cx:pt idx="111">35</cx:pt>
          <cx:pt idx="112">22</cx:pt>
          <cx:pt idx="113">57</cx:pt>
          <cx:pt idx="114">27</cx:pt>
          <cx:pt idx="115">39</cx:pt>
          <cx:pt idx="116">37</cx:pt>
          <cx:pt idx="117">137</cx:pt>
          <cx:pt idx="118">202</cx:pt>
          <cx:pt idx="119">84</cx:pt>
          <cx:pt idx="120">96</cx:pt>
          <cx:pt idx="121">223</cx:pt>
          <cx:pt idx="122">62</cx:pt>
          <cx:pt idx="123">146</cx:pt>
          <cx:pt idx="124">235</cx:pt>
          <cx:pt idx="125">77</cx:pt>
          <cx:pt idx="126">108</cx:pt>
          <cx:pt idx="127">7</cx:pt>
          <cx:pt idx="128">188</cx:pt>
          <cx:pt idx="129">275</cx:pt>
          <cx:pt idx="130">88</cx:pt>
          <cx:pt idx="131">220</cx:pt>
          <cx:pt idx="132">145</cx:pt>
          <cx:pt idx="133">91</cx:pt>
          <cx:pt idx="134">58</cx:pt>
          <cx:pt idx="135">36</cx:pt>
          <cx:pt idx="136">165</cx:pt>
          <cx:pt idx="137">111</cx:pt>
          <cx:pt idx="138">61</cx:pt>
          <cx:pt idx="139">287</cx:pt>
          <cx:pt idx="140">65</cx:pt>
          <cx:pt idx="141">118</cx:pt>
          <cx:pt idx="142">113</cx:pt>
          <cx:pt idx="143">62</cx:pt>
          <cx:pt idx="144">305</cx:pt>
          <cx:pt idx="145">79</cx:pt>
          <cx:pt idx="146">179</cx:pt>
          <cx:pt idx="147">202</cx:pt>
          <cx:pt idx="148">135</cx:pt>
          <cx:pt idx="149">290</cx:pt>
          <cx:pt idx="150">232</cx:pt>
          <cx:pt idx="151">168</cx:pt>
          <cx:pt idx="152">128</cx:pt>
          <cx:pt idx="153">131</cx:pt>
          <cx:pt idx="154">50</cx:pt>
          <cx:pt idx="155">129</cx:pt>
          <cx:pt idx="156">142</cx:pt>
          <cx:pt idx="157">244</cx:pt>
          <cx:pt idx="158">298</cx:pt>
          <cx:pt idx="159">251</cx:pt>
          <cx:pt idx="160">108</cx:pt>
          <cx:pt idx="161">82</cx:pt>
          <cx:pt idx="162">74</cx:pt>
          <cx:pt idx="163">189</cx:pt>
          <cx:pt idx="164">80</cx:pt>
          <cx:pt idx="165">202</cx:pt>
          <cx:pt idx="166">238</cx:pt>
          <cx:pt idx="167">36</cx:pt>
          <cx:pt idx="168">150</cx:pt>
          <cx:pt idx="169">146</cx:pt>
          <cx:pt idx="170">222</cx:pt>
          <cx:pt idx="171">120</cx:pt>
          <cx:pt idx="172">126</cx:pt>
          <cx:pt idx="173">158</cx:pt>
          <cx:pt idx="174">284</cx:pt>
          <cx:pt idx="175">51</cx:pt>
          <cx:pt idx="176">158</cx:pt>
          <cx:pt idx="177">186</cx:pt>
          <cx:pt idx="178">58</cx:pt>
          <cx:pt idx="179">82</cx:pt>
          <cx:pt idx="180">34</cx:pt>
          <cx:pt idx="181">167</cx:pt>
          <cx:pt idx="182">266</cx:pt>
          <cx:pt idx="183">69</cx:pt>
          <cx:pt idx="184">80</cx:pt>
          <cx:pt idx="185">31</cx:pt>
          <cx:pt idx="186">236</cx:pt>
          <cx:pt idx="187">89</cx:pt>
          <cx:pt idx="188">299</cx:pt>
          <cx:pt idx="189">55</cx:pt>
          <cx:pt idx="190">285</cx:pt>
          <cx:pt idx="191">179</cx:pt>
          <cx:pt idx="192">188</cx:pt>
          <cx:pt idx="193">119</cx:pt>
          <cx:pt idx="194">167</cx:pt>
          <cx:pt idx="195">221</cx:pt>
          <cx:pt idx="196">286</cx:pt>
          <cx:pt idx="197">29</cx:pt>
          <cx:pt idx="198">165</cx:pt>
          <cx:pt idx="199">97</cx:pt>
          <cx:pt idx="200">303</cx:pt>
          <cx:pt idx="201">267</cx:pt>
          <cx:pt idx="202">302</cx:pt>
          <cx:pt idx="203">87</cx:pt>
          <cx:pt idx="204">86</cx:pt>
          <cx:pt idx="205">26</cx:pt>
          <cx:pt idx="206">113</cx:pt>
          <cx:pt idx="207">65</cx:pt>
          <cx:pt idx="208">134</cx:pt>
          <cx:pt idx="209">119</cx:pt>
          <cx:pt idx="210">159</cx:pt>
          <cx:pt idx="211">167</cx:pt>
          <cx:pt idx="212">43</cx:pt>
          <cx:pt idx="213">9</cx:pt>
          <cx:pt idx="214">89</cx:pt>
          <cx:pt idx="215">174</cx:pt>
          <cx:pt idx="216">14</cx:pt>
          <cx:pt idx="217">48</cx:pt>
          <cx:pt idx="218">133</cx:pt>
          <cx:pt idx="219">83</cx:pt>
          <cx:pt idx="220">149</cx:pt>
          <cx:pt idx="221">49</cx:pt>
          <cx:pt idx="222">251</cx:pt>
          <cx:pt idx="223">22</cx:pt>
          <cx:pt idx="224">48</cx:pt>
          <cx:pt idx="225">237</cx:pt>
          <cx:pt idx="226">13</cx:pt>
          <cx:pt idx="227">71</cx:pt>
          <cx:pt idx="228">14</cx:pt>
          <cx:pt idx="229">193</cx:pt>
          <cx:pt idx="230">206</cx:pt>
          <cx:pt idx="231">50</cx:pt>
          <cx:pt idx="232">184</cx:pt>
          <cx:pt idx="233">196</cx:pt>
          <cx:pt idx="234">229</cx:pt>
          <cx:pt idx="235">67</cx:pt>
          <cx:pt idx="236">95</cx:pt>
          <cx:pt idx="237">62</cx:pt>
          <cx:pt idx="238">73</cx:pt>
          <cx:pt idx="239">43</cx:pt>
          <cx:pt idx="240">70</cx:pt>
          <cx:pt idx="241">271</cx:pt>
          <cx:pt idx="242">55</cx:pt>
          <cx:pt idx="243">35</cx:pt>
          <cx:pt idx="244">22</cx:pt>
          <cx:pt idx="245">38</cx:pt>
          <cx:pt idx="246">15</cx:pt>
          <cx:pt idx="247">7</cx:pt>
          <cx:pt idx="248">241</cx:pt>
          <cx:pt idx="249">55</cx:pt>
          <cx:pt idx="250">171</cx:pt>
          <cx:pt idx="251">208</cx:pt>
          <cx:pt idx="252">21</cx:pt>
          <cx:pt idx="253">25</cx:pt>
          <cx:pt idx="254">52</cx:pt>
          <cx:pt idx="255">104</cx:pt>
          <cx:pt idx="256">73</cx:pt>
          <cx:pt idx="257">34</cx:pt>
          <cx:pt idx="258">56</cx:pt>
          <cx:pt idx="259">31</cx:pt>
          <cx:pt idx="260">84</cx:pt>
          <cx:pt idx="261">130</cx:pt>
          <cx:pt idx="262">12</cx:pt>
          <cx:pt idx="263">23</cx:pt>
          <cx:pt idx="264">158</cx:pt>
          <cx:pt idx="265">30</cx:pt>
          <cx:pt idx="266">18</cx:pt>
          <cx:pt idx="267">29</cx:pt>
          <cx:pt idx="268">31</cx:pt>
          <cx:pt idx="269">173</cx:pt>
          <cx:pt idx="270">17</cx:pt>
          <cx:pt idx="271">48</cx:pt>
          <cx:pt idx="272">59</cx:pt>
          <cx:pt idx="273">39</cx:pt>
          <cx:pt idx="274">59</cx:pt>
          <cx:pt idx="275">60</cx:pt>
          <cx:pt idx="276">20</cx:pt>
          <cx:pt idx="277">2</cx:pt>
          <cx:pt idx="278">152</cx:pt>
          <cx:pt idx="279">237</cx:pt>
          <cx:pt idx="280">27</cx:pt>
          <cx:pt idx="281">17</cx:pt>
          <cx:pt idx="282">27</cx:pt>
          <cx:pt idx="283">82</cx:pt>
          <cx:pt idx="284">48</cx:pt>
          <cx:pt idx="285">105</cx:pt>
          <cx:pt idx="286">28</cx:pt>
          <cx:pt idx="287">274</cx:pt>
          <cx:pt idx="288">87</cx:pt>
          <cx:pt idx="289">99</cx:pt>
          <cx:pt idx="290">276</cx:pt>
          <cx:pt idx="291">21</cx:pt>
          <cx:pt idx="292">41</cx:pt>
          <cx:pt idx="293">119</cx:pt>
          <cx:pt idx="294">153</cx:pt>
          <cx:pt idx="295">100</cx:pt>
          <cx:pt idx="296">143</cx:pt>
          <cx:pt idx="297">140</cx:pt>
          <cx:pt idx="298">35</cx:pt>
          <cx:pt idx="299">149</cx:pt>
          <cx:pt idx="300">130</cx:pt>
          <cx:pt idx="301">120</cx:pt>
          <cx:pt idx="302">265</cx:pt>
          <cx:pt idx="303">71</cx:pt>
          <cx:pt idx="304">13</cx:pt>
          <cx:pt idx="305">169</cx:pt>
          <cx:pt idx="306">57</cx:pt>
          <cx:pt idx="307">229</cx:pt>
          <cx:pt idx="308">108</cx:pt>
          <cx:pt idx="309">108</cx:pt>
          <cx:pt idx="310">41</cx:pt>
          <cx:pt idx="311">139</cx:pt>
          <cx:pt idx="312">19</cx:pt>
          <cx:pt idx="313">94</cx:pt>
          <cx:pt idx="314">23</cx:pt>
          <cx:pt idx="315">15</cx:pt>
          <cx:pt idx="316">62</cx:pt>
          <cx:pt idx="317">74</cx:pt>
          <cx:pt idx="318">97</cx:pt>
          <cx:pt idx="319">55</cx:pt>
          <cx:pt idx="320">44</cx:pt>
          <cx:pt idx="321">110</cx:pt>
          <cx:pt idx="322">59</cx:pt>
          <cx:pt idx="323">62</cx:pt>
          <cx:pt idx="324">105</cx:pt>
          <cx:pt idx="325">26</cx:pt>
          <cx:pt idx="326">49</cx:pt>
          <cx:pt idx="327">68</cx:pt>
          <cx:pt idx="328">22</cx:pt>
          <cx:pt idx="329">18</cx:pt>
          <cx:pt idx="330">19</cx:pt>
          <cx:pt idx="331">99</cx:pt>
          <cx:pt idx="332">27</cx:pt>
          <cx:pt idx="333">25</cx:pt>
          <cx:pt idx="334">14</cx:pt>
          <cx:pt idx="335">35</cx:pt>
          <cx:pt idx="336">10</cx:pt>
          <cx:pt idx="337">29</cx:pt>
          <cx:pt idx="338">44</cx:pt>
          <cx:pt idx="339">17</cx:pt>
          <cx:pt idx="340">34</cx:pt>
          <cx:pt idx="341">14</cx:pt>
          <cx:pt idx="342">156</cx:pt>
          <cx:pt idx="343">128</cx:pt>
          <cx:pt idx="344">60</cx:pt>
          <cx:pt idx="345">32</cx:pt>
          <cx:pt idx="346">53</cx:pt>
          <cx:pt idx="347">184</cx:pt>
          <cx:pt idx="348">90</cx:pt>
          <cx:pt idx="349">71</cx:pt>
          <cx:pt idx="350">87</cx:pt>
          <cx:pt idx="351">28</cx:pt>
          <cx:pt idx="352">56</cx:pt>
          <cx:pt idx="353">51</cx:pt>
          <cx:pt idx="354">75</cx:pt>
          <cx:pt idx="355">38</cx:pt>
          <cx:pt idx="356">18</cx:pt>
          <cx:pt idx="357">54</cx:pt>
          <cx:pt idx="358">71</cx:pt>
          <cx:pt idx="359">57</cx:pt>
          <cx:pt idx="360">43</cx:pt>
          <cx:pt idx="361">52</cx:pt>
          <cx:pt idx="362">27</cx:pt>
          <cx:pt idx="363">12</cx:pt>
          <cx:pt idx="364">33</cx:pt>
          <cx:pt idx="365">96</cx:pt>
          <cx:pt idx="366">28</cx:pt>
          <cx:pt idx="367">43</cx:pt>
          <cx:pt idx="368">205</cx:pt>
          <cx:pt idx="369">23</cx:pt>
          <cx:pt idx="370">19</cx:pt>
          <cx:pt idx="371">14</cx:pt>
          <cx:pt idx="372">38</cx:pt>
          <cx:pt idx="373">78</cx:pt>
          <cx:pt idx="374">69</cx:pt>
          <cx:pt idx="375">33</cx:pt>
          <cx:pt idx="376">54</cx:pt>
          <cx:pt idx="377">99</cx:pt>
          <cx:pt idx="378">49</cx:pt>
          <cx:pt idx="379">11</cx:pt>
          <cx:pt idx="380">38</cx:pt>
          <cx:pt idx="381">16</cx:pt>
          <cx:pt idx="382">32</cx:pt>
          <cx:pt idx="383">20</cx:pt>
          <cx:pt idx="384">154</cx:pt>
          <cx:pt idx="385">41</cx:pt>
          <cx:pt idx="386">75</cx:pt>
          <cx:pt idx="387">40</cx:pt>
          <cx:pt idx="388">46</cx:pt>
          <cx:pt idx="389">62</cx:pt>
          <cx:pt idx="390">61</cx:pt>
          <cx:pt idx="391">96</cx:pt>
          <cx:pt idx="392">190</cx:pt>
          <cx:pt idx="393">94</cx:pt>
          <cx:pt idx="394">39</cx:pt>
          <cx:pt idx="395">127</cx:pt>
          <cx:pt idx="396">159</cx:pt>
          <cx:pt idx="397">177</cx:pt>
          <cx:pt idx="398">47</cx:pt>
          <cx:pt idx="399">1</cx:pt>
          <cx:pt idx="400">16</cx:pt>
          <cx:pt idx="401">115</cx:pt>
          <cx:pt idx="402">133</cx:pt>
          <cx:pt idx="403">70</cx:pt>
          <cx:pt idx="404">62</cx:pt>
          <cx:pt idx="405">10</cx:pt>
          <cx:pt idx="406">47</cx:pt>
          <cx:pt idx="407">28</cx:pt>
          <cx:pt idx="408">24</cx:pt>
          <cx:pt idx="409">76</cx:pt>
          <cx:pt idx="410">98</cx:pt>
          <cx:pt idx="411">30</cx:pt>
          <cx:pt idx="412">74</cx:pt>
          <cx:pt idx="413">131</cx:pt>
          <cx:pt idx="414">61</cx:pt>
          <cx:pt idx="415">122</cx:pt>
          <cx:pt idx="416">111</cx:pt>
          <cx:pt idx="417">255</cx:pt>
          <cx:pt idx="418">141</cx:pt>
          <cx:pt idx="419">159</cx:pt>
          <cx:pt idx="420">99</cx:pt>
          <cx:pt idx="421">96</cx:pt>
          <cx:pt idx="422">27</cx:pt>
          <cx:pt idx="423">166</cx:pt>
          <cx:pt idx="424">76</cx:pt>
          <cx:pt idx="425">211</cx:pt>
          <cx:pt idx="426">21</cx:pt>
          <cx:pt idx="427">61</cx:pt>
          <cx:pt idx="428">30</cx:pt>
          <cx:pt idx="429">111</cx:pt>
          <cx:pt idx="430">123</cx:pt>
          <cx:pt idx="431">70</cx:pt>
          <cx:pt idx="432">85</cx:pt>
          <cx:pt idx="433">86</cx:pt>
          <cx:pt idx="434">13</cx:pt>
          <cx:pt idx="435">33</cx:pt>
          <cx:pt idx="436">15</cx:pt>
          <cx:pt idx="437">273</cx:pt>
          <cx:pt idx="438">170</cx:pt>
          <cx:pt idx="439">167</cx:pt>
          <cx:pt idx="440">9</cx:pt>
          <cx:pt idx="441">103</cx:pt>
          <cx:pt idx="442">111</cx:pt>
          <cx:pt idx="443">271</cx:pt>
          <cx:pt idx="444">101</cx:pt>
          <cx:pt idx="445">57</cx:pt>
          <cx:pt idx="446">62</cx:pt>
          <cx:pt idx="447">32</cx:pt>
          <cx:pt idx="448">141</cx:pt>
          <cx:pt idx="449">75</cx:pt>
          <cx:pt idx="450">46</cx:pt>
          <cx:pt idx="451">103</cx:pt>
          <cx:pt idx="452">6</cx:pt>
          <cx:pt idx="453">83</cx:pt>
          <cx:pt idx="454">108</cx:pt>
          <cx:pt idx="455">25</cx:pt>
          <cx:pt idx="456">222</cx:pt>
          <cx:pt idx="457">183</cx:pt>
          <cx:pt idx="458">89</cx:pt>
          <cx:pt idx="459">253</cx:pt>
          <cx:pt idx="460">140</cx:pt>
          <cx:pt idx="461">103</cx:pt>
          <cx:pt idx="462">138</cx:pt>
          <cx:pt idx="463">191</cx:pt>
          <cx:pt idx="464">45</cx:pt>
          <cx:pt idx="465">17</cx:pt>
          <cx:pt idx="466">31</cx:pt>
          <cx:pt idx="467">50</cx:pt>
          <cx:pt idx="468">59</cx:pt>
          <cx:pt idx="469">81</cx:pt>
          <cx:pt idx="470">74</cx:pt>
          <cx:pt idx="471">141</cx:pt>
          <cx:pt idx="472">141</cx:pt>
          <cx:pt idx="473">109</cx:pt>
          <cx:pt idx="474">176</cx:pt>
          <cx:pt idx="475">96</cx:pt>
          <cx:pt idx="476">74</cx:pt>
          <cx:pt idx="477">52</cx:pt>
          <cx:pt idx="478">105</cx:pt>
          <cx:pt idx="479">41</cx:pt>
          <cx:pt idx="480">34</cx:pt>
          <cx:pt idx="481">66</cx:pt>
          <cx:pt idx="482">50</cx:pt>
          <cx:pt idx="483">159</cx:pt>
          <cx:pt idx="484">182</cx:pt>
          <cx:pt idx="485">206</cx:pt>
          <cx:pt idx="486">169</cx:pt>
          <cx:pt idx="487">31</cx:pt>
          <cx:pt idx="488">28</cx:pt>
          <cx:pt idx="489">54</cx:pt>
          <cx:pt idx="490">68</cx:pt>
          <cx:pt idx="491">190</cx:pt>
          <cx:pt idx="492">189</cx:pt>
          <cx:pt idx="493">130</cx:pt>
          <cx:pt idx="494">74</cx:pt>
          <cx:pt idx="495">274</cx:pt>
          <cx:pt idx="496">22</cx:pt>
          <cx:pt idx="497">31</cx:pt>
          <cx:pt idx="498">63</cx:pt>
          <cx:pt idx="499">20</cx:pt>
          <cx:pt idx="500">25</cx:pt>
          <cx:pt idx="501">61</cx:pt>
          <cx:pt idx="502">52</cx:pt>
          <cx:pt idx="503">86</cx:pt>
          <cx:pt idx="504">42</cx:pt>
          <cx:pt idx="505">52</cx:pt>
          <cx:pt idx="506">120</cx:pt>
          <cx:pt idx="507">22</cx:pt>
          <cx:pt idx="508">64</cx:pt>
          <cx:pt idx="509">23</cx:pt>
          <cx:pt idx="510">238</cx:pt>
          <cx:pt idx="511">33</cx:pt>
          <cx:pt idx="512">32</cx:pt>
          <cx:pt idx="513">24</cx:pt>
          <cx:pt idx="514">29</cx:pt>
          <cx:pt idx="515">50</cx:pt>
          <cx:pt idx="516">108</cx:pt>
          <cx:pt idx="517">139</cx:pt>
          <cx:pt idx="518">7</cx:pt>
          <cx:pt idx="519">149</cx:pt>
          <cx:pt idx="520">31</cx:pt>
          <cx:pt idx="521">26</cx:pt>
          <cx:pt idx="522">172</cx:pt>
          <cx:pt idx="523">78</cx:pt>
          <cx:pt idx="524">120</cx:pt>
          <cx:pt idx="525">227</cx:pt>
          <cx:pt idx="526">42</cx:pt>
          <cx:pt idx="527">64</cx:pt>
          <cx:pt idx="528">121</cx:pt>
          <cx:pt idx="529">87</cx:pt>
          <cx:pt idx="530">65</cx:pt>
          <cx:pt idx="531">49</cx:pt>
          <cx:pt idx="532">19</cx:pt>
          <cx:pt idx="533">81</cx:pt>
          <cx:pt idx="534">264</cx:pt>
          <cx:pt idx="535">25</cx:pt>
          <cx:pt idx="536">5</cx:pt>
          <cx:pt idx="537">144</cx:pt>
          <cx:pt idx="538">92</cx:pt>
          <cx:pt idx="539">147</cx:pt>
          <cx:pt idx="540">90</cx:pt>
          <cx:pt idx="541">87</cx:pt>
          <cx:pt idx="542">20</cx:pt>
          <cx:pt idx="543">70</cx:pt>
          <cx:pt idx="544">16</cx:pt>
          <cx:pt idx="545">52</cx:pt>
          <cx:pt idx="546">66</cx:pt>
          <cx:pt idx="547">109</cx:pt>
          <cx:pt idx="548">168</cx:pt>
          <cx:pt idx="549">31</cx:pt>
          <cx:pt idx="550">133</cx:pt>
          <cx:pt idx="551">151</cx:pt>
          <cx:pt idx="552">5</cx:pt>
          <cx:pt idx="553">73</cx:pt>
          <cx:pt idx="554">148</cx:pt>
          <cx:pt idx="555">93</cx:pt>
          <cx:pt idx="556">63</cx:pt>
          <cx:pt idx="557">134</cx:pt>
          <cx:pt idx="558">14</cx:pt>
          <cx:pt idx="559">78</cx:pt>
          <cx:pt idx="560">112</cx:pt>
          <cx:pt idx="561">34</cx:pt>
          <cx:pt idx="562">19</cx:pt>
          <cx:pt idx="563">13</cx:pt>
          <cx:pt idx="564">104</cx:pt>
          <cx:pt idx="565">52</cx:pt>
          <cx:pt idx="566">17</cx:pt>
          <cx:pt idx="567">82</cx:pt>
          <cx:pt idx="568">73</cx:pt>
          <cx:pt idx="569">158</cx:pt>
          <cx:pt idx="570">65</cx:pt>
          <cx:pt idx="571">184</cx:pt>
          <cx:pt idx="572">34</cx:pt>
          <cx:pt idx="573">240</cx:pt>
          <cx:pt idx="574">113</cx:pt>
          <cx:pt idx="575">66</cx:pt>
          <cx:pt idx="576">150</cx:pt>
          <cx:pt idx="577">25</cx:pt>
          <cx:pt idx="578">234</cx:pt>
          <cx:pt idx="579">248</cx:pt>
          <cx:pt idx="580">293</cx:pt>
          <cx:pt idx="581">81</cx:pt>
          <cx:pt idx="582">47</cx:pt>
          <cx:pt idx="583">76</cx:pt>
          <cx:pt idx="584">71</cx:pt>
          <cx:pt idx="585">71</cx:pt>
          <cx:pt idx="586">269</cx:pt>
          <cx:pt idx="587">43</cx:pt>
          <cx:pt idx="588">33</cx:pt>
          <cx:pt idx="589">211</cx:pt>
          <cx:pt idx="590">196</cx:pt>
          <cx:pt idx="591">206</cx:pt>
          <cx:pt idx="592">215</cx:pt>
          <cx:pt idx="593">176</cx:pt>
          <cx:pt idx="594">116</cx:pt>
          <cx:pt idx="595">236</cx:pt>
          <cx:pt idx="596">145</cx:pt>
          <cx:pt idx="597">167</cx:pt>
          <cx:pt idx="598">235</cx:pt>
          <cx:pt idx="599">241</cx:pt>
          <cx:pt idx="600">28</cx:pt>
          <cx:pt idx="601">140</cx:pt>
          <cx:pt idx="602">280</cx:pt>
          <cx:pt idx="603">70</cx:pt>
          <cx:pt idx="604">160</cx:pt>
          <cx:pt idx="605">141</cx:pt>
          <cx:pt idx="606">73</cx:pt>
          <cx:pt idx="607">294</cx:pt>
          <cx:pt idx="608">110</cx:pt>
          <cx:pt idx="609">224</cx:pt>
          <cx:pt idx="610">46</cx:pt>
          <cx:pt idx="611">284</cx:pt>
          <cx:pt idx="612">98</cx:pt>
          <cx:pt idx="613">56</cx:pt>
          <cx:pt idx="614">32</cx:pt>
          <cx:pt idx="615">30</cx:pt>
          <cx:pt idx="616">70</cx:pt>
          <cx:pt idx="617">44</cx:pt>
          <cx:pt idx="618">92</cx:pt>
          <cx:pt idx="619">205</cx:pt>
          <cx:pt idx="620">23</cx:pt>
          <cx:pt idx="621">4</cx:pt>
          <cx:pt idx="622">112</cx:pt>
          <cx:pt idx="623">27</cx:pt>
          <cx:pt idx="624">11</cx:pt>
          <cx:pt idx="625">26</cx:pt>
          <cx:pt idx="626">77</cx:pt>
          <cx:pt idx="627">136</cx:pt>
          <cx:pt idx="628">157</cx:pt>
          <cx:pt idx="629">158</cx:pt>
          <cx:pt idx="630">27</cx:pt>
          <cx:pt idx="631">23</cx:pt>
          <cx:pt idx="632">17</cx:pt>
          <cx:pt idx="633">37</cx:pt>
          <cx:pt idx="634">65</cx:pt>
          <cx:pt idx="635">18</cx:pt>
          <cx:pt idx="636">25</cx:pt>
          <cx:pt idx="637">104</cx:pt>
          <cx:pt idx="638">108</cx:pt>
          <cx:pt idx="639">38</cx:pt>
          <cx:pt idx="640">88</cx:pt>
          <cx:pt idx="641">82</cx:pt>
          <cx:pt idx="642">126</cx:pt>
          <cx:pt idx="643">133</cx:pt>
          <cx:pt idx="644">47</cx:pt>
          <cx:pt idx="645">58</cx:pt>
          <cx:pt idx="646">32</cx:pt>
          <cx:pt idx="647">37</cx:pt>
          <cx:pt idx="648">87</cx:pt>
          <cx:pt idx="649">15</cx:pt>
          <cx:pt idx="650">27</cx:pt>
          <cx:pt idx="651">19</cx:pt>
          <cx:pt idx="652">17</cx:pt>
          <cx:pt idx="653">26</cx:pt>
          <cx:pt idx="654">28</cx:pt>
          <cx:pt idx="655">37</cx:pt>
          <cx:pt idx="656">128</cx:pt>
          <cx:pt idx="657">10</cx:pt>
          <cx:pt idx="658">83</cx:pt>
          <cx:pt idx="659">46</cx:pt>
          <cx:pt idx="660">90</cx:pt>
          <cx:pt idx="661">81</cx:pt>
          <cx:pt idx="662">32</cx:pt>
          <cx:pt idx="663">20</cx:pt>
          <cx:pt idx="664">70</cx:pt>
          <cx:pt idx="665">168</cx:pt>
          <cx:pt idx="666">34</cx:pt>
          <cx:pt idx="667">48</cx:pt>
          <cx:pt idx="668">48</cx:pt>
          <cx:pt idx="669">221</cx:pt>
          <cx:pt idx="670">107</cx:pt>
          <cx:pt idx="671">45</cx:pt>
          <cx:pt idx="672">36</cx:pt>
          <cx:pt idx="673">101</cx:pt>
          <cx:pt idx="674">62</cx:pt>
          <cx:pt idx="675">32</cx:pt>
          <cx:pt idx="676">89</cx:pt>
          <cx:pt idx="677">93</cx:pt>
          <cx:pt idx="678">98</cx:pt>
          <cx:pt idx="679">82</cx:pt>
          <cx:pt idx="680">116</cx:pt>
          <cx:pt idx="681">52</cx:pt>
          <cx:pt idx="682">23</cx:pt>
          <cx:pt idx="683">77</cx:pt>
          <cx:pt idx="684">49</cx:pt>
          <cx:pt idx="685">59</cx:pt>
          <cx:pt idx="686">113</cx:pt>
          <cx:pt idx="687">34</cx:pt>
          <cx:pt idx="688">42</cx:pt>
          <cx:pt idx="689">42</cx:pt>
          <cx:pt idx="690">49</cx:pt>
          <cx:pt idx="691">56</cx:pt>
          <cx:pt idx="692">25</cx:pt>
          <cx:pt idx="693">52</cx:pt>
          <cx:pt idx="694">34</cx:pt>
          <cx:pt idx="695">67</cx:pt>
          <cx:pt idx="696">70</cx:pt>
          <cx:pt idx="697">89</cx:pt>
          <cx:pt idx="698">107</cx:pt>
          <cx:pt idx="699">159</cx:pt>
          <cx:pt idx="700">181</cx:pt>
          <cx:pt idx="701">131</cx:pt>
          <cx:pt idx="702">125</cx:pt>
          <cx:pt idx="703">61</cx:pt>
          <cx:pt idx="704">90</cx:pt>
          <cx:pt idx="705">35</cx:pt>
          <cx:pt idx="706">90</cx:pt>
          <cx:pt idx="707">4</cx:pt>
          <cx:pt idx="708">120</cx:pt>
          <cx:pt idx="709">14</cx:pt>
          <cx:pt idx="710">27</cx:pt>
          <cx:pt idx="711">49</cx:pt>
          <cx:pt idx="712">102</cx:pt>
          <cx:pt idx="713">3</cx:pt>
          <cx:pt idx="714">25</cx:pt>
          <cx:pt idx="715">118</cx:pt>
          <cx:pt idx="716">57</cx:pt>
          <cx:pt idx="717">11</cx:pt>
          <cx:pt idx="718">33</cx:pt>
          <cx:pt idx="719">40</cx:pt>
          <cx:pt idx="720">50</cx:pt>
          <cx:pt idx="721">38</cx:pt>
          <cx:pt idx="722">96</cx:pt>
          <cx:pt idx="723">48</cx:pt>
          <cx:pt idx="724">33</cx:pt>
          <cx:pt idx="725">226</cx:pt>
          <cx:pt idx="726">14</cx:pt>
          <cx:pt idx="727">20</cx:pt>
          <cx:pt idx="728">25</cx:pt>
          <cx:pt idx="729">90</cx:pt>
          <cx:pt idx="730">11</cx:pt>
          <cx:pt idx="731">55</cx:pt>
          <cx:pt idx="732">30</cx:pt>
          <cx:pt idx="733">28</cx:pt>
          <cx:pt idx="734">45</cx:pt>
          <cx:pt idx="735">13</cx:pt>
          <cx:pt idx="736">40</cx:pt>
          <cx:pt idx="737">21</cx:pt>
          <cx:pt idx="738">134</cx:pt>
          <cx:pt idx="739">20</cx:pt>
          <cx:pt idx="740">19</cx:pt>
          <cx:pt idx="741">209</cx:pt>
          <cx:pt idx="742">38</cx:pt>
          <cx:pt idx="743">24</cx:pt>
          <cx:pt idx="744">8</cx:pt>
          <cx:pt idx="745">179</cx:pt>
          <cx:pt idx="746">26</cx:pt>
          <cx:pt idx="747">131</cx:pt>
          <cx:pt idx="748">14</cx:pt>
          <cx:pt idx="749">174</cx:pt>
          <cx:pt idx="750">191</cx:pt>
          <cx:pt idx="751">38</cx:pt>
          <cx:pt idx="752">22</cx:pt>
          <cx:pt idx="753">149</cx:pt>
          <cx:pt idx="754">56</cx:pt>
          <cx:pt idx="755">19</cx:pt>
          <cx:pt idx="756">70</cx:pt>
          <cx:pt idx="757">81</cx:pt>
          <cx:pt idx="758">32</cx:pt>
          <cx:pt idx="759">26</cx:pt>
          <cx:pt idx="760">105</cx:pt>
          <cx:pt idx="761">29</cx:pt>
          <cx:pt idx="762">8</cx:pt>
          <cx:pt idx="763">89</cx:pt>
          <cx:pt idx="764">44</cx:pt>
          <cx:pt idx="765">246</cx:pt>
          <cx:pt idx="766">120</cx:pt>
          <cx:pt idx="767">26</cx:pt>
          <cx:pt idx="768">45</cx:pt>
          <cx:pt idx="769">20</cx:pt>
          <cx:pt idx="770">47</cx:pt>
          <cx:pt idx="771">13</cx:pt>
          <cx:pt idx="772">183</cx:pt>
          <cx:pt idx="773">21</cx:pt>
          <cx:pt idx="774">42</cx:pt>
          <cx:pt idx="775">54</cx:pt>
          <cx:pt idx="776">38</cx:pt>
          <cx:pt idx="777">64</cx:pt>
          <cx:pt idx="778">13</cx:pt>
          <cx:pt idx="779">33</cx:pt>
          <cx:pt idx="780">52</cx:pt>
          <cx:pt idx="781">107</cx:pt>
          <cx:pt idx="782">11</cx:pt>
          <cx:pt idx="783">34</cx:pt>
          <cx:pt idx="784">75</cx:pt>
          <cx:pt idx="785">26</cx:pt>
          <cx:pt idx="786">50</cx:pt>
          <cx:pt idx="787">80</cx:pt>
          <cx:pt idx="788">110</cx:pt>
          <cx:pt idx="789">77</cx:pt>
          <cx:pt idx="790">50</cx:pt>
          <cx:pt idx="791">145</cx:pt>
          <cx:pt idx="792">29</cx:pt>
          <cx:pt idx="793">114</cx:pt>
          <cx:pt idx="794">96</cx:pt>
          <cx:pt idx="795">31</cx:pt>
          <cx:pt idx="796">95</cx:pt>
          <cx:pt idx="797">70</cx:pt>
          <cx:pt idx="798">23</cx:pt>
          <cx:pt idx="799">147</cx:pt>
          <cx:pt idx="800">290</cx:pt>
          <cx:pt idx="801">33</cx:pt>
          <cx:pt idx="802">306</cx:pt>
          <cx:pt idx="803">205</cx:pt>
          <cx:pt idx="804">103</cx:pt>
          <cx:pt idx="805">238</cx:pt>
          <cx:pt idx="806">253</cx:pt>
          <cx:pt idx="807">17</cx:pt>
          <cx:pt idx="808">191</cx:pt>
          <cx:pt idx="809">303</cx:pt>
          <cx:pt idx="810">137</cx:pt>
          <cx:pt idx="811">41</cx:pt>
          <cx:pt idx="812">183</cx:pt>
          <cx:pt idx="813">162</cx:pt>
          <cx:pt idx="814">122</cx:pt>
          <cx:pt idx="815">95</cx:pt>
          <cx:pt idx="816">105</cx:pt>
          <cx:pt idx="817">79</cx:pt>
          <cx:pt idx="818">94</cx:pt>
          <cx:pt idx="819">158</cx:pt>
          <cx:pt idx="820">204</cx:pt>
          <cx:pt idx="821">271</cx:pt>
          <cx:pt idx="822">120</cx:pt>
          <cx:pt idx="823">140</cx:pt>
          <cx:pt idx="824">193</cx:pt>
          <cx:pt idx="825">180</cx:pt>
          <cx:pt idx="826">263</cx:pt>
          <cx:pt idx="827">217</cx:pt>
          <cx:pt idx="828">170</cx:pt>
          <cx:pt idx="829">242</cx:pt>
          <cx:pt idx="830">121</cx:pt>
          <cx:pt idx="831">101</cx:pt>
          <cx:pt idx="832">35</cx:pt>
          <cx:pt idx="833">203</cx:pt>
          <cx:pt idx="834">49</cx:pt>
          <cx:pt idx="835">65</cx:pt>
          <cx:pt idx="836">10</cx:pt>
          <cx:pt idx="837">76</cx:pt>
          <cx:pt idx="838">263</cx:pt>
          <cx:pt idx="839">278</cx:pt>
          <cx:pt idx="840">3</cx:pt>
          <cx:pt idx="841">188</cx:pt>
          <cx:pt idx="842">48</cx:pt>
          <cx:pt idx="843">50</cx:pt>
          <cx:pt idx="844">55</cx:pt>
          <cx:pt idx="845">38</cx:pt>
          <cx:pt idx="846">25</cx:pt>
          <cx:pt idx="847">46</cx:pt>
          <cx:pt idx="848">83</cx:pt>
          <cx:pt idx="849">35</cx:pt>
          <cx:pt idx="850">25</cx:pt>
          <cx:pt idx="851">75</cx:pt>
          <cx:pt idx="852">62</cx:pt>
          <cx:pt idx="853">160</cx:pt>
          <cx:pt idx="854">246</cx:pt>
          <cx:pt idx="855">55</cx:pt>
          <cx:pt idx="856">23</cx:pt>
          <cx:pt idx="857">72</cx:pt>
          <cx:pt idx="858">22</cx:pt>
          <cx:pt idx="859">14</cx:pt>
          <cx:pt idx="860">38</cx:pt>
          <cx:pt idx="861">32</cx:pt>
          <cx:pt idx="862">63</cx:pt>
          <cx:pt idx="863">27</cx:pt>
          <cx:pt idx="864">44</cx:pt>
          <cx:pt idx="865">38</cx:pt>
          <cx:pt idx="866">115</cx:pt>
          <cx:pt idx="867">37</cx:pt>
          <cx:pt idx="868">99</cx:pt>
          <cx:pt idx="869">44</cx:pt>
          <cx:pt idx="870">58</cx:pt>
          <cx:pt idx="871">191</cx:pt>
          <cx:pt idx="872">40</cx:pt>
          <cx:pt idx="873">38</cx:pt>
          <cx:pt idx="874">39</cx:pt>
          <cx:pt idx="875">11</cx:pt>
          <cx:pt idx="876">107</cx:pt>
          <cx:pt idx="877">147</cx:pt>
          <cx:pt idx="878">36</cx:pt>
          <cx:pt idx="879">92</cx:pt>
          <cx:pt idx="880">35</cx:pt>
          <cx:pt idx="881">17</cx:pt>
          <cx:pt idx="882">22</cx:pt>
          <cx:pt idx="883">69</cx:pt>
          <cx:pt idx="884">13</cx:pt>
          <cx:pt idx="885">58</cx:pt>
          <cx:pt idx="886">44</cx:pt>
          <cx:pt idx="887">83</cx:pt>
          <cx:pt idx="888">117</cx:pt>
          <cx:pt idx="889">32</cx:pt>
          <cx:pt idx="890">8</cx:pt>
          <cx:pt idx="891">7</cx:pt>
          <cx:pt idx="892">19</cx:pt>
          <cx:pt idx="893">47</cx:pt>
          <cx:pt idx="894">13</cx:pt>
          <cx:pt idx="895">90</cx:pt>
          <cx:pt idx="896">63</cx:pt>
          <cx:pt idx="897">26</cx:pt>
          <cx:pt idx="898">71</cx:pt>
          <cx:pt idx="899">38</cx:pt>
          <cx:pt idx="900">21</cx:pt>
          <cx:pt idx="901">78</cx:pt>
          <cx:pt idx="902">53</cx:pt>
          <cx:pt idx="903">279</cx:pt>
          <cx:pt idx="904">266</cx:pt>
          <cx:pt idx="905">88</cx:pt>
          <cx:pt idx="906">25</cx:pt>
          <cx:pt idx="907">115</cx:pt>
          <cx:pt idx="908">234</cx:pt>
          <cx:pt idx="909">251</cx:pt>
          <cx:pt idx="910">263</cx:pt>
          <cx:pt idx="911">28</cx:pt>
          <cx:pt idx="912">50</cx:pt>
          <cx:pt idx="913">73</cx:pt>
          <cx:pt idx="914">27</cx:pt>
          <cx:pt idx="915">34</cx:pt>
          <cx:pt idx="916">7</cx:pt>
          <cx:pt idx="917">24</cx:pt>
          <cx:pt idx="918">15</cx:pt>
          <cx:pt idx="919">72</cx:pt>
          <cx:pt idx="920">120</cx:pt>
          <cx:pt idx="921">123</cx:pt>
          <cx:pt idx="922">1</cx:pt>
          <cx:pt idx="923">24</cx:pt>
          <cx:pt idx="924">33</cx:pt>
          <cx:pt idx="925">14</cx:pt>
          <cx:pt idx="926">9</cx:pt>
          <cx:pt idx="927">76</cx:pt>
          <cx:pt idx="928">19</cx:pt>
          <cx:pt idx="929">69</cx:pt>
          <cx:pt idx="930">218</cx:pt>
          <cx:pt idx="931">30</cx:pt>
          <cx:pt idx="932">100</cx:pt>
          <cx:pt idx="933">296</cx:pt>
          <cx:pt idx="934">301</cx:pt>
          <cx:pt idx="935">144</cx:pt>
          <cx:pt idx="936">28</cx:pt>
          <cx:pt idx="937">147</cx:pt>
          <cx:pt idx="938">79</cx:pt>
          <cx:pt idx="939">96</cx:pt>
          <cx:pt idx="940">163</cx:pt>
          <cx:pt idx="941">290</cx:pt>
          <cx:pt idx="942">57</cx:pt>
          <cx:pt idx="943">128</cx:pt>
          <cx:pt idx="944">180</cx:pt>
          <cx:pt idx="945">249</cx:pt>
          <cx:pt idx="946">84</cx:pt>
          <cx:pt idx="947">197</cx:pt>
          <cx:pt idx="948">271</cx:pt>
          <cx:pt idx="949">50</cx:pt>
          <cx:pt idx="950">169</cx:pt>
          <cx:pt idx="951">205</cx:pt>
          <cx:pt idx="952">206</cx:pt>
          <cx:pt idx="953">84</cx:pt>
          <cx:pt idx="954">210</cx:pt>
          <cx:pt idx="955">181</cx:pt>
          <cx:pt idx="956">60</cx:pt>
          <cx:pt idx="957">17</cx:pt>
          <cx:pt idx="958">194</cx:pt>
          <cx:pt idx="959">194</cx:pt>
          <cx:pt idx="960">147</cx:pt>
          <cx:pt idx="961">99</cx:pt>
          <cx:pt idx="962">79</cx:pt>
          <cx:pt idx="963">75</cx:pt>
          <cx:pt idx="964">207</cx:pt>
          <cx:pt idx="965">102</cx:pt>
          <cx:pt idx="966">32</cx:pt>
          <cx:pt idx="967">11</cx:pt>
          <cx:pt idx="968">12</cx:pt>
          <cx:pt idx="969">48</cx:pt>
          <cx:pt idx="970">59</cx:pt>
          <cx:pt idx="971">79</cx:pt>
          <cx:pt idx="972">14</cx:pt>
          <cx:pt idx="973">106</cx:pt>
          <cx:pt idx="974">25</cx:pt>
          <cx:pt idx="975">25</cx:pt>
          <cx:pt idx="976">29</cx:pt>
          <cx:pt idx="977">43</cx:pt>
          <cx:pt idx="978">46</cx:pt>
          <cx:pt idx="979">27</cx:pt>
          <cx:pt idx="980">112</cx:pt>
          <cx:pt idx="981">34</cx:pt>
          <cx:pt idx="982">145</cx:pt>
          <cx:pt idx="983">19</cx:pt>
          <cx:pt idx="984">288</cx:pt>
          <cx:pt idx="985">14</cx:pt>
          <cx:pt idx="986">7</cx:pt>
          <cx:pt idx="987">211</cx:pt>
          <cx:pt idx="988">85</cx:pt>
          <cx:pt idx="989">103</cx:pt>
          <cx:pt idx="990">113</cx:pt>
          <cx:pt idx="991">167</cx:pt>
          <cx:pt idx="992">73</cx:pt>
          <cx:pt idx="993">75</cx:pt>
          <cx:pt idx="994">107</cx:pt>
          <cx:pt idx="995">104</cx:pt>
          <cx:pt idx="996">79</cx:pt>
          <cx:pt idx="997">157</cx:pt>
          <cx:pt idx="998">50</cx:pt>
          <cx:pt idx="999">64</cx:pt>
          <cx:pt idx="1000">200</cx:pt>
          <cx:pt idx="1001">22</cx:pt>
          <cx:pt idx="1002">163</cx:pt>
          <cx:pt idx="1003">77</cx:pt>
          <cx:pt idx="1004">89</cx:pt>
          <cx:pt idx="1005">125</cx:pt>
          <cx:pt idx="1006">163</cx:pt>
          <cx:pt idx="1007">283</cx:pt>
          <cx:pt idx="1008">94</cx:pt>
          <cx:pt idx="1009">67</cx:pt>
          <cx:pt idx="1010">221</cx:pt>
          <cx:pt idx="1011">179</cx:pt>
          <cx:pt idx="1012">123</cx:pt>
          <cx:pt idx="1013">109</cx:pt>
          <cx:pt idx="1014">61</cx:pt>
          <cx:pt idx="1015">115</cx:pt>
          <cx:pt idx="1016">111</cx:pt>
          <cx:pt idx="1017">9</cx:pt>
          <cx:pt idx="1018">120</cx:pt>
          <cx:pt idx="1019">102</cx:pt>
          <cx:pt idx="1020">186</cx:pt>
          <cx:pt idx="1021">15</cx:pt>
          <cx:pt idx="1022">67</cx:pt>
          <cx:pt idx="1023">130</cx:pt>
          <cx:pt idx="1024">16</cx:pt>
          <cx:pt idx="1025">67</cx:pt>
          <cx:pt idx="1026">124</cx:pt>
          <cx:pt idx="1027">80</cx:pt>
          <cx:pt idx="1028">282</cx:pt>
          <cx:pt idx="1029">68</cx:pt>
          <cx:pt idx="1030">86</cx:pt>
          <cx:pt idx="1031">115</cx:pt>
          <cx:pt idx="1032">75</cx:pt>
          <cx:pt idx="1033">43</cx:pt>
          <cx:pt idx="1034">48</cx:pt>
          <cx:pt idx="1035">52</cx:pt>
          <cx:pt idx="1036">43</cx:pt>
          <cx:pt idx="1037">58</cx:pt>
          <cx:pt idx="1038">47</cx:pt>
          <cx:pt idx="1039">36</cx:pt>
          <cx:pt idx="1040">17</cx:pt>
          <cx:pt idx="1041">104</cx:pt>
          <cx:pt idx="1042">47</cx:pt>
          <cx:pt idx="1043">38</cx:pt>
          <cx:pt idx="1044">81</cx:pt>
          <cx:pt idx="1045">55</cx:pt>
          <cx:pt idx="1046">41</cx:pt>
          <cx:pt idx="1047">79</cx:pt>
          <cx:pt idx="1048">16</cx:pt>
          <cx:pt idx="1049">8</cx:pt>
          <cx:pt idx="1050">95</cx:pt>
          <cx:pt idx="1051">25</cx:pt>
          <cx:pt idx="1052">19</cx:pt>
          <cx:pt idx="1053">90</cx:pt>
          <cx:pt idx="1054">41</cx:pt>
          <cx:pt idx="1055">30</cx:pt>
          <cx:pt idx="1056">38</cx:pt>
          <cx:pt idx="1057">65</cx:pt>
          <cx:pt idx="1058">75</cx:pt>
          <cx:pt idx="1059">16</cx:pt>
          <cx:pt idx="1060">10</cx:pt>
          <cx:pt idx="1061">27</cx:pt>
          <cx:pt idx="1062">259</cx:pt>
          <cx:pt idx="1063">39</cx:pt>
          <cx:pt idx="1064">42</cx:pt>
          <cx:pt idx="1065">10</cx:pt>
          <cx:pt idx="1066">56</cx:pt>
          <cx:pt idx="1067">20</cx:pt>
          <cx:pt idx="1068">170</cx:pt>
          <cx:pt idx="1069">29</cx:pt>
          <cx:pt idx="1070">132</cx:pt>
          <cx:pt idx="1071">27</cx:pt>
          <cx:pt idx="1072">26</cx:pt>
          <cx:pt idx="1073">43</cx:pt>
          <cx:pt idx="1074">80</cx:pt>
          <cx:pt idx="1075">33</cx:pt>
          <cx:pt idx="1076">71</cx:pt>
          <cx:pt idx="1077">81</cx:pt>
          <cx:pt idx="1078">76</cx:pt>
          <cx:pt idx="1079">48</cx:pt>
          <cx:pt idx="1080">61</cx:pt>
          <cx:pt idx="1081">60</cx:pt>
          <cx:pt idx="1082">136</cx:pt>
          <cx:pt idx="1083">14</cx:pt>
          <cx:pt idx="1084">78</cx:pt>
          <cx:pt idx="1085">4</cx:pt>
          <cx:pt idx="1086">11</cx:pt>
          <cx:pt idx="1087">185</cx:pt>
          <cx:pt idx="1088">59</cx:pt>
          <cx:pt idx="1089">27</cx:pt>
          <cx:pt idx="1090">63</cx:pt>
          <cx:pt idx="1091">13</cx:pt>
          <cx:pt idx="1092">13</cx:pt>
          <cx:pt idx="1093">57</cx:pt>
          <cx:pt idx="1094">61</cx:pt>
          <cx:pt idx="1095">65</cx:pt>
          <cx:pt idx="1096">134</cx:pt>
          <cx:pt idx="1097">37</cx:pt>
          <cx:pt idx="1098">37</cx:pt>
          <cx:pt idx="1099">150</cx:pt>
          <cx:pt idx="1100">56</cx:pt>
          <cx:pt idx="1101">18</cx:pt>
          <cx:pt idx="1102">60</cx:pt>
          <cx:pt idx="1103">67</cx:pt>
          <cx:pt idx="1104">35</cx:pt>
          <cx:pt idx="1105">34</cx:pt>
          <cx:pt idx="1106">36</cx:pt>
          <cx:pt idx="1107">18</cx:pt>
          <cx:pt idx="1108">25</cx:pt>
          <cx:pt idx="1109">21</cx:pt>
          <cx:pt idx="1110">151</cx:pt>
          <cx:pt idx="1111">50</cx:pt>
          <cx:pt idx="1112">304</cx:pt>
          <cx:pt idx="1113">294</cx:pt>
          <cx:pt idx="1114">28</cx:pt>
          <cx:pt idx="1115">100</cx:pt>
          <cx:pt idx="1116">72</cx:pt>
          <cx:pt idx="1117">238</cx:pt>
          <cx:pt idx="1118">159</cx:pt>
          <cx:pt idx="1119">77</cx:pt>
          <cx:pt idx="1120">53</cx:pt>
          <cx:pt idx="1121">74</cx:pt>
          <cx:pt idx="1122">62</cx:pt>
          <cx:pt idx="1123">52</cx:pt>
          <cx:pt idx="1124">50</cx:pt>
          <cx:pt idx="1125">45</cx:pt>
          <cx:pt idx="1126">21</cx:pt>
          <cx:pt idx="1127">100</cx:pt>
          <cx:pt idx="1128">81</cx:pt>
          <cx:pt idx="1129">286</cx:pt>
          <cx:pt idx="1130">42</cx:pt>
          <cx:pt idx="1131">199</cx:pt>
          <cx:pt idx="1132">25</cx:pt>
          <cx:pt idx="1133">84</cx:pt>
          <cx:pt idx="1134">50</cx:pt>
          <cx:pt idx="1135">26</cx:pt>
          <cx:pt idx="1136">14</cx:pt>
          <cx:pt idx="1137">49</cx:pt>
          <cx:pt idx="1138">69</cx:pt>
          <cx:pt idx="1139">60</cx:pt>
          <cx:pt idx="1140">80</cx:pt>
          <cx:pt idx="1141">56</cx:pt>
          <cx:pt idx="1142">104</cx:pt>
          <cx:pt idx="1143">46</cx:pt>
          <cx:pt idx="1144">206</cx:pt>
          <cx:pt idx="1145">18</cx:pt>
          <cx:pt idx="1146">28</cx:pt>
          <cx:pt idx="1147">11</cx:pt>
          <cx:pt idx="1148">263</cx:pt>
          <cx:pt idx="1149">308</cx:pt>
          <cx:pt idx="1150">73</cx:pt>
          <cx:pt idx="1151">143</cx:pt>
          <cx:pt idx="1152">305</cx:pt>
          <cx:pt idx="1153">187</cx:pt>
          <cx:pt idx="1154">148</cx:pt>
          <cx:pt idx="1155">69</cx:pt>
          <cx:pt idx="1156">173</cx:pt>
          <cx:pt idx="1157">269</cx:pt>
          <cx:pt idx="1158">185</cx:pt>
          <cx:pt idx="1159">176</cx:pt>
          <cx:pt idx="1160">113</cx:pt>
          <cx:pt idx="1161">23</cx:pt>
          <cx:pt idx="1162">37</cx:pt>
          <cx:pt idx="1163">146</cx:pt>
          <cx:pt idx="1164">119</cx:pt>
          <cx:pt idx="1165">163</cx:pt>
          <cx:pt idx="1166">58</cx:pt>
          <cx:pt idx="1167">15</cx:pt>
          <cx:pt idx="1168">191</cx:pt>
          <cx:pt idx="1169">17</cx:pt>
          <cx:pt idx="1170">28</cx:pt>
          <cx:pt idx="1171">18</cx:pt>
          <cx:pt idx="1172">61</cx:pt>
          <cx:pt idx="1173">108</cx:pt>
          <cx:pt idx="1174">142</cx:pt>
          <cx:pt idx="1175">74</cx:pt>
          <cx:pt idx="1176">38</cx:pt>
          <cx:pt idx="1177">20</cx:pt>
          <cx:pt idx="1178">24</cx:pt>
          <cx:pt idx="1179">66</cx:pt>
          <cx:pt idx="1180">28</cx:pt>
          <cx:pt idx="1181">24</cx:pt>
          <cx:pt idx="1182">73</cx:pt>
          <cx:pt idx="1183">3</cx:pt>
          <cx:pt idx="1184">20</cx:pt>
          <cx:pt idx="1185">21</cx:pt>
          <cx:pt idx="1186">94</cx:pt>
          <cx:pt idx="1187">139</cx:pt>
          <cx:pt idx="1188">130</cx:pt>
          <cx:pt idx="1189">31</cx:pt>
          <cx:pt idx="1190">13</cx:pt>
          <cx:pt idx="1191">90</cx:pt>
          <cx:pt idx="1192">141</cx:pt>
          <cx:pt idx="1193">23</cx:pt>
          <cx:pt idx="1194">18</cx:pt>
          <cx:pt idx="1195">76</cx:pt>
          <cx:pt idx="1196">93</cx:pt>
          <cx:pt idx="1197">69</cx:pt>
          <cx:pt idx="1198">21</cx:pt>
          <cx:pt idx="1199">57</cx:pt>
          <cx:pt idx="1200">108</cx:pt>
          <cx:pt idx="1201">83</cx:pt>
          <cx:pt idx="1202">96</cx:pt>
          <cx:pt idx="1203">64</cx:pt>
          <cx:pt idx="1204">14</cx:pt>
          <cx:pt idx="1205">169</cx:pt>
          <cx:pt idx="1206">33</cx:pt>
          <cx:pt idx="1207">102</cx:pt>
          <cx:pt idx="1208">104</cx:pt>
          <cx:pt idx="1209">20</cx:pt>
          <cx:pt idx="1210">35</cx:pt>
          <cx:pt idx="1211">94</cx:pt>
          <cx:pt idx="1212">14</cx:pt>
          <cx:pt idx="1213">15</cx:pt>
          <cx:pt idx="1214">51</cx:pt>
          <cx:pt idx="1215">19</cx:pt>
          <cx:pt idx="1216">23</cx:pt>
          <cx:pt idx="1217">97</cx:pt>
          <cx:pt idx="1218">76</cx:pt>
          <cx:pt idx="1219">11</cx:pt>
          <cx:pt idx="1220">52</cx:pt>
          <cx:pt idx="1221">95</cx:pt>
          <cx:pt idx="1222">35</cx:pt>
          <cx:pt idx="1223">21</cx:pt>
          <cx:pt idx="1224">93</cx:pt>
          <cx:pt idx="1225">11</cx:pt>
          <cx:pt idx="1226">21</cx:pt>
          <cx:pt idx="1227">54</cx:pt>
          <cx:pt idx="1228">31</cx:pt>
          <cx:pt idx="1229">132</cx:pt>
          <cx:pt idx="1230">3</cx:pt>
          <cx:pt idx="1231">6</cx:pt>
          <cx:pt idx="1232">10</cx:pt>
          <cx:pt idx="1233">147</cx:pt>
          <cx:pt idx="1234">199</cx:pt>
          <cx:pt idx="1235">50</cx:pt>
          <cx:pt idx="1236">21</cx:pt>
          <cx:pt idx="1237">24</cx:pt>
          <cx:pt idx="1238">32</cx:pt>
          <cx:pt idx="1239">62</cx:pt>
          <cx:pt idx="1240">9</cx:pt>
          <cx:pt idx="1241">38</cx:pt>
          <cx:pt idx="1242">54</cx:pt>
          <cx:pt idx="1243">37</cx:pt>
          <cx:pt idx="1244">39</cx:pt>
          <cx:pt idx="1245">34</cx:pt>
          <cx:pt idx="1246">55</cx:pt>
          <cx:pt idx="1247">32</cx:pt>
          <cx:pt idx="1248">25</cx:pt>
          <cx:pt idx="1249">33</cx:pt>
          <cx:pt idx="1250">108</cx:pt>
          <cx:pt idx="1251">20</cx:pt>
          <cx:pt idx="1252">98</cx:pt>
          <cx:pt idx="1253">196</cx:pt>
          <cx:pt idx="1254">39</cx:pt>
          <cx:pt idx="1255">128</cx:pt>
          <cx:pt idx="1256">71</cx:pt>
          <cx:pt idx="1257">47</cx:pt>
          <cx:pt idx="1258">17</cx:pt>
          <cx:pt idx="1259">91</cx:pt>
          <cx:pt idx="1260">43</cx:pt>
          <cx:pt idx="1261">17</cx:pt>
          <cx:pt idx="1262">33</cx:pt>
          <cx:pt idx="1263">87</cx:pt>
          <cx:pt idx="1264">113</cx:pt>
          <cx:pt idx="1265">14</cx:pt>
          <cx:pt idx="1266">30</cx:pt>
          <cx:pt idx="1267">16</cx:pt>
          <cx:pt idx="1268">46</cx:pt>
          <cx:pt idx="1269">24</cx:pt>
          <cx:pt idx="1270">97</cx:pt>
          <cx:pt idx="1271">59</cx:pt>
          <cx:pt idx="1272">218</cx:pt>
          <cx:pt idx="1273">111</cx:pt>
          <cx:pt idx="1274">56</cx:pt>
          <cx:pt idx="1275">265</cx:pt>
          <cx:pt idx="1276">28</cx:pt>
          <cx:pt idx="1277">27</cx:pt>
          <cx:pt idx="1278">93</cx:pt>
          <cx:pt idx="1279">64</cx:pt>
          <cx:pt idx="1280">22</cx:pt>
          <cx:pt idx="1281">59</cx:pt>
          <cx:pt idx="1282">249</cx:pt>
          <cx:pt idx="1283">115</cx:pt>
          <cx:pt idx="1284">20</cx:pt>
          <cx:pt idx="1285">8</cx:pt>
          <cx:pt idx="1286">175</cx:pt>
          <cx:pt idx="1287">104</cx:pt>
          <cx:pt idx="1288">17</cx:pt>
          <cx:pt idx="1289">277</cx:pt>
          <cx:pt idx="1290">118</cx:pt>
          <cx:pt idx="1291">97</cx:pt>
          <cx:pt idx="1292">20</cx:pt>
          <cx:pt idx="1293">26</cx:pt>
          <cx:pt idx="1294">128</cx:pt>
          <cx:pt idx="1295">15</cx:pt>
          <cx:pt idx="1296">25</cx:pt>
          <cx:pt idx="1297">55</cx:pt>
          <cx:pt idx="1298">107</cx:pt>
          <cx:pt idx="1299">40</cx:pt>
          <cx:pt idx="1300">36</cx:pt>
          <cx:pt idx="1301">159</cx:pt>
          <cx:pt idx="1302">41</cx:pt>
          <cx:pt idx="1303">226</cx:pt>
          <cx:pt idx="1304">30</cx:pt>
          <cx:pt idx="1305">103</cx:pt>
          <cx:pt idx="1306">62</cx:pt>
          <cx:pt idx="1307">6</cx:pt>
          <cx:pt idx="1308">182</cx:pt>
          <cx:pt idx="1309">145</cx:pt>
          <cx:pt idx="1310">25</cx:pt>
          <cx:pt idx="1311">99</cx:pt>
          <cx:pt idx="1312">41</cx:pt>
          <cx:pt idx="1313">29</cx:pt>
          <cx:pt idx="1314">25</cx:pt>
          <cx:pt idx="1315">23</cx:pt>
          <cx:pt idx="1316">307</cx:pt>
          <cx:pt idx="1317">32</cx:pt>
          <cx:pt idx="1318">27</cx:pt>
          <cx:pt idx="1319">236</cx:pt>
          <cx:pt idx="1320">42</cx:pt>
          <cx:pt idx="1321">95</cx:pt>
          <cx:pt idx="1322">37</cx:pt>
          <cx:pt idx="1323">128</cx:pt>
          <cx:pt idx="1324">156</cx:pt>
          <cx:pt idx="1325">64</cx:pt>
          <cx:pt idx="1326">58</cx:pt>
          <cx:pt idx="1327">20</cx:pt>
          <cx:pt idx="1328">47</cx:pt>
          <cx:pt idx="1329">54</cx:pt>
          <cx:pt idx="1330">9</cx:pt>
          <cx:pt idx="1331">213</cx:pt>
          <cx:pt idx="1332">57</cx:pt>
          <cx:pt idx="1333">25</cx:pt>
          <cx:pt idx="1334">104</cx:pt>
          <cx:pt idx="1335">34</cx:pt>
          <cx:pt idx="1336">67</cx:pt>
          <cx:pt idx="1337">241</cx:pt>
          <cx:pt idx="1338">123</cx:pt>
          <cx:pt idx="1339">302</cx:pt>
          <cx:pt idx="1340">89</cx:pt>
          <cx:pt idx="1341">41</cx:pt>
          <cx:pt idx="1342">69</cx:pt>
          <cx:pt idx="1343">52</cx:pt>
          <cx:pt idx="1344">57</cx:pt>
          <cx:pt idx="1345">74</cx:pt>
          <cx:pt idx="1346">63</cx:pt>
          <cx:pt idx="1347">72</cx:pt>
          <cx:pt idx="1348">71</cx:pt>
          <cx:pt idx="1349">21</cx:pt>
          <cx:pt idx="1350">55</cx:pt>
          <cx:pt idx="1351">61</cx:pt>
          <cx:pt idx="1352">82</cx:pt>
          <cx:pt idx="1353">71</cx:pt>
          <cx:pt idx="1354">117</cx:pt>
          <cx:pt idx="1355">29</cx:pt>
          <cx:pt idx="1356">74</cx:pt>
          <cx:pt idx="1357">23</cx:pt>
          <cx:pt idx="1358">60</cx:pt>
          <cx:pt idx="1359">55</cx:pt>
          <cx:pt idx="1360">51</cx:pt>
          <cx:pt idx="1361">78</cx:pt>
          <cx:pt idx="1362">62</cx:pt>
          <cx:pt idx="1363">45</cx:pt>
          <cx:pt idx="1364">15</cx:pt>
          <cx:pt idx="1365">151</cx:pt>
          <cx:pt idx="1366">68</cx:pt>
          <cx:pt idx="1367">46</cx:pt>
          <cx:pt idx="1368">24</cx:pt>
          <cx:pt idx="1369">70</cx:pt>
          <cx:pt idx="1370">244</cx:pt>
          <cx:pt idx="1371">82</cx:pt>
          <cx:pt idx="1372">226</cx:pt>
          <cx:pt idx="1373">60</cx:pt>
          <cx:pt idx="1374">94</cx:pt>
          <cx:pt idx="1375">47</cx:pt>
          <cx:pt idx="1376">115</cx:pt>
          <cx:pt idx="1377">134</cx:pt>
          <cx:pt idx="1378">35</cx:pt>
          <cx:pt idx="1379">104</cx:pt>
          <cx:pt idx="1380">184</cx:pt>
          <cx:pt idx="1381">119</cx:pt>
          <cx:pt idx="1382">59</cx:pt>
          <cx:pt idx="1383">113</cx:pt>
          <cx:pt idx="1384">84</cx:pt>
          <cx:pt idx="1385">74</cx:pt>
          <cx:pt idx="1386">216</cx:pt>
          <cx:pt idx="1387">39</cx:pt>
          <cx:pt idx="1388">21</cx:pt>
          <cx:pt idx="1389">30</cx:pt>
          <cx:pt idx="1390">37</cx:pt>
          <cx:pt idx="1391">202</cx:pt>
          <cx:pt idx="1392">37</cx:pt>
          <cx:pt idx="1393">28</cx:pt>
          <cx:pt idx="1394">26</cx:pt>
          <cx:pt idx="1395">61</cx:pt>
          <cx:pt idx="1396">115</cx:pt>
          <cx:pt idx="1397">181</cx:pt>
          <cx:pt idx="1398">110</cx:pt>
          <cx:pt idx="1399">269</cx:pt>
          <cx:pt idx="1400">79</cx:pt>
          <cx:pt idx="1401">104</cx:pt>
          <cx:pt idx="1402">34</cx:pt>
          <cx:pt idx="1403">167</cx:pt>
          <cx:pt idx="1404">183</cx:pt>
          <cx:pt idx="1405">71</cx:pt>
          <cx:pt idx="1406">69</cx:pt>
          <cx:pt idx="1407">270</cx:pt>
          <cx:pt idx="1408">193</cx:pt>
          <cx:pt idx="1409">57</cx:pt>
          <cx:pt idx="1410">200</cx:pt>
          <cx:pt idx="1411">88</cx:pt>
          <cx:pt idx="1412">213</cx:pt>
          <cx:pt idx="1413">20</cx:pt>
          <cx:pt idx="1414">50</cx:pt>
          <cx:pt idx="1415">115</cx:pt>
          <cx:pt idx="1416">186</cx:pt>
          <cx:pt idx="1417">18</cx:pt>
          <cx:pt idx="1418">176</cx:pt>
          <cx:pt idx="1419">41</cx:pt>
          <cx:pt idx="1420">75</cx:pt>
          <cx:pt idx="1421">97</cx:pt>
          <cx:pt idx="1422">73</cx:pt>
          <cx:pt idx="1423">49</cx:pt>
          <cx:pt idx="1424">134</cx:pt>
          <cx:pt idx="1425">68</cx:pt>
          <cx:pt idx="1426">49</cx:pt>
          <cx:pt idx="1427">63</cx:pt>
          <cx:pt idx="1428">163</cx:pt>
          <cx:pt idx="1429">288</cx:pt>
          <cx:pt idx="1430">42</cx:pt>
          <cx:pt idx="1431">70</cx:pt>
          <cx:pt idx="1432">30</cx:pt>
          <cx:pt idx="1433">51</cx:pt>
          <cx:pt idx="1434">145</cx:pt>
          <cx:pt idx="1435">21</cx:pt>
          <cx:pt idx="1436">286</cx:pt>
          <cx:pt idx="1437">12</cx:pt>
          <cx:pt idx="1438">100</cx:pt>
          <cx:pt idx="1439">100</cx:pt>
          <cx:pt idx="1440">34</cx:pt>
          <cx:pt idx="1441">63</cx:pt>
          <cx:pt idx="1442">30</cx:pt>
          <cx:pt idx="1443">47</cx:pt>
          <cx:pt idx="1444">237</cx:pt>
          <cx:pt idx="1445">47</cx:pt>
          <cx:pt idx="1446">15</cx:pt>
          <cx:pt idx="1447">81</cx:pt>
          <cx:pt idx="1448">122</cx:pt>
          <cx:pt idx="1449">34</cx:pt>
          <cx:pt idx="1450">207</cx:pt>
          <cx:pt idx="1451">25</cx:pt>
          <cx:pt idx="1452">72</cx:pt>
          <cx:pt idx="1453">14</cx:pt>
          <cx:pt idx="1454">15</cx:pt>
          <cx:pt idx="1455">91</cx:pt>
          <cx:pt idx="1456">24</cx:pt>
          <cx:pt idx="1457">27</cx:pt>
          <cx:pt idx="1458">47</cx:pt>
          <cx:pt idx="1459">44</cx:pt>
          <cx:pt idx="1460">72</cx:pt>
          <cx:pt idx="1461">63</cx:pt>
          <cx:pt idx="1462">88</cx:pt>
          <cx:pt idx="1463">70</cx:pt>
          <cx:pt idx="1464">50</cx:pt>
          <cx:pt idx="1465">35</cx:pt>
          <cx:pt idx="1466">175</cx:pt>
          <cx:pt idx="1467">20</cx:pt>
          <cx:pt idx="1468">54</cx:pt>
          <cx:pt idx="1469">20</cx:pt>
          <cx:pt idx="1470">57</cx:pt>
          <cx:pt idx="1471">31</cx:pt>
          <cx:pt idx="1472">31</cx:pt>
          <cx:pt idx="1473">45</cx:pt>
          <cx:pt idx="1474">41</cx:pt>
          <cx:pt idx="1475">29</cx:pt>
          <cx:pt idx="1476">58</cx:pt>
          <cx:pt idx="1477">89</cx:pt>
          <cx:pt idx="1478">125</cx:pt>
          <cx:pt idx="1479">18</cx:pt>
          <cx:pt idx="1480">32</cx:pt>
          <cx:pt idx="1481">16</cx:pt>
          <cx:pt idx="1482">38</cx:pt>
          <cx:pt idx="1483">15</cx:pt>
          <cx:pt idx="1484">23</cx:pt>
          <cx:pt idx="1485">49</cx:pt>
          <cx:pt idx="1486">10</cx:pt>
          <cx:pt idx="1487">15</cx:pt>
          <cx:pt idx="1488">57</cx:pt>
          <cx:pt idx="1489">33</cx:pt>
          <cx:pt idx="1490">9</cx:pt>
          <cx:pt idx="1491">26</cx:pt>
          <cx:pt idx="1492">69</cx:pt>
          <cx:pt idx="1493">65</cx:pt>
          <cx:pt idx="1494">83</cx:pt>
          <cx:pt idx="1495">111</cx:pt>
          <cx:pt idx="1496">46</cx:pt>
          <cx:pt idx="1497">63</cx:pt>
          <cx:pt idx="1498">9</cx:pt>
          <cx:pt idx="1499">34</cx:pt>
          <cx:pt idx="1500">112</cx:pt>
          <cx:pt idx="1501">47</cx:pt>
          <cx:pt idx="1502">38</cx:pt>
          <cx:pt idx="1503">28</cx:pt>
          <cx:pt idx="1504">78</cx:pt>
          <cx:pt idx="1505">23</cx:pt>
          <cx:pt idx="1506">40</cx:pt>
          <cx:pt idx="1507">13</cx:pt>
          <cx:pt idx="1508">18</cx:pt>
          <cx:pt idx="1509">22</cx:pt>
          <cx:pt idx="1510">79</cx:pt>
          <cx:pt idx="1511">14</cx:pt>
          <cx:pt idx="1512">51</cx:pt>
          <cx:pt idx="1513">54</cx:pt>
          <cx:pt idx="1514">70</cx:pt>
          <cx:pt idx="1515">44</cx:pt>
          <cx:pt idx="1516">55</cx:pt>
          <cx:pt idx="1517">15</cx:pt>
          <cx:pt idx="1518">27</cx:pt>
          <cx:pt idx="1519">21</cx:pt>
          <cx:pt idx="1520">162</cx:pt>
          <cx:pt idx="1521">23</cx:pt>
          <cx:pt idx="1522">72</cx:pt>
          <cx:pt idx="1523">68</cx:pt>
          <cx:pt idx="1524">20</cx:pt>
          <cx:pt idx="1525">26</cx:pt>
          <cx:pt idx="1526">72</cx:pt>
          <cx:pt idx="1527">3</cx:pt>
          <cx:pt idx="1528">18</cx:pt>
          <cx:pt idx="1529">30</cx:pt>
          <cx:pt idx="1530">23</cx:pt>
          <cx:pt idx="1531">54</cx:pt>
          <cx:pt idx="1532">26</cx:pt>
          <cx:pt idx="1533">9</cx:pt>
          <cx:pt idx="1534">27</cx:pt>
          <cx:pt idx="1535">30</cx:pt>
          <cx:pt idx="1536">52</cx:pt>
          <cx:pt idx="1537">17</cx:pt>
          <cx:pt idx="1538">19</cx:pt>
          <cx:pt idx="1539">77</cx:pt>
          <cx:pt idx="1540">21</cx:pt>
          <cx:pt idx="1541">38</cx:pt>
          <cx:pt idx="1542">28</cx:pt>
          <cx:pt idx="1543">48</cx:pt>
          <cx:pt idx="1544">46</cx:pt>
          <cx:pt idx="1545">30</cx:pt>
          <cx:pt idx="1546">64</cx:pt>
          <cx:pt idx="1547">15</cx:pt>
          <cx:pt idx="1548">41</cx:pt>
          <cx:pt idx="1549">35</cx:pt>
          <cx:pt idx="1550">45</cx:pt>
          <cx:pt idx="1551">62</cx:pt>
          <cx:pt idx="1552">22</cx:pt>
          <cx:pt idx="1553">18</cx:pt>
          <cx:pt idx="1554">12</cx:pt>
          <cx:pt idx="1555">44</cx:pt>
          <cx:pt idx="1556">27</cx:pt>
          <cx:pt idx="1557">38</cx:pt>
          <cx:pt idx="1558">28</cx:pt>
          <cx:pt idx="1559">24</cx:pt>
          <cx:pt idx="1560">65</cx:pt>
          <cx:pt idx="1561">46</cx:pt>
          <cx:pt idx="1562">85</cx:pt>
          <cx:pt idx="1563">66</cx:pt>
          <cx:pt idx="1564">165</cx:pt>
          <cx:pt idx="1565">17</cx:pt>
          <cx:pt idx="1566">3</cx:pt>
          <cx:pt idx="1567">17</cx:pt>
          <cx:pt idx="1568">91</cx:pt>
          <cx:pt idx="1569">67</cx:pt>
          <cx:pt idx="1570">18</cx:pt>
          <cx:pt idx="1571">21</cx:pt>
          <cx:pt idx="1572">40</cx:pt>
          <cx:pt idx="1573">78</cx:pt>
          <cx:pt idx="1574">26</cx:pt>
          <cx:pt idx="1575">14</cx:pt>
          <cx:pt idx="1576">44</cx:pt>
          <cx:pt idx="1577">9</cx:pt>
          <cx:pt idx="1578">30</cx:pt>
          <cx:pt idx="1579">45</cx:pt>
          <cx:pt idx="1580">56</cx:pt>
          <cx:pt idx="1581">46</cx:pt>
          <cx:pt idx="1582">34</cx:pt>
          <cx:pt idx="1583">98</cx:pt>
          <cx:pt idx="1584">46</cx:pt>
          <cx:pt idx="1585">10</cx:pt>
          <cx:pt idx="1586">76</cx:pt>
          <cx:pt idx="1587">104</cx:pt>
          <cx:pt idx="1588">87</cx:pt>
          <cx:pt idx="1589">29</cx:pt>
          <cx:pt idx="1590">51</cx:pt>
          <cx:pt idx="1591">12</cx:pt>
          <cx:pt idx="1592">72</cx:pt>
          <cx:pt idx="1593">21</cx:pt>
          <cx:pt idx="1594">42</cx:pt>
          <cx:pt idx="1595">71</cx:pt>
          <cx:pt idx="1596">168</cx:pt>
          <cx:pt idx="1597">19</cx:pt>
          <cx:pt idx="1598">37</cx:pt>
          <cx:pt idx="1599">36</cx:pt>
          <cx:pt idx="1600">14</cx:pt>
          <cx:pt idx="1601">18</cx:pt>
          <cx:pt idx="1602">82</cx:pt>
          <cx:pt idx="1603">43</cx:pt>
          <cx:pt idx="1604">8</cx:pt>
          <cx:pt idx="1605">45</cx:pt>
          <cx:pt idx="1606">20</cx:pt>
          <cx:pt idx="1607">31</cx:pt>
          <cx:pt idx="1608">25</cx:pt>
          <cx:pt idx="1609">14</cx:pt>
          <cx:pt idx="1610">45</cx:pt>
          <cx:pt idx="1611">20</cx:pt>
          <cx:pt idx="1612">39</cx:pt>
          <cx:pt idx="1613">16</cx:pt>
          <cx:pt idx="1614">37</cx:pt>
          <cx:pt idx="1615">14</cx:pt>
          <cx:pt idx="1616">21</cx:pt>
          <cx:pt idx="1617">69</cx:pt>
          <cx:pt idx="1618">16</cx:pt>
          <cx:pt idx="1619">55</cx:pt>
          <cx:pt idx="1620">27</cx:pt>
          <cx:pt idx="1621">36</cx:pt>
          <cx:pt idx="1622">19</cx:pt>
          <cx:pt idx="1623">12</cx:pt>
          <cx:pt idx="1624">17</cx:pt>
          <cx:pt idx="1625">114</cx:pt>
          <cx:pt idx="1626">93</cx:pt>
          <cx:pt idx="1627">36</cx:pt>
          <cx:pt idx="1628">61</cx:pt>
          <cx:pt idx="1629">47</cx:pt>
          <cx:pt idx="1630">17</cx:pt>
          <cx:pt idx="1631">63</cx:pt>
          <cx:pt idx="1632">9</cx:pt>
          <cx:pt idx="1633">30</cx:pt>
          <cx:pt idx="1634">23</cx:pt>
          <cx:pt idx="1635">33</cx:pt>
          <cx:pt idx="1636">39</cx:pt>
          <cx:pt idx="1637">17</cx:pt>
          <cx:pt idx="1638">6</cx:pt>
          <cx:pt idx="1639">39</cx:pt>
          <cx:pt idx="1640">57</cx:pt>
          <cx:pt idx="1641">56</cx:pt>
          <cx:pt idx="1642">13</cx:pt>
          <cx:pt idx="1643">95</cx:pt>
          <cx:pt idx="1644">80</cx:pt>
          <cx:pt idx="1645">133</cx:pt>
          <cx:pt idx="1646">44</cx:pt>
          <cx:pt idx="1647">30</cx:pt>
          <cx:pt idx="1648">56</cx:pt>
          <cx:pt idx="1649">66</cx:pt>
          <cx:pt idx="1650">29</cx:pt>
          <cx:pt idx="1651">72</cx:pt>
          <cx:pt idx="1652">27</cx:pt>
          <cx:pt idx="1653">10</cx:pt>
          <cx:pt idx="1654">35</cx:pt>
          <cx:pt idx="1655">29</cx:pt>
          <cx:pt idx="1656">13</cx:pt>
          <cx:pt idx="1657">72</cx:pt>
          <cx:pt idx="1658">78</cx:pt>
          <cx:pt idx="1659">49</cx:pt>
          <cx:pt idx="1660">42</cx:pt>
          <cx:pt idx="1661">35</cx:pt>
          <cx:pt idx="1662">42</cx:pt>
          <cx:pt idx="1663">42</cx:pt>
          <cx:pt idx="1664">31</cx:pt>
          <cx:pt idx="1665">38</cx:pt>
          <cx:pt idx="1666">8</cx:pt>
          <cx:pt idx="1667">39</cx:pt>
          <cx:pt idx="1668">29</cx:pt>
          <cx:pt idx="1669">72</cx:pt>
          <cx:pt idx="1670">15</cx:pt>
          <cx:pt idx="1671">33</cx:pt>
          <cx:pt idx="1672">15</cx:pt>
          <cx:pt idx="1673">19</cx:pt>
          <cx:pt idx="1674">17</cx:pt>
          <cx:pt idx="1675">44</cx:pt>
          <cx:pt idx="1676">10</cx:pt>
          <cx:pt idx="1677">46</cx:pt>
          <cx:pt idx="1678">11</cx:pt>
          <cx:pt idx="1679">13</cx:pt>
          <cx:pt idx="1680">33</cx:pt>
          <cx:pt idx="1681">28</cx:pt>
          <cx:pt idx="1682">21</cx:pt>
          <cx:pt idx="1683">13</cx:pt>
          <cx:pt idx="1684">34</cx:pt>
          <cx:pt idx="1685">80</cx:pt>
          <cx:pt idx="1686">74</cx:pt>
          <cx:pt idx="1687">7</cx:pt>
          <cx:pt idx="1688">34</cx:pt>
          <cx:pt idx="1689">86</cx:pt>
          <cx:pt idx="1690">37</cx:pt>
          <cx:pt idx="1691">18</cx:pt>
          <cx:pt idx="1692">22</cx:pt>
          <cx:pt idx="1693">26</cx:pt>
          <cx:pt idx="1694">27</cx:pt>
          <cx:pt idx="1695">8</cx:pt>
          <cx:pt idx="1696">204</cx:pt>
          <cx:pt idx="1697">46</cx:pt>
          <cx:pt idx="1698">17</cx:pt>
          <cx:pt idx="1699">28</cx:pt>
          <cx:pt idx="1700">83</cx:pt>
          <cx:pt idx="1701">13</cx:pt>
          <cx:pt idx="1702">8</cx:pt>
          <cx:pt idx="1703">32</cx:pt>
          <cx:pt idx="1704">85</cx:pt>
          <cx:pt idx="1705">29</cx:pt>
          <cx:pt idx="1706">24</cx:pt>
          <cx:pt idx="1707">8</cx:pt>
          <cx:pt idx="1708">19</cx:pt>
          <cx:pt idx="1709">13</cx:pt>
          <cx:pt idx="1710">42</cx:pt>
          <cx:pt idx="1711">64</cx:pt>
          <cx:pt idx="1712">25</cx:pt>
          <cx:pt idx="1713">20</cx:pt>
          <cx:pt idx="1714">104</cx:pt>
          <cx:pt idx="1715">53</cx:pt>
          <cx:pt idx="1716">14</cx:pt>
          <cx:pt idx="1717">20</cx:pt>
          <cx:pt idx="1718">22</cx:pt>
          <cx:pt idx="1719">24</cx:pt>
          <cx:pt idx="1720">74</cx:pt>
          <cx:pt idx="1721">54</cx:pt>
          <cx:pt idx="1722">31</cx:pt>
          <cx:pt idx="1723">25</cx:pt>
          <cx:pt idx="1724">17</cx:pt>
          <cx:pt idx="1725">12</cx:pt>
          <cx:pt idx="1726">38</cx:pt>
          <cx:pt idx="1727">41</cx:pt>
          <cx:pt idx="1728">19</cx:pt>
          <cx:pt idx="1729">41</cx:pt>
          <cx:pt idx="1730">26</cx:pt>
          <cx:pt idx="1731">25</cx:pt>
          <cx:pt idx="1732">9</cx:pt>
          <cx:pt idx="1733">78</cx:pt>
          <cx:pt idx="1734">45</cx:pt>
          <cx:pt idx="1735">102</cx:pt>
          <cx:pt idx="1736">5</cx:pt>
          <cx:pt idx="1737">27</cx:pt>
          <cx:pt idx="1738">37</cx:pt>
          <cx:pt idx="1739">14</cx:pt>
          <cx:pt idx="1740">27</cx:pt>
          <cx:pt idx="1741">45</cx:pt>
          <cx:pt idx="1742">49</cx:pt>
          <cx:pt idx="1743">24</cx:pt>
          <cx:pt idx="1744">112</cx:pt>
          <cx:pt idx="1745">23</cx:pt>
          <cx:pt idx="1746">54</cx:pt>
          <cx:pt idx="1747">28</cx:pt>
          <cx:pt idx="1748">11</cx:pt>
          <cx:pt idx="1749">62</cx:pt>
          <cx:pt idx="1750">73</cx:pt>
          <cx:pt idx="1751">18</cx:pt>
          <cx:pt idx="1752">35</cx:pt>
          <cx:pt idx="1753">43</cx:pt>
          <cx:pt idx="1754">36</cx:pt>
          <cx:pt idx="1755">62</cx:pt>
          <cx:pt idx="1756">15</cx:pt>
          <cx:pt idx="1757">33</cx:pt>
          <cx:pt idx="1758">27</cx:pt>
          <cx:pt idx="1759">17</cx:pt>
          <cx:pt idx="1760">4</cx:pt>
          <cx:pt idx="1761">53</cx:pt>
          <cx:pt idx="1762">49</cx:pt>
          <cx:pt idx="1763">57</cx:pt>
          <cx:pt idx="1764">69</cx:pt>
          <cx:pt idx="1765">15</cx:pt>
          <cx:pt idx="1766">64</cx:pt>
          <cx:pt idx="1767">20</cx:pt>
          <cx:pt idx="1768">27</cx:pt>
          <cx:pt idx="1769">21</cx:pt>
          <cx:pt idx="1770">31</cx:pt>
          <cx:pt idx="1771">51</cx:pt>
          <cx:pt idx="1772">57</cx:pt>
          <cx:pt idx="1773">20</cx:pt>
          <cx:pt idx="1774">71</cx:pt>
          <cx:pt idx="1775">72</cx:pt>
          <cx:pt idx="1776">45</cx:pt>
          <cx:pt idx="1777">51</cx:pt>
          <cx:pt idx="1778">56</cx:pt>
          <cx:pt idx="1779">17</cx:pt>
          <cx:pt idx="1780">197</cx:pt>
          <cx:pt idx="1781">70</cx:pt>
          <cx:pt idx="1782">21</cx:pt>
          <cx:pt idx="1783">34</cx:pt>
          <cx:pt idx="1784">39</cx:pt>
          <cx:pt idx="1785">78</cx:pt>
          <cx:pt idx="1786">48</cx:pt>
          <cx:pt idx="1787">29</cx:pt>
          <cx:pt idx="1788">73</cx:pt>
          <cx:pt idx="1789">8</cx:pt>
          <cx:pt idx="1790">17</cx:pt>
          <cx:pt idx="1791">9</cx:pt>
          <cx:pt idx="1792">17</cx:pt>
          <cx:pt idx="1793">33</cx:pt>
          <cx:pt idx="1794">38</cx:pt>
          <cx:pt idx="1795">79</cx:pt>
          <cx:pt idx="1796">46</cx:pt>
          <cx:pt idx="1797">20</cx:pt>
          <cx:pt idx="1798">20</cx:pt>
          <cx:pt idx="1799">13</cx:pt>
          <cx:pt idx="1800">22</cx:pt>
          <cx:pt idx="1801">36</cx:pt>
          <cx:pt idx="1802">40</cx:pt>
          <cx:pt idx="1803">9</cx:pt>
          <cx:pt idx="1804">19</cx:pt>
          <cx:pt idx="1805">14</cx:pt>
          <cx:pt idx="1806">38</cx:pt>
          <cx:pt idx="1807">58</cx:pt>
          <cx:pt idx="1808">28</cx:pt>
          <cx:pt idx="1809">17</cx:pt>
          <cx:pt idx="1810">12</cx:pt>
          <cx:pt idx="1811">40</cx:pt>
          <cx:pt idx="1812">57</cx:pt>
          <cx:pt idx="1813">114</cx:pt>
          <cx:pt idx="1814">31</cx:pt>
          <cx:pt idx="1815">3</cx:pt>
          <cx:pt idx="1816">16</cx:pt>
          <cx:pt idx="1817">199</cx:pt>
          <cx:pt idx="1818">31</cx:pt>
          <cx:pt idx="1819">30</cx:pt>
          <cx:pt idx="1820">34</cx:pt>
          <cx:pt idx="1821">18</cx:pt>
          <cx:pt idx="1822">67</cx:pt>
          <cx:pt idx="1823">66</cx:pt>
          <cx:pt idx="1824">23</cx:pt>
          <cx:pt idx="1825">126</cx:pt>
          <cx:pt idx="1826">6</cx:pt>
          <cx:pt idx="1827">25</cx:pt>
          <cx:pt idx="1828">39</cx:pt>
          <cx:pt idx="1829">62</cx:pt>
          <cx:pt idx="1830">31</cx:pt>
          <cx:pt idx="1831">274</cx:pt>
          <cx:pt idx="1832">17</cx:pt>
          <cx:pt idx="1833">14</cx:pt>
          <cx:pt idx="1834">60</cx:pt>
          <cx:pt idx="1835">33</cx:pt>
          <cx:pt idx="1836">78</cx:pt>
          <cx:pt idx="1837">30</cx:pt>
          <cx:pt idx="1838">136</cx:pt>
          <cx:pt idx="1839">40</cx:pt>
          <cx:pt idx="1840">18</cx:pt>
          <cx:pt idx="1841">39</cx:pt>
          <cx:pt idx="1842">21</cx:pt>
          <cx:pt idx="1843">30</cx:pt>
          <cx:pt idx="1844">27</cx:pt>
          <cx:pt idx="1845">35</cx:pt>
          <cx:pt idx="1846">13</cx:pt>
          <cx:pt idx="1847">23</cx:pt>
          <cx:pt idx="1848">39</cx:pt>
          <cx:pt idx="1849">35</cx:pt>
          <cx:pt idx="1850">27</cx:pt>
          <cx:pt idx="1851">21</cx:pt>
          <cx:pt idx="1852">104</cx:pt>
          <cx:pt idx="1853">19</cx:pt>
          <cx:pt idx="1854">97</cx:pt>
          <cx:pt idx="1855">27</cx:pt>
          <cx:pt idx="1856">24</cx:pt>
          <cx:pt idx="1857">13</cx:pt>
          <cx:pt idx="1858">46</cx:pt>
          <cx:pt idx="1859">4</cx:pt>
          <cx:pt idx="1860">40</cx:pt>
          <cx:pt idx="1861">44</cx:pt>
          <cx:pt idx="1862">35</cx:pt>
          <cx:pt idx="1863">63</cx:pt>
          <cx:pt idx="1864">89</cx:pt>
          <cx:pt idx="1865">15</cx:pt>
          <cx:pt idx="1866">46</cx:pt>
          <cx:pt idx="1867">33</cx:pt>
          <cx:pt idx="1868">52</cx:pt>
          <cx:pt idx="1869">7</cx:pt>
          <cx:pt idx="1870">28</cx:pt>
          <cx:pt idx="1871">11</cx:pt>
          <cx:pt idx="1872">15</cx:pt>
          <cx:pt idx="1873">30</cx:pt>
          <cx:pt idx="1874">27</cx:pt>
          <cx:pt idx="1875">28</cx:pt>
          <cx:pt idx="1876">17</cx:pt>
          <cx:pt idx="1877">50</cx:pt>
          <cx:pt idx="1878">26</cx:pt>
          <cx:pt idx="1879">88</cx:pt>
          <cx:pt idx="1880">91</cx:pt>
          <cx:pt idx="1881">3</cx:pt>
          <cx:pt idx="1882">28</cx:pt>
          <cx:pt idx="1883">77</cx:pt>
          <cx:pt idx="1884">27</cx:pt>
          <cx:pt idx="1885">107</cx:pt>
          <cx:pt idx="1886">96</cx:pt>
          <cx:pt idx="1887">56</cx:pt>
          <cx:pt idx="1888">58</cx:pt>
          <cx:pt idx="1889">15</cx:pt>
          <cx:pt idx="1890">20</cx:pt>
          <cx:pt idx="1891">38</cx:pt>
          <cx:pt idx="1892">33</cx:pt>
          <cx:pt idx="1893">57</cx:pt>
          <cx:pt idx="1894">25</cx:pt>
          <cx:pt idx="1895">14</cx:pt>
          <cx:pt idx="1896">94</cx:pt>
          <cx:pt idx="1897">59</cx:pt>
          <cx:pt idx="1898">36</cx:pt>
          <cx:pt idx="1899">115</cx:pt>
          <cx:pt idx="1900">30</cx:pt>
          <cx:pt idx="1901">52</cx:pt>
          <cx:pt idx="1902">27</cx:pt>
          <cx:pt idx="1903">24</cx:pt>
          <cx:pt idx="1904">10</cx:pt>
          <cx:pt idx="1905">30</cx:pt>
          <cx:pt idx="1906">71</cx:pt>
          <cx:pt idx="1907">10</cx:pt>
          <cx:pt idx="1908">24</cx:pt>
          <cx:pt idx="1909">38</cx:pt>
          <cx:pt idx="1910">26</cx:pt>
          <cx:pt idx="1911">19</cx:pt>
          <cx:pt idx="1912">11</cx:pt>
          <cx:pt idx="1913">27</cx:pt>
          <cx:pt idx="1914">34</cx:pt>
          <cx:pt idx="1915">20</cx:pt>
          <cx:pt idx="1916">37</cx:pt>
          <cx:pt idx="1917">20</cx:pt>
          <cx:pt idx="1918">10</cx:pt>
          <cx:pt idx="1919">26</cx:pt>
          <cx:pt idx="1920">20</cx:pt>
          <cx:pt idx="1921">46</cx:pt>
          <cx:pt idx="1922">76</cx:pt>
          <cx:pt idx="1923">41</cx:pt>
          <cx:pt idx="1924">7</cx:pt>
          <cx:pt idx="1925">49</cx:pt>
          <cx:pt idx="1926">26</cx:pt>
          <cx:pt idx="1927">65</cx:pt>
          <cx:pt idx="1928">28</cx:pt>
          <cx:pt idx="1929">8</cx:pt>
          <cx:pt idx="1930">3</cx:pt>
          <cx:pt idx="1931">9</cx:pt>
          <cx:pt idx="1932">9</cx:pt>
          <cx:pt idx="1933">20</cx:pt>
          <cx:pt idx="1934">57</cx:pt>
          <cx:pt idx="1935">8</cx:pt>
          <cx:pt idx="1936">14</cx:pt>
          <cx:pt idx="1937">17</cx:pt>
          <cx:pt idx="1938">100</cx:pt>
          <cx:pt idx="1939">32</cx:pt>
          <cx:pt idx="1940">3</cx:pt>
        </cx:lvl>
      </cx:numDim>
    </cx:data>
  </cx:chartData>
  <cx:chart>
    <cx:title pos="t" align="ctr" overlay="0">
      <cx:tx>
        <cx:txData>
          <cx:v>Successful Projects Backers Count Distribution Without Outliers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Successful Projects Backers Count Distribution Without Outliers</a:t>
          </a:r>
        </a:p>
      </cx:txPr>
    </cx:title>
    <cx:plotArea>
      <cx:plotAreaRegion>
        <cx:series layoutId="clusteredColumn" uniqueId="{16905B24-2E98-42E5-930A-7EE513BF858D}">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'Bonus Item - Summary Statistics'!$K$2:$K$1339</cx:f>
        <cx:lvl ptCount="1338" formatCode="General">
          <cx:pt idx="0">0</cx:pt>
          <cx:pt idx="1">1</cx:pt>
          <cx:pt idx="2">10</cx:pt>
          <cx:pt idx="3">0</cx:pt>
          <cx:pt idx="4">7</cx:pt>
          <cx:pt idx="5">0</cx:pt>
          <cx:pt idx="6">1</cx:pt>
          <cx:pt idx="7">2</cx:pt>
          <cx:pt idx="8">3</cx:pt>
          <cx:pt idx="9">10</cx:pt>
          <cx:pt idx="10">10</cx:pt>
          <cx:pt idx="11">1</cx:pt>
          <cx:pt idx="12">0</cx:pt>
          <cx:pt idx="13">0</cx:pt>
          <cx:pt idx="14">0</cx:pt>
          <cx:pt idx="15">26</cx:pt>
          <cx:pt idx="16">0</cx:pt>
          <cx:pt idx="17">7</cx:pt>
          <cx:pt idx="18">0</cx:pt>
          <cx:pt idx="19">2</cx:pt>
          <cx:pt idx="20">13</cx:pt>
          <cx:pt idx="21">4</cx:pt>
          <cx:pt idx="22">0</cx:pt>
          <cx:pt idx="23">12</cx:pt>
          <cx:pt idx="24">2</cx:pt>
          <cx:pt idx="25">10</cx:pt>
          <cx:pt idx="26">0</cx:pt>
          <cx:pt idx="27">5</cx:pt>
          <cx:pt idx="28">0</cx:pt>
          <cx:pt idx="29">5</cx:pt>
          <cx:pt idx="30">1</cx:pt>
          <cx:pt idx="31">3</cx:pt>
          <cx:pt idx="32">3</cx:pt>
          <cx:pt idx="33">0</cx:pt>
          <cx:pt idx="34">3</cx:pt>
          <cx:pt idx="35">0</cx:pt>
          <cx:pt idx="36">19</cx:pt>
          <cx:pt idx="37">8</cx:pt>
          <cx:pt idx="38">6</cx:pt>
          <cx:pt idx="39">0</cx:pt>
          <cx:pt idx="40">18</cx:pt>
          <cx:pt idx="41">7</cx:pt>
          <cx:pt idx="42">0</cx:pt>
          <cx:pt idx="43">8</cx:pt>
          <cx:pt idx="44">17</cx:pt>
          <cx:pt idx="45">0</cx:pt>
          <cx:pt idx="46">13</cx:pt>
          <cx:pt idx="47">0</cx:pt>
          <cx:pt idx="48">0</cx:pt>
          <cx:pt idx="49">12</cx:pt>
          <cx:pt idx="50">1</cx:pt>
          <cx:pt idx="51">1</cx:pt>
          <cx:pt idx="52">1</cx:pt>
          <cx:pt idx="53">1</cx:pt>
          <cx:pt idx="54">1</cx:pt>
          <cx:pt idx="55">3</cx:pt>
          <cx:pt idx="56">0</cx:pt>
          <cx:pt idx="57">2</cx:pt>
          <cx:pt idx="58">0</cx:pt>
          <cx:pt idx="59">0</cx:pt>
          <cx:pt idx="60">0</cx:pt>
          <cx:pt idx="61">2</cx:pt>
          <cx:pt idx="62">0</cx:pt>
          <cx:pt idx="63">0</cx:pt>
          <cx:pt idx="64">0</cx:pt>
          <cx:pt idx="65">2</cx:pt>
          <cx:pt idx="66">0</cx:pt>
          <cx:pt idx="67">7</cx:pt>
          <cx:pt idx="68">0</cx:pt>
          <cx:pt idx="69">5</cx:pt>
          <cx:pt idx="70">0</cx:pt>
          <cx:pt idx="71">0</cx:pt>
          <cx:pt idx="72">1</cx:pt>
          <cx:pt idx="73">0</cx:pt>
          <cx:pt idx="74">5</cx:pt>
          <cx:pt idx="75">3</cx:pt>
          <cx:pt idx="76">6</cx:pt>
          <cx:pt idx="77">12</cx:pt>
          <cx:pt idx="78">13</cx:pt>
          <cx:pt idx="79">5</cx:pt>
          <cx:pt idx="80">2</cx:pt>
          <cx:pt idx="81">8</cx:pt>
          <cx:pt idx="82">0</cx:pt>
          <cx:pt idx="83">13</cx:pt>
          <cx:pt idx="84">0</cx:pt>
          <cx:pt idx="85">5</cx:pt>
          <cx:pt idx="86">8</cx:pt>
          <cx:pt idx="87">8</cx:pt>
          <cx:pt idx="88">0</cx:pt>
          <cx:pt idx="89">2</cx:pt>
          <cx:pt idx="90">3</cx:pt>
          <cx:pt idx="91">0</cx:pt>
          <cx:pt idx="92">0</cx:pt>
          <cx:pt idx="93">11</cx:pt>
          <cx:pt idx="94">0</cx:pt>
          <cx:pt idx="95">1</cx:pt>
          <cx:pt idx="96">0</cx:pt>
          <cx:pt idx="97">17</cx:pt>
          <cx:pt idx="98">2</cx:pt>
          <cx:pt idx="99">1</cx:pt>
          <cx:pt idx="100">2</cx:pt>
          <cx:pt idx="101">16</cx:pt>
          <cx:pt idx="102">1</cx:pt>
          <cx:pt idx="103">4</cx:pt>
          <cx:pt idx="104">5</cx:pt>
          <cx:pt idx="105">7</cx:pt>
          <cx:pt idx="106">0</cx:pt>
          <cx:pt idx="107">12</cx:pt>
          <cx:pt idx="108">2</cx:pt>
          <cx:pt idx="109">5</cx:pt>
          <cx:pt idx="110">2</cx:pt>
          <cx:pt idx="111">3</cx:pt>
          <cx:pt idx="112">0</cx:pt>
          <cx:pt idx="113">1</cx:pt>
          <cx:pt idx="114">2</cx:pt>
          <cx:pt idx="115">0</cx:pt>
          <cx:pt idx="116">0</cx:pt>
          <cx:pt idx="117">11</cx:pt>
          <cx:pt idx="118">1</cx:pt>
          <cx:pt idx="119">8</cx:pt>
          <cx:pt idx="120">5</cx:pt>
          <cx:pt idx="121">0</cx:pt>
          <cx:pt idx="122">0</cx:pt>
          <cx:pt idx="123">2</cx:pt>
          <cx:pt idx="124">5</cx:pt>
          <cx:pt idx="125">14</cx:pt>
          <cx:pt idx="126">1</cx:pt>
          <cx:pt idx="127">0</cx:pt>
          <cx:pt idx="128">0</cx:pt>
          <cx:pt idx="129">0</cx:pt>
          <cx:pt idx="130">21</cx:pt>
          <cx:pt idx="131">1</cx:pt>
          <cx:pt idx="132">11</cx:pt>
          <cx:pt idx="133">1</cx:pt>
          <cx:pt idx="134">0</cx:pt>
          <cx:pt idx="135">0</cx:pt>
          <cx:pt idx="136">3</cx:pt>
          <cx:pt idx="137">0</cx:pt>
          <cx:pt idx="138">0</cx:pt>
          <cx:pt idx="139">0</cx:pt>
          <cx:pt idx="140">0</cx:pt>
          <cx:pt idx="141">3</cx:pt>
          <cx:pt idx="142">0</cx:pt>
          <cx:pt idx="143">1</cx:pt>
          <cx:pt idx="144">3</cx:pt>
          <cx:pt idx="145">22</cx:pt>
          <cx:pt idx="146">26</cx:pt>
          <cx:pt idx="147">4</cx:pt>
          <cx:pt idx="148">0</cx:pt>
          <cx:pt idx="149">4</cx:pt>
          <cx:pt idx="150">9</cx:pt>
          <cx:pt idx="151">5</cx:pt>
          <cx:pt idx="152">14</cx:pt>
          <cx:pt idx="153">1</cx:pt>
          <cx:pt idx="154">10</cx:pt>
          <cx:pt idx="155">3</cx:pt>
          <cx:pt idx="156">1</cx:pt>
          <cx:pt idx="157">0</cx:pt>
          <cx:pt idx="158">5</cx:pt>
          <cx:pt idx="159">2</cx:pt>
          <cx:pt idx="160">3</cx:pt>
          <cx:pt idx="161">0</cx:pt>
          <cx:pt idx="162">3</cx:pt>
          <cx:pt idx="163">0</cx:pt>
          <cx:pt idx="164">1</cx:pt>
          <cx:pt idx="165">1</cx:pt>
          <cx:pt idx="166">1</cx:pt>
          <cx:pt idx="167">2</cx:pt>
          <cx:pt idx="168">2</cx:pt>
          <cx:pt idx="169">2</cx:pt>
          <cx:pt idx="170">0</cx:pt>
          <cx:pt idx="171">1</cx:pt>
          <cx:pt idx="172">8</cx:pt>
          <cx:pt idx="173">4</cx:pt>
          <cx:pt idx="174">28</cx:pt>
          <cx:pt idx="175">0</cx:pt>
          <cx:pt idx="176">6</cx:pt>
          <cx:pt idx="177">22</cx:pt>
          <cx:pt idx="178">0</cx:pt>
          <cx:pt idx="179">1</cx:pt>
          <cx:pt idx="180">20</cx:pt>
          <cx:pt idx="181">0</cx:pt>
          <cx:pt idx="182">1</cx:pt>
          <cx:pt idx="183">3</cx:pt>
          <cx:pt idx="184">2</cx:pt>
          <cx:pt idx="185">0</cx:pt>
          <cx:pt idx="186">2</cx:pt>
          <cx:pt idx="187">1</cx:pt>
          <cx:pt idx="188">0</cx:pt>
          <cx:pt idx="189">1</cx:pt>
          <cx:pt idx="190">0</cx:pt>
          <cx:pt idx="191">5</cx:pt>
          <cx:pt idx="192">1</cx:pt>
          <cx:pt idx="193">1</cx:pt>
          <cx:pt idx="194">2</cx:pt>
          <cx:pt idx="195">0</cx:pt>
          <cx:pt idx="196">9</cx:pt>
          <cx:pt idx="197">4</cx:pt>
          <cx:pt idx="198">4</cx:pt>
          <cx:pt idx="199">1</cx:pt>
          <cx:pt idx="200">1</cx:pt>
          <cx:pt idx="201">7</cx:pt>
          <cx:pt idx="202">5</cx:pt>
          <cx:pt idx="203">1</cx:pt>
          <cx:pt idx="204">0</cx:pt>
          <cx:pt idx="205">0</cx:pt>
          <cx:pt idx="206">1</cx:pt>
          <cx:pt idx="207">2</cx:pt>
          <cx:pt idx="208">0</cx:pt>
          <cx:pt idx="209">4</cx:pt>
          <cx:pt idx="210">7</cx:pt>
          <cx:pt idx="211">2</cx:pt>
          <cx:pt idx="212">1</cx:pt>
          <cx:pt idx="213">9</cx:pt>
          <cx:pt idx="214">2</cx:pt>
          <cx:pt idx="215">1</cx:pt>
          <cx:pt idx="216">7</cx:pt>
          <cx:pt idx="217">2</cx:pt>
          <cx:pt idx="218">8</cx:pt>
          <cx:pt idx="219">2</cx:pt>
          <cx:pt idx="220">2</cx:pt>
          <cx:pt idx="221">7</cx:pt>
          <cx:pt idx="222">2</cx:pt>
          <cx:pt idx="223">18</cx:pt>
          <cx:pt idx="224">9</cx:pt>
          <cx:pt idx="225">4</cx:pt>
          <cx:pt idx="226">7</cx:pt>
          <cx:pt idx="227">12</cx:pt>
          <cx:pt idx="228">4</cx:pt>
          <cx:pt idx="229">28</cx:pt>
          <cx:pt idx="230">25</cx:pt>
          <cx:pt idx="231">28</cx:pt>
          <cx:pt idx="232">15</cx:pt>
          <cx:pt idx="233">3</cx:pt>
          <cx:pt idx="234">2</cx:pt>
          <cx:pt idx="235">26</cx:pt>
          <cx:pt idx="236">24</cx:pt>
          <cx:pt idx="237">17</cx:pt>
          <cx:pt idx="238">1</cx:pt>
          <cx:pt idx="239">4</cx:pt>
          <cx:pt idx="240">3</cx:pt>
          <cx:pt idx="241">10</cx:pt>
          <cx:pt idx="242">0</cx:pt>
          <cx:pt idx="243">6</cx:pt>
          <cx:pt idx="244">10</cx:pt>
          <cx:pt idx="245">7</cx:pt>
          <cx:pt idx="246">7</cx:pt>
          <cx:pt idx="247">1</cx:pt>
          <cx:pt idx="248">21</cx:pt>
          <cx:pt idx="249">7</cx:pt>
          <cx:pt idx="250">4</cx:pt>
          <cx:pt idx="251">5</cx:pt>
          <cx:pt idx="252">0</cx:pt>
          <cx:pt idx="253">2</cx:pt>
          <cx:pt idx="254">0</cx:pt>
          <cx:pt idx="255">4</cx:pt>
          <cx:pt idx="256">1</cx:pt>
          <cx:pt idx="257">28</cx:pt>
          <cx:pt idx="258">12</cx:pt>
          <cx:pt idx="259">16</cx:pt>
          <cx:pt idx="260">4</cx:pt>
          <cx:pt idx="261">4</cx:pt>
          <cx:pt idx="262">10</cx:pt>
          <cx:pt idx="263">0</cx:pt>
          <cx:pt idx="264">6</cx:pt>
          <cx:pt idx="265">0</cx:pt>
          <cx:pt idx="266">1</cx:pt>
          <cx:pt idx="267">0</cx:pt>
          <cx:pt idx="268">0</cx:pt>
          <cx:pt idx="269">3</cx:pt>
          <cx:pt idx="270">0</cx:pt>
          <cx:pt idx="271">0</cx:pt>
          <cx:pt idx="272">1</cx:pt>
          <cx:pt idx="273">1</cx:pt>
          <cx:pt idx="274">2</cx:pt>
          <cx:pt idx="275">9</cx:pt>
          <cx:pt idx="276">5</cx:pt>
          <cx:pt idx="277">3</cx:pt>
          <cx:pt idx="278">1</cx:pt>
          <cx:pt idx="279">6</cx:pt>
          <cx:pt idx="280">2</cx:pt>
          <cx:pt idx="281">4</cx:pt>
          <cx:pt idx="282">5</cx:pt>
          <cx:pt idx="283">2</cx:pt>
          <cx:pt idx="284">11</cx:pt>
          <cx:pt idx="285">11</cx:pt>
          <cx:pt idx="286">1</cx:pt>
          <cx:pt idx="287">3</cx:pt>
          <cx:pt idx="288">5</cx:pt>
          <cx:pt idx="289">12</cx:pt>
          <cx:pt idx="290">2</cx:pt>
          <cx:pt idx="291">5</cx:pt>
          <cx:pt idx="292">21</cx:pt>
          <cx:pt idx="293">0</cx:pt>
          <cx:pt idx="294">2</cx:pt>
          <cx:pt idx="295">8</cx:pt>
          <cx:pt idx="296">1</cx:pt>
          <cx:pt idx="297">14</cx:pt>
          <cx:pt idx="298">24</cx:pt>
          <cx:pt idx="299">2</cx:pt>
          <cx:pt idx="300">21</cx:pt>
          <cx:pt idx="301">7</cx:pt>
          <cx:pt idx="302">0</cx:pt>
          <cx:pt idx="303">4</cx:pt>
          <cx:pt idx="304">4</cx:pt>
          <cx:pt idx="305">9</cx:pt>
          <cx:pt idx="306">17</cx:pt>
          <cx:pt idx="307">5</cx:pt>
          <cx:pt idx="308">7</cx:pt>
          <cx:pt idx="309">0</cx:pt>
          <cx:pt idx="310">2</cx:pt>
          <cx:pt idx="311">8</cx:pt>
          <cx:pt idx="312">2</cx:pt>
          <cx:pt idx="313">0</cx:pt>
          <cx:pt idx="314">3</cx:pt>
          <cx:pt idx="315">4</cx:pt>
          <cx:pt idx="316">3</cx:pt>
          <cx:pt idx="317">6</cx:pt>
          <cx:pt idx="318">0</cx:pt>
          <cx:pt idx="319">0</cx:pt>
          <cx:pt idx="320">0</cx:pt>
          <cx:pt idx="321">8</cx:pt>
          <cx:pt idx="322">5</cx:pt>
          <cx:pt idx="323">0</cx:pt>
          <cx:pt idx="324">2</cx:pt>
          <cx:pt idx="325">24</cx:pt>
          <cx:pt idx="326">0</cx:pt>
          <cx:pt idx="327">9</cx:pt>
          <cx:pt idx="328">0</cx:pt>
          <cx:pt idx="329">1</cx:pt>
          <cx:pt idx="330">10</cx:pt>
          <cx:pt idx="331">1</cx:pt>
          <cx:pt idx="332">0</cx:pt>
          <cx:pt idx="333">20</cx:pt>
          <cx:pt idx="334">6</cx:pt>
          <cx:pt idx="335">15</cx:pt>
          <cx:pt idx="336">5</cx:pt>
          <cx:pt idx="337">0</cx:pt>
          <cx:pt idx="338">0</cx:pt>
          <cx:pt idx="339">28</cx:pt>
          <cx:pt idx="340">0</cx:pt>
          <cx:pt idx="341">5</cx:pt>
          <cx:pt idx="342">7</cx:pt>
          <cx:pt idx="343">2</cx:pt>
          <cx:pt idx="344">2</cx:pt>
          <cx:pt idx="345">0</cx:pt>
          <cx:pt idx="346">2</cx:pt>
          <cx:pt idx="347">1</cx:pt>
          <cx:pt idx="348">2</cx:pt>
          <cx:pt idx="349">14</cx:pt>
          <cx:pt idx="350">16</cx:pt>
          <cx:pt idx="351">12</cx:pt>
          <cx:pt idx="352">16</cx:pt>
          <cx:pt idx="353">5</cx:pt>
          <cx:pt idx="354">0</cx:pt>
          <cx:pt idx="355">8</cx:pt>
          <cx:pt idx="356">7</cx:pt>
          <cx:pt idx="357">24</cx:pt>
          <cx:pt idx="358">5</cx:pt>
          <cx:pt idx="359">17</cx:pt>
          <cx:pt idx="360">7</cx:pt>
          <cx:pt idx="361">17</cx:pt>
          <cx:pt idx="362">9</cx:pt>
          <cx:pt idx="363">6</cx:pt>
          <cx:pt idx="364">4</cx:pt>
          <cx:pt idx="365">11</cx:pt>
          <cx:pt idx="366">14</cx:pt>
          <cx:pt idx="367">5</cx:pt>
          <cx:pt idx="368">8</cx:pt>
          <cx:pt idx="369">3</cx:pt>
          <cx:pt idx="370">24</cx:pt>
          <cx:pt idx="371">18</cx:pt>
          <cx:pt idx="372">12</cx:pt>
          <cx:pt idx="373">4</cx:pt>
          <cx:pt idx="374">3</cx:pt>
          <cx:pt idx="375">3</cx:pt>
          <cx:pt idx="376">23</cx:pt>
          <cx:pt idx="377">23</cx:pt>
          <cx:pt idx="378">0</cx:pt>
          <cx:pt idx="379">2</cx:pt>
          <cx:pt idx="380">7</cx:pt>
          <cx:pt idx="381">4</cx:pt>
          <cx:pt idx="382">11</cx:pt>
          <cx:pt idx="383">9</cx:pt>
          <cx:pt idx="384">5</cx:pt>
          <cx:pt idx="385">8</cx:pt>
          <cx:pt idx="386">5</cx:pt>
          <cx:pt idx="387">10</cx:pt>
          <cx:pt idx="388">4</cx:pt>
          <cx:pt idx="389">21</cx:pt>
          <cx:pt idx="390">2</cx:pt>
          <cx:pt idx="391">0</cx:pt>
          <cx:pt idx="392">4</cx:pt>
          <cx:pt idx="393">1</cx:pt>
          <cx:pt idx="394">3</cx:pt>
          <cx:pt idx="395">5</cx:pt>
          <cx:pt idx="396">18</cx:pt>
          <cx:pt idx="397">4</cx:pt>
          <cx:pt idx="398">3</cx:pt>
          <cx:pt idx="399">1</cx:pt>
          <cx:pt idx="400">0</cx:pt>
          <cx:pt idx="401">9</cx:pt>
          <cx:pt idx="402">2</cx:pt>
          <cx:pt idx="403">0</cx:pt>
          <cx:pt idx="404">1</cx:pt>
          <cx:pt idx="405">2</cx:pt>
          <cx:pt idx="406">7</cx:pt>
          <cx:pt idx="407">4</cx:pt>
          <cx:pt idx="408">27</cx:pt>
          <cx:pt idx="409">7</cx:pt>
          <cx:pt idx="410">22</cx:pt>
          <cx:pt idx="411">1</cx:pt>
          <cx:pt idx="412">10</cx:pt>
          <cx:pt idx="413">6</cx:pt>
          <cx:pt idx="414">24</cx:pt>
          <cx:pt idx="415">15</cx:pt>
          <cx:pt idx="416">20</cx:pt>
          <cx:pt idx="417">7</cx:pt>
          <cx:pt idx="418">0</cx:pt>
          <cx:pt idx="419">21</cx:pt>
          <cx:pt idx="420">3</cx:pt>
          <cx:pt idx="421">11</cx:pt>
          <cx:pt idx="422">1</cx:pt>
          <cx:pt idx="423">1</cx:pt>
          <cx:pt idx="424">3</cx:pt>
          <cx:pt idx="425">4</cx:pt>
          <cx:pt idx="426">10</cx:pt>
          <cx:pt idx="427">8</cx:pt>
          <cx:pt idx="428">3</cx:pt>
          <cx:pt idx="429">1</cx:pt>
          <cx:pt idx="430">0</cx:pt>
          <cx:pt idx="431">5</cx:pt>
          <cx:pt idx="432">0</cx:pt>
          <cx:pt idx="433">3</cx:pt>
          <cx:pt idx="434">7</cx:pt>
          <cx:pt idx="435">0</cx:pt>
          <cx:pt idx="436">2</cx:pt>
          <cx:pt idx="437">23</cx:pt>
          <cx:pt idx="438">1</cx:pt>
          <cx:pt idx="439">2</cx:pt>
          <cx:pt idx="440">3</cx:pt>
          <cx:pt idx="441">0</cx:pt>
          <cx:pt idx="442">13</cx:pt>
          <cx:pt idx="443">1</cx:pt>
          <cx:pt idx="444">1</cx:pt>
          <cx:pt idx="445">1</cx:pt>
          <cx:pt idx="446">6</cx:pt>
          <cx:pt idx="447">4</cx:pt>
          <cx:pt idx="448">1</cx:pt>
          <cx:pt idx="449">0</cx:pt>
          <cx:pt idx="450">0</cx:pt>
          <cx:pt idx="451">0</cx:pt>
          <cx:pt idx="452">8</cx:pt>
          <cx:pt idx="453">0</cx:pt>
          <cx:pt idx="454">1</cx:pt>
          <cx:pt idx="455">12</cx:pt>
          <cx:pt idx="456">0</cx:pt>
          <cx:pt idx="457">3</cx:pt>
          <cx:pt idx="458">2</cx:pt>
          <cx:pt idx="459">6</cx:pt>
          <cx:pt idx="460">0</cx:pt>
          <cx:pt idx="461">15</cx:pt>
          <cx:pt idx="462">1</cx:pt>
          <cx:pt idx="463">3</cx:pt>
          <cx:pt idx="464">8</cx:pt>
          <cx:pt idx="465">0</cx:pt>
          <cx:pt idx="466">3</cx:pt>
          <cx:pt idx="467">3</cx:pt>
          <cx:pt idx="468">0</cx:pt>
          <cx:pt idx="469">19</cx:pt>
          <cx:pt idx="470">0</cx:pt>
          <cx:pt idx="471">2</cx:pt>
          <cx:pt idx="472">0</cx:pt>
          <cx:pt idx="473">0</cx:pt>
          <cx:pt idx="474">25</cx:pt>
          <cx:pt idx="475">8</cx:pt>
          <cx:pt idx="476">16</cx:pt>
          <cx:pt idx="477">3</cx:pt>
          <cx:pt idx="478">3</cx:pt>
          <cx:pt idx="479">2</cx:pt>
          <cx:pt idx="480">1</cx:pt>
          <cx:pt idx="481">0</cx:pt>
          <cx:pt idx="482">1</cx:pt>
          <cx:pt idx="483">19</cx:pt>
          <cx:pt idx="484">9</cx:pt>
          <cx:pt idx="485">1</cx:pt>
          <cx:pt idx="486">0</cx:pt>
          <cx:pt idx="487">1</cx:pt>
          <cx:pt idx="488">5</cx:pt>
          <cx:pt idx="489">3</cx:pt>
          <cx:pt idx="490">4</cx:pt>
          <cx:pt idx="491">3</cx:pt>
          <cx:pt idx="492">5</cx:pt>
          <cx:pt idx="493">17</cx:pt>
          <cx:pt idx="494">3</cx:pt>
          <cx:pt idx="495">2</cx:pt>
          <cx:pt idx="496">6</cx:pt>
          <cx:pt idx="497">0</cx:pt>
          <cx:pt idx="498">1</cx:pt>
          <cx:pt idx="499">3</cx:pt>
          <cx:pt idx="500">13</cx:pt>
          <cx:pt idx="501">1</cx:pt>
          <cx:pt idx="502">1</cx:pt>
          <cx:pt idx="503">9</cx:pt>
          <cx:pt idx="504">0</cx:pt>
          <cx:pt idx="505">2</cx:pt>
          <cx:pt idx="506">1</cx:pt>
          <cx:pt idx="507">10</cx:pt>
          <cx:pt idx="508">3</cx:pt>
          <cx:pt idx="509">2</cx:pt>
          <cx:pt idx="510">2</cx:pt>
          <cx:pt idx="511">1</cx:pt>
          <cx:pt idx="512">14</cx:pt>
          <cx:pt idx="513">0</cx:pt>
          <cx:pt idx="514">0</cx:pt>
          <cx:pt idx="515">4</cx:pt>
          <cx:pt idx="516">3</cx:pt>
          <cx:pt idx="517">0</cx:pt>
          <cx:pt idx="518">5</cx:pt>
          <cx:pt idx="519">0</cx:pt>
          <cx:pt idx="520">10</cx:pt>
          <cx:pt idx="521">11</cx:pt>
          <cx:pt idx="522">2</cx:pt>
          <cx:pt idx="523">2</cx:pt>
          <cx:pt idx="524">22</cx:pt>
          <cx:pt idx="525">8</cx:pt>
          <cx:pt idx="526">6</cx:pt>
          <cx:pt idx="527">1</cx:pt>
          <cx:pt idx="528">3</cx:pt>
          <cx:pt idx="529">0</cx:pt>
          <cx:pt idx="530">0</cx:pt>
          <cx:pt idx="531">0</cx:pt>
          <cx:pt idx="532">0</cx:pt>
          <cx:pt idx="533">0</cx:pt>
          <cx:pt idx="534">3</cx:pt>
          <cx:pt idx="535">0</cx:pt>
          <cx:pt idx="536">0</cx:pt>
          <cx:pt idx="537">1</cx:pt>
          <cx:pt idx="538">6</cx:pt>
          <cx:pt idx="539">1</cx:pt>
          <cx:pt idx="540">2</cx:pt>
          <cx:pt idx="541">0</cx:pt>
          <cx:pt idx="542">3</cx:pt>
          <cx:pt idx="543">3</cx:pt>
          <cx:pt idx="544">0</cx:pt>
          <cx:pt idx="545">6</cx:pt>
          <cx:pt idx="546">0</cx:pt>
          <cx:pt idx="547">19</cx:pt>
          <cx:pt idx="548">1</cx:pt>
          <cx:pt idx="549">2</cx:pt>
          <cx:pt idx="550">0</cx:pt>
          <cx:pt idx="551">11</cx:pt>
          <cx:pt idx="552">0</cx:pt>
          <cx:pt idx="553">0</cx:pt>
          <cx:pt idx="554">1</cx:pt>
          <cx:pt idx="555">3</cx:pt>
          <cx:pt idx="556">1</cx:pt>
          <cx:pt idx="557">15</cx:pt>
          <cx:pt idx="558">2</cx:pt>
          <cx:pt idx="559">1</cx:pt>
          <cx:pt idx="560">1</cx:pt>
          <cx:pt idx="561">0</cx:pt>
          <cx:pt idx="562">1</cx:pt>
          <cx:pt idx="563">11</cx:pt>
          <cx:pt idx="564">0</cx:pt>
          <cx:pt idx="565">1</cx:pt>
          <cx:pt idx="566">6</cx:pt>
          <cx:pt idx="567">7</cx:pt>
          <cx:pt idx="568">0</cx:pt>
          <cx:pt idx="569">16</cx:pt>
          <cx:pt idx="570">0</cx:pt>
          <cx:pt idx="571">0</cx:pt>
          <cx:pt idx="572">0</cx:pt>
          <cx:pt idx="573">12</cx:pt>
          <cx:pt idx="574">1</cx:pt>
          <cx:pt idx="575">3</cx:pt>
          <cx:pt idx="576">1</cx:pt>
          <cx:pt idx="577">4</cx:pt>
          <cx:pt idx="578">1</cx:pt>
          <cx:pt idx="579">3</cx:pt>
          <cx:pt idx="580">1</cx:pt>
          <cx:pt idx="581">0</cx:pt>
          <cx:pt idx="582">12</cx:pt>
          <cx:pt idx="583">0</cx:pt>
          <cx:pt idx="584">1</cx:pt>
          <cx:pt idx="585">0</cx:pt>
          <cx:pt idx="586">0</cx:pt>
          <cx:pt idx="587">2</cx:pt>
          <cx:pt idx="588">0</cx:pt>
          <cx:pt idx="589">3</cx:pt>
          <cx:pt idx="590">10</cx:pt>
          <cx:pt idx="591">7</cx:pt>
          <cx:pt idx="592">3</cx:pt>
          <cx:pt idx="593">0</cx:pt>
          <cx:pt idx="594">1</cx:pt>
          <cx:pt idx="595">0</cx:pt>
          <cx:pt idx="596">9</cx:pt>
          <cx:pt idx="597">2</cx:pt>
          <cx:pt idx="598">1</cx:pt>
          <cx:pt idx="599">2</cx:pt>
          <cx:pt idx="600">11</cx:pt>
          <cx:pt idx="601">0</cx:pt>
          <cx:pt idx="602">0</cx:pt>
          <cx:pt idx="603">9</cx:pt>
          <cx:pt idx="604">0</cx:pt>
          <cx:pt idx="605">4</cx:pt>
          <cx:pt idx="606">1</cx:pt>
          <cx:pt idx="607">2</cx:pt>
          <cx:pt idx="608">0</cx:pt>
          <cx:pt idx="609">1</cx:pt>
          <cx:pt idx="610">17</cx:pt>
          <cx:pt idx="611">2</cx:pt>
          <cx:pt idx="612">3</cx:pt>
          <cx:pt idx="613">2</cx:pt>
          <cx:pt idx="614">3</cx:pt>
          <cx:pt idx="615">8</cx:pt>
          <cx:pt idx="616">0</cx:pt>
          <cx:pt idx="617">1</cx:pt>
          <cx:pt idx="618">3</cx:pt>
          <cx:pt idx="619">4</cx:pt>
          <cx:pt idx="620">9</cx:pt>
          <cx:pt idx="621">16</cx:pt>
          <cx:pt idx="622">1</cx:pt>
          <cx:pt idx="623">7</cx:pt>
          <cx:pt idx="624">0</cx:pt>
          <cx:pt idx="625">0</cx:pt>
          <cx:pt idx="626">0</cx:pt>
          <cx:pt idx="627">0</cx:pt>
          <cx:pt idx="628">0</cx:pt>
          <cx:pt idx="629">1</cx:pt>
          <cx:pt idx="630">2</cx:pt>
          <cx:pt idx="631">1</cx:pt>
          <cx:pt idx="632">15</cx:pt>
          <cx:pt idx="633">1</cx:pt>
          <cx:pt idx="634">1</cx:pt>
          <cx:pt idx="635">0</cx:pt>
          <cx:pt idx="636">0</cx:pt>
          <cx:pt idx="637">15</cx:pt>
          <cx:pt idx="638">22</cx:pt>
          <cx:pt idx="639">25</cx:pt>
          <cx:pt idx="640">19</cx:pt>
          <cx:pt idx="641">19</cx:pt>
          <cx:pt idx="642">13</cx:pt>
          <cx:pt idx="643">4</cx:pt>
          <cx:pt idx="644">10</cx:pt>
          <cx:pt idx="645">15</cx:pt>
          <cx:pt idx="646">24</cx:pt>
          <cx:pt idx="647">24</cx:pt>
          <cx:pt idx="648">4</cx:pt>
          <cx:pt idx="649">4</cx:pt>
          <cx:pt idx="650">15</cx:pt>
          <cx:pt idx="651">4</cx:pt>
          <cx:pt idx="652">2</cx:pt>
          <cx:pt idx="653">18</cx:pt>
          <cx:pt idx="654">6</cx:pt>
          <cx:pt idx="655">18</cx:pt>
          <cx:pt idx="656">8</cx:pt>
          <cx:pt idx="657">8</cx:pt>
          <cx:pt idx="658">9</cx:pt>
          <cx:pt idx="659">2</cx:pt>
          <cx:pt idx="660">26</cx:pt>
          <cx:pt idx="661">23</cx:pt>
          <cx:pt idx="662">0</cx:pt>
          <cx:pt idx="663">0</cx:pt>
          <cx:pt idx="664">6</cx:pt>
          <cx:pt idx="665">0</cx:pt>
          <cx:pt idx="666">4</cx:pt>
          <cx:pt idx="667">8</cx:pt>
          <cx:pt idx="668">0</cx:pt>
          <cx:pt idx="669">16</cx:pt>
          <cx:pt idx="670">2</cx:pt>
          <cx:pt idx="671">2</cx:pt>
          <cx:pt idx="672">2</cx:pt>
          <cx:pt idx="673">1</cx:pt>
          <cx:pt idx="674">17</cx:pt>
          <cx:pt idx="675">0</cx:pt>
          <cx:pt idx="676">11</cx:pt>
          <cx:pt idx="677">13</cx:pt>
          <cx:pt idx="678">2</cx:pt>
          <cx:pt idx="679">2</cx:pt>
          <cx:pt idx="680">3</cx:pt>
          <cx:pt idx="681">0</cx:pt>
          <cx:pt idx="682">0</cx:pt>
          <cx:pt idx="683">0</cx:pt>
          <cx:pt idx="684">2</cx:pt>
          <cx:pt idx="685">24</cx:pt>
          <cx:pt idx="686">25</cx:pt>
          <cx:pt idx="687">3</cx:pt>
          <cx:pt idx="688">2</cx:pt>
          <cx:pt idx="689">4</cx:pt>
          <cx:pt idx="690">4</cx:pt>
          <cx:pt idx="691">4</cx:pt>
          <cx:pt idx="692">1</cx:pt>
          <cx:pt idx="693">26</cx:pt>
          <cx:pt idx="694">2</cx:pt>
          <cx:pt idx="695">4</cx:pt>
          <cx:pt idx="696">6</cx:pt>
          <cx:pt idx="697">9</cx:pt>
          <cx:pt idx="698">8</cx:pt>
          <cx:pt idx="699">12</cx:pt>
          <cx:pt idx="700">0</cx:pt>
          <cx:pt idx="701">16</cx:pt>
          <cx:pt idx="702">7</cx:pt>
          <cx:pt idx="703">4</cx:pt>
          <cx:pt idx="704">1</cx:pt>
          <cx:pt idx="705">28</cx:pt>
          <cx:pt idx="706">1</cx:pt>
          <cx:pt idx="707">1</cx:pt>
          <cx:pt idx="708">5</cx:pt>
          <cx:pt idx="709">3</cx:pt>
          <cx:pt idx="710">2</cx:pt>
          <cx:pt idx="711">0</cx:pt>
          <cx:pt idx="712">0</cx:pt>
          <cx:pt idx="713">3</cx:pt>
          <cx:pt idx="714">0</cx:pt>
          <cx:pt idx="715">0</cx:pt>
          <cx:pt idx="716">3</cx:pt>
          <cx:pt idx="717">7</cx:pt>
          <cx:pt idx="718">25</cx:pt>
          <cx:pt idx="719">10</cx:pt>
          <cx:pt idx="720">3</cx:pt>
          <cx:pt idx="721">5</cx:pt>
          <cx:pt idx="722">5</cx:pt>
          <cx:pt idx="723">27</cx:pt>
          <cx:pt idx="724">2</cx:pt>
          <cx:pt idx="725">1</cx:pt>
          <cx:pt idx="726">12</cx:pt>
          <cx:pt idx="727">4</cx:pt>
          <cx:pt idx="728">3</cx:pt>
          <cx:pt idx="729">3</cx:pt>
          <cx:pt idx="730">3</cx:pt>
          <cx:pt idx="731">22</cx:pt>
          <cx:pt idx="732">4</cx:pt>
          <cx:pt idx="733">12</cx:pt>
          <cx:pt idx="734">11</cx:pt>
          <cx:pt idx="735">0</cx:pt>
          <cx:pt idx="736">12</cx:pt>
          <cx:pt idx="737">5</cx:pt>
          <cx:pt idx="738">24</cx:pt>
          <cx:pt idx="739">1</cx:pt>
          <cx:pt idx="740">2</cx:pt>
          <cx:pt idx="741">0</cx:pt>
          <cx:pt idx="742">4</cx:pt>
          <cx:pt idx="743">6</cx:pt>
          <cx:pt idx="744">4</cx:pt>
          <cx:pt idx="745">4</cx:pt>
          <cx:pt idx="746">2</cx:pt>
          <cx:pt idx="747">5</cx:pt>
          <cx:pt idx="748">2</cx:pt>
          <cx:pt idx="749">16</cx:pt>
          <cx:pt idx="750">9</cx:pt>
          <cx:pt idx="751">1</cx:pt>
          <cx:pt idx="752">12</cx:pt>
          <cx:pt idx="753">0</cx:pt>
          <cx:pt idx="754">20</cx:pt>
          <cx:pt idx="755">16</cx:pt>
          <cx:pt idx="756">2</cx:pt>
          <cx:pt idx="757">6</cx:pt>
          <cx:pt idx="758">0</cx:pt>
          <cx:pt idx="759">3</cx:pt>
          <cx:pt idx="760">0</cx:pt>
          <cx:pt idx="761">3</cx:pt>
          <cx:pt idx="762">13</cx:pt>
          <cx:pt idx="763">6</cx:pt>
          <cx:pt idx="764">1</cx:pt>
          <cx:pt idx="765">0</cx:pt>
          <cx:pt idx="766">5</cx:pt>
          <cx:pt idx="767">0</cx:pt>
          <cx:pt idx="768">1</cx:pt>
          <cx:pt idx="769">1</cx:pt>
          <cx:pt idx="770">1</cx:pt>
          <cx:pt idx="771">9</cx:pt>
          <cx:pt idx="772">1</cx:pt>
          <cx:pt idx="773">0</cx:pt>
          <cx:pt idx="774">1</cx:pt>
          <cx:pt idx="775">1</cx:pt>
          <cx:pt idx="776">4</cx:pt>
          <cx:pt idx="777">2</cx:pt>
          <cx:pt idx="778">2</cx:pt>
          <cx:pt idx="779">2</cx:pt>
          <cx:pt idx="780">0</cx:pt>
          <cx:pt idx="781">2</cx:pt>
          <cx:pt idx="782">4</cx:pt>
          <cx:pt idx="783">2</cx:pt>
          <cx:pt idx="784">0</cx:pt>
          <cx:pt idx="785">1</cx:pt>
          <cx:pt idx="786">0</cx:pt>
          <cx:pt idx="787">2</cx:pt>
          <cx:pt idx="788">7</cx:pt>
          <cx:pt idx="789">5</cx:pt>
          <cx:pt idx="790">0</cx:pt>
          <cx:pt idx="791">0</cx:pt>
          <cx:pt idx="792">0</cx:pt>
          <cx:pt idx="793">2</cx:pt>
          <cx:pt idx="794">0</cx:pt>
          <cx:pt idx="795">0</cx:pt>
          <cx:pt idx="796">28</cx:pt>
          <cx:pt idx="797">2</cx:pt>
          <cx:pt idx="798">0</cx:pt>
          <cx:pt idx="799">0</cx:pt>
          <cx:pt idx="800">0</cx:pt>
          <cx:pt idx="801">4</cx:pt>
          <cx:pt idx="802">12</cx:pt>
          <cx:pt idx="803">0</cx:pt>
          <cx:pt idx="804">0</cx:pt>
          <cx:pt idx="805">4</cx:pt>
          <cx:pt idx="806">0</cx:pt>
          <cx:pt idx="807">11</cx:pt>
          <cx:pt idx="808">1</cx:pt>
          <cx:pt idx="809">5</cx:pt>
          <cx:pt idx="810">0</cx:pt>
          <cx:pt idx="811">1</cx:pt>
          <cx:pt idx="812">1</cx:pt>
          <cx:pt idx="813">6</cx:pt>
          <cx:pt idx="814">8</cx:pt>
          <cx:pt idx="815">1</cx:pt>
          <cx:pt idx="816">0</cx:pt>
          <cx:pt idx="817">2</cx:pt>
          <cx:pt idx="818">1</cx:pt>
          <cx:pt idx="819">0</cx:pt>
          <cx:pt idx="820">1</cx:pt>
          <cx:pt idx="821">19</cx:pt>
          <cx:pt idx="822">27</cx:pt>
          <cx:pt idx="823">7</cx:pt>
          <cx:pt idx="824">14</cx:pt>
          <cx:pt idx="825">5</cx:pt>
          <cx:pt idx="826">1</cx:pt>
          <cx:pt idx="827">0</cx:pt>
          <cx:pt idx="828">9</cx:pt>
          <cx:pt idx="829">27</cx:pt>
          <cx:pt idx="830">2</cx:pt>
          <cx:pt idx="831">3</cx:pt>
          <cx:pt idx="832">4</cx:pt>
          <cx:pt idx="833">2</cx:pt>
          <cx:pt idx="834">20</cx:pt>
          <cx:pt idx="835">3</cx:pt>
          <cx:pt idx="836">4</cx:pt>
          <cx:pt idx="837">1</cx:pt>
          <cx:pt idx="838">0</cx:pt>
          <cx:pt idx="839">0</cx:pt>
          <cx:pt idx="840">14</cx:pt>
          <cx:pt idx="841">1</cx:pt>
          <cx:pt idx="842">2</cx:pt>
          <cx:pt idx="843">1</cx:pt>
          <cx:pt idx="844">3</cx:pt>
          <cx:pt idx="845">1</cx:pt>
          <cx:pt idx="846">3</cx:pt>
          <cx:pt idx="847">2</cx:pt>
          <cx:pt idx="848">0</cx:pt>
          <cx:pt idx="849">4</cx:pt>
          <cx:pt idx="850">4</cx:pt>
          <cx:pt idx="851">18</cx:pt>
          <cx:pt idx="852">0</cx:pt>
          <cx:pt idx="853">22</cx:pt>
          <cx:pt idx="854">19</cx:pt>
          <cx:pt idx="855">4</cx:pt>
          <cx:pt idx="856">4</cx:pt>
          <cx:pt idx="857">2</cx:pt>
          <cx:pt idx="858">0</cx:pt>
          <cx:pt idx="859">0</cx:pt>
          <cx:pt idx="860">14</cx:pt>
          <cx:pt idx="861">8</cx:pt>
          <cx:pt idx="862">0</cx:pt>
          <cx:pt idx="863">15</cx:pt>
          <cx:pt idx="864">2</cx:pt>
          <cx:pt idx="865">6</cx:pt>
          <cx:pt idx="866">2</cx:pt>
          <cx:pt idx="867">0</cx:pt>
          <cx:pt idx="868">4</cx:pt>
          <cx:pt idx="869">1</cx:pt>
          <cx:pt idx="870">3</cx:pt>
          <cx:pt idx="871">4</cx:pt>
          <cx:pt idx="872">0</cx:pt>
          <cx:pt idx="873">4</cx:pt>
          <cx:pt idx="874">3</cx:pt>
          <cx:pt idx="875">2</cx:pt>
          <cx:pt idx="876">0</cx:pt>
          <cx:pt idx="877">0</cx:pt>
          <cx:pt idx="878">1</cx:pt>
          <cx:pt idx="879">13</cx:pt>
          <cx:pt idx="880">2</cx:pt>
          <cx:pt idx="881">1</cx:pt>
          <cx:pt idx="882">15</cx:pt>
          <cx:pt idx="883">1</cx:pt>
          <cx:pt idx="884">0</cx:pt>
          <cx:pt idx="885">1</cx:pt>
          <cx:pt idx="886">0</cx:pt>
          <cx:pt idx="887">0</cx:pt>
          <cx:pt idx="888">1</cx:pt>
          <cx:pt idx="889">0</cx:pt>
          <cx:pt idx="890">0</cx:pt>
          <cx:pt idx="891">3</cx:pt>
          <cx:pt idx="892">1</cx:pt>
          <cx:pt idx="893">13</cx:pt>
          <cx:pt idx="894">0</cx:pt>
          <cx:pt idx="895">6</cx:pt>
          <cx:pt idx="896">0</cx:pt>
          <cx:pt idx="897">14</cx:pt>
          <cx:pt idx="898">5</cx:pt>
          <cx:pt idx="899">6</cx:pt>
          <cx:pt idx="900">15</cx:pt>
          <cx:pt idx="901">0</cx:pt>
          <cx:pt idx="902">1</cx:pt>
          <cx:pt idx="903">9</cx:pt>
          <cx:pt idx="904">3</cx:pt>
          <cx:pt idx="905">3</cx:pt>
          <cx:pt idx="906">1</cx:pt>
          <cx:pt idx="907">3</cx:pt>
          <cx:pt idx="908">0</cx:pt>
          <cx:pt idx="909">2</cx:pt>
          <cx:pt idx="910">10</cx:pt>
          <cx:pt idx="911">5</cx:pt>
          <cx:pt idx="912">9</cx:pt>
          <cx:pt idx="913">13</cx:pt>
          <cx:pt idx="914">0</cx:pt>
          <cx:pt idx="915">8</cx:pt>
          <cx:pt idx="916">3</cx:pt>
          <cx:pt idx="917">3</cx:pt>
          <cx:pt idx="918">0</cx:pt>
          <cx:pt idx="919">6</cx:pt>
          <cx:pt idx="920">4</cx:pt>
          <cx:pt idx="921">1</cx:pt>
          <cx:pt idx="922">0</cx:pt>
          <cx:pt idx="923">4</cx:pt>
          <cx:pt idx="924">5</cx:pt>
          <cx:pt idx="925">4</cx:pt>
          <cx:pt idx="926">5</cx:pt>
          <cx:pt idx="927">1</cx:pt>
          <cx:pt idx="928">1</cx:pt>
          <cx:pt idx="929">0</cx:pt>
          <cx:pt idx="930">14</cx:pt>
          <cx:pt idx="931">3</cx:pt>
          <cx:pt idx="932">10</cx:pt>
          <cx:pt idx="933">17</cx:pt>
          <cx:pt idx="934">2</cx:pt>
          <cx:pt idx="935">0</cx:pt>
          <cx:pt idx="936">4</cx:pt>
          <cx:pt idx="937">12</cx:pt>
          <cx:pt idx="938">3</cx:pt>
          <cx:pt idx="939">12</cx:pt>
          <cx:pt idx="940">0</cx:pt>
          <cx:pt idx="941">7</cx:pt>
          <cx:pt idx="942">2</cx:pt>
          <cx:pt idx="943">1</cx:pt>
          <cx:pt idx="944">4</cx:pt>
          <cx:pt idx="945">4</cx:pt>
          <cx:pt idx="946">17</cx:pt>
          <cx:pt idx="947">7</cx:pt>
          <cx:pt idx="948">2</cx:pt>
          <cx:pt idx="949">5</cx:pt>
          <cx:pt idx="950">1</cx:pt>
          <cx:pt idx="951">1</cx:pt>
          <cx:pt idx="952">14</cx:pt>
          <cx:pt idx="953">26</cx:pt>
          <cx:pt idx="954">2</cx:pt>
          <cx:pt idx="955">1</cx:pt>
          <cx:pt idx="956">3</cx:pt>
          <cx:pt idx="957">7</cx:pt>
          <cx:pt idx="958">9</cx:pt>
          <cx:pt idx="959">20</cx:pt>
          <cx:pt idx="960">6</cx:pt>
          <cx:pt idx="961">13</cx:pt>
          <cx:pt idx="962">1</cx:pt>
          <cx:pt idx="963">0</cx:pt>
          <cx:pt idx="964">1</cx:pt>
          <cx:pt idx="965">0</cx:pt>
          <cx:pt idx="966">2</cx:pt>
          <cx:pt idx="967">13</cx:pt>
          <cx:pt idx="968">9</cx:pt>
          <cx:pt idx="969">2</cx:pt>
          <cx:pt idx="970">0</cx:pt>
          <cx:pt idx="971">2</cx:pt>
          <cx:pt idx="972">3</cx:pt>
          <cx:pt idx="973">0</cx:pt>
          <cx:pt idx="974">1</cx:pt>
          <cx:pt idx="975">0</cx:pt>
          <cx:pt idx="976">0</cx:pt>
          <cx:pt idx="977">3</cx:pt>
          <cx:pt idx="978">11</cx:pt>
          <cx:pt idx="979">6</cx:pt>
          <cx:pt idx="980">0</cx:pt>
          <cx:pt idx="981">23</cx:pt>
          <cx:pt idx="982">2</cx:pt>
          <cx:pt idx="983">15</cx:pt>
          <cx:pt idx="984">1</cx:pt>
          <cx:pt idx="985">2</cx:pt>
          <cx:pt idx="986">7</cx:pt>
          <cx:pt idx="987">16</cx:pt>
          <cx:pt idx="988">2</cx:pt>
          <cx:pt idx="989">7</cx:pt>
          <cx:pt idx="990">3</cx:pt>
          <cx:pt idx="991">20</cx:pt>
          <cx:pt idx="992">2</cx:pt>
          <cx:pt idx="993">3</cx:pt>
          <cx:pt idx="994">27</cx:pt>
          <cx:pt idx="995">7</cx:pt>
          <cx:pt idx="996">5</cx:pt>
          <cx:pt idx="997">0</cx:pt>
          <cx:pt idx="998">3</cx:pt>
          <cx:pt idx="999">6</cx:pt>
          <cx:pt idx="1000">9</cx:pt>
          <cx:pt idx="1001">3</cx:pt>
          <cx:pt idx="1002">2</cx:pt>
          <cx:pt idx="1003">3</cx:pt>
          <cx:pt idx="1004">9</cx:pt>
          <cx:pt idx="1005">9</cx:pt>
          <cx:pt idx="1006">21</cx:pt>
          <cx:pt idx="1007">17</cx:pt>
          <cx:pt idx="1008">1</cx:pt>
          <cx:pt idx="1009">1</cx:pt>
          <cx:pt idx="1010">14</cx:pt>
          <cx:pt idx="1011">27</cx:pt>
          <cx:pt idx="1012">5</cx:pt>
          <cx:pt idx="1013">13</cx:pt>
          <cx:pt idx="1014">12</cx:pt>
          <cx:pt idx="1015">2</cx:pt>
          <cx:pt idx="1016">5</cx:pt>
          <cx:pt idx="1017">4</cx:pt>
          <cx:pt idx="1018">2</cx:pt>
          <cx:pt idx="1019">1</cx:pt>
          <cx:pt idx="1020">9</cx:pt>
          <cx:pt idx="1021">0</cx:pt>
          <cx:pt idx="1022">1</cx:pt>
          <cx:pt idx="1023">10</cx:pt>
          <cx:pt idx="1024">1</cx:pt>
          <cx:pt idx="1025">2</cx:pt>
          <cx:pt idx="1026">1</cx:pt>
          <cx:pt idx="1027">10</cx:pt>
          <cx:pt idx="1028">9</cx:pt>
          <cx:pt idx="1029">19</cx:pt>
          <cx:pt idx="1030">0</cx:pt>
          <cx:pt idx="1031">4</cx:pt>
          <cx:pt idx="1032">8</cx:pt>
          <cx:pt idx="1033">24</cx:pt>
          <cx:pt idx="1034">0</cx:pt>
          <cx:pt idx="1035">6</cx:pt>
          <cx:pt idx="1036">4</cx:pt>
          <cx:pt idx="1037">3</cx:pt>
          <cx:pt idx="1038">1</cx:pt>
          <cx:pt idx="1039">2</cx:pt>
          <cx:pt idx="1040">25</cx:pt>
          <cx:pt idx="1041">6</cx:pt>
          <cx:pt idx="1042">0</cx:pt>
          <cx:pt idx="1043">12</cx:pt>
          <cx:pt idx="1044">0</cx:pt>
          <cx:pt idx="1045">0</cx:pt>
          <cx:pt idx="1046">2</cx:pt>
          <cx:pt idx="1047">1</cx:pt>
          <cx:pt idx="1048">1</cx:pt>
          <cx:pt idx="1049">18</cx:pt>
          <cx:pt idx="1050">10</cx:pt>
          <cx:pt idx="1051">0</cx:pt>
          <cx:pt idx="1052">14</cx:pt>
          <cx:pt idx="1053">2</cx:pt>
          <cx:pt idx="1054">1</cx:pt>
          <cx:pt idx="1055">3</cx:pt>
          <cx:pt idx="1056">0</cx:pt>
          <cx:pt idx="1057">2</cx:pt>
          <cx:pt idx="1058">0</cx:pt>
          <cx:pt idx="1059">12</cx:pt>
          <cx:pt idx="1060">1</cx:pt>
          <cx:pt idx="1061">8</cx:pt>
          <cx:pt idx="1062">2</cx:pt>
          <cx:pt idx="1063">5</cx:pt>
          <cx:pt idx="1064">1</cx:pt>
          <cx:pt idx="1065">12</cx:pt>
          <cx:pt idx="1066">4</cx:pt>
          <cx:pt idx="1067">0</cx:pt>
          <cx:pt idx="1068">7</cx:pt>
          <cx:pt idx="1069">2</cx:pt>
          <cx:pt idx="1070">1</cx:pt>
          <cx:pt idx="1071">4</cx:pt>
          <cx:pt idx="1072">6</cx:pt>
          <cx:pt idx="1073">8</cx:pt>
          <cx:pt idx="1074">14</cx:pt>
          <cx:pt idx="1075">0</cx:pt>
          <cx:pt idx="1076">4</cx:pt>
          <cx:pt idx="1077">0</cx:pt>
          <cx:pt idx="1078">0</cx:pt>
          <cx:pt idx="1079">1</cx:pt>
          <cx:pt idx="1080">1</cx:pt>
          <cx:pt idx="1081">1</cx:pt>
          <cx:pt idx="1082">1</cx:pt>
          <cx:pt idx="1083">4</cx:pt>
          <cx:pt idx="1084">0</cx:pt>
          <cx:pt idx="1085">0</cx:pt>
          <cx:pt idx="1086">2</cx:pt>
          <cx:pt idx="1087">24</cx:pt>
          <cx:pt idx="1088">1</cx:pt>
          <cx:pt idx="1089">2</cx:pt>
          <cx:pt idx="1090">1</cx:pt>
          <cx:pt idx="1091">5</cx:pt>
          <cx:pt idx="1092">4</cx:pt>
          <cx:pt idx="1093">16</cx:pt>
          <cx:pt idx="1094">9</cx:pt>
          <cx:pt idx="1095">0</cx:pt>
          <cx:pt idx="1096">0</cx:pt>
          <cx:pt idx="1097">2</cx:pt>
          <cx:pt idx="1098">1</cx:pt>
          <cx:pt idx="1099">9</cx:pt>
          <cx:pt idx="1100">23</cx:pt>
          <cx:pt idx="1101">19</cx:pt>
          <cx:pt idx="1102">12</cx:pt>
          <cx:pt idx="1103">8</cx:pt>
          <cx:pt idx="1104">9</cx:pt>
          <cx:pt idx="1105">28</cx:pt>
          <cx:pt idx="1106">4</cx:pt>
          <cx:pt idx="1107">24</cx:pt>
          <cx:pt idx="1108">2</cx:pt>
          <cx:pt idx="1109">2</cx:pt>
          <cx:pt idx="1110">20</cx:pt>
          <cx:pt idx="1111">1</cx:pt>
          <cx:pt idx="1112">1</cx:pt>
          <cx:pt idx="1113">4</cx:pt>
          <cx:pt idx="1114">1</cx:pt>
          <cx:pt idx="1115">1</cx:pt>
          <cx:pt idx="1116">13</cx:pt>
          <cx:pt idx="1117">1</cx:pt>
          <cx:pt idx="1118">1</cx:pt>
          <cx:pt idx="1119">0</cx:pt>
          <cx:pt idx="1120">3</cx:pt>
          <cx:pt idx="1121">14</cx:pt>
          <cx:pt idx="1122">2</cx:pt>
          <cx:pt idx="1123">5</cx:pt>
          <cx:pt idx="1124">14</cx:pt>
          <cx:pt idx="1125">9</cx:pt>
          <cx:pt idx="1126">8</cx:pt>
          <cx:pt idx="1127">7</cx:pt>
          <cx:pt idx="1128">0</cx:pt>
          <cx:pt idx="1129">11</cx:pt>
          <cx:pt idx="1130">1</cx:pt>
          <cx:pt idx="1131">4</cx:pt>
          <cx:pt idx="1132">10</cx:pt>
          <cx:pt idx="1133">16</cx:pt>
          <cx:pt idx="1134">2</cx:pt>
          <cx:pt idx="1135">5</cx:pt>
          <cx:pt idx="1136">1</cx:pt>
          <cx:pt idx="1137">0</cx:pt>
          <cx:pt idx="1138">2</cx:pt>
          <cx:pt idx="1139">7</cx:pt>
          <cx:pt idx="1140">16</cx:pt>
          <cx:pt idx="1141">4</cx:pt>
          <cx:pt idx="1142">4</cx:pt>
          <cx:pt idx="1143">4</cx:pt>
          <cx:pt idx="1144">3</cx:pt>
          <cx:pt idx="1145">1</cx:pt>
          <cx:pt idx="1146">7</cx:pt>
          <cx:pt idx="1147">27</cx:pt>
          <cx:pt idx="1148">1</cx:pt>
          <cx:pt idx="1149">0</cx:pt>
          <cx:pt idx="1150">1</cx:pt>
          <cx:pt idx="1151">3</cx:pt>
          <cx:pt idx="1152">3</cx:pt>
          <cx:pt idx="1153">3</cx:pt>
          <cx:pt idx="1154">0</cx:pt>
          <cx:pt idx="1155">6</cx:pt>
          <cx:pt idx="1156">17</cx:pt>
          <cx:pt idx="1157">3</cx:pt>
          <cx:pt idx="1158">1</cx:pt>
          <cx:pt idx="1159">2</cx:pt>
          <cx:pt idx="1160">7</cx:pt>
          <cx:pt idx="1161">14</cx:pt>
          <cx:pt idx="1162">0</cx:pt>
          <cx:pt idx="1163">0</cx:pt>
          <cx:pt idx="1164">1</cx:pt>
          <cx:pt idx="1165">12</cx:pt>
          <cx:pt idx="1166">12</cx:pt>
          <cx:pt idx="1167">23</cx:pt>
          <cx:pt idx="1168">0</cx:pt>
          <cx:pt idx="1169">10</cx:pt>
          <cx:pt idx="1170">5</cx:pt>
          <cx:pt idx="1171">1</cx:pt>
          <cx:pt idx="1172">2</cx:pt>
          <cx:pt idx="1173">2</cx:pt>
          <cx:pt idx="1174">0</cx:pt>
          <cx:pt idx="1175">13</cx:pt>
          <cx:pt idx="1176">0</cx:pt>
          <cx:pt idx="1177">1</cx:pt>
          <cx:pt idx="1178">5</cx:pt>
          <cx:pt idx="1179">2</cx:pt>
          <cx:pt idx="1180">0</cx:pt>
          <cx:pt idx="1181">1</cx:pt>
          <cx:pt idx="1182">1</cx:pt>
          <cx:pt idx="1183">1</cx:pt>
          <cx:pt idx="1184">0</cx:pt>
          <cx:pt idx="1185">0</cx:pt>
          <cx:pt idx="1186">8</cx:pt>
          <cx:pt idx="1187">0</cx:pt>
          <cx:pt idx="1188">1</cx:pt>
          <cx:pt idx="1189">16</cx:pt>
          <cx:pt idx="1190">12</cx:pt>
          <cx:pt idx="1191">4</cx:pt>
          <cx:pt idx="1192">2</cx:pt>
          <cx:pt idx="1193">3</cx:pt>
          <cx:pt idx="1194">0</cx:pt>
          <cx:pt idx="1195">3</cx:pt>
          <cx:pt idx="1196">4</cx:pt>
          <cx:pt idx="1197">2</cx:pt>
          <cx:pt idx="1198">10</cx:pt>
          <cx:pt idx="1199">11</cx:pt>
          <cx:pt idx="1200">6</cx:pt>
          <cx:pt idx="1201">2</cx:pt>
          <cx:pt idx="1202">6</cx:pt>
          <cx:pt idx="1203">8</cx:pt>
          <cx:pt idx="1204">11</cx:pt>
          <cx:pt idx="1205">0</cx:pt>
          <cx:pt idx="1206">10</cx:pt>
          <cx:pt idx="1207">6</cx:pt>
          <cx:pt idx="1208">8</cx:pt>
          <cx:pt idx="1209">6</cx:pt>
          <cx:pt idx="1210">7</cx:pt>
          <cx:pt idx="1211">7</cx:pt>
          <cx:pt idx="1212">5</cx:pt>
          <cx:pt idx="1213">10</cx:pt>
          <cx:pt idx="1214">19</cx:pt>
          <cx:pt idx="1215">13</cx:pt>
          <cx:pt idx="1216">13</cx:pt>
          <cx:pt idx="1217">4</cx:pt>
          <cx:pt idx="1218">0</cx:pt>
          <cx:pt idx="1219">3</cx:pt>
          <cx:pt idx="1220">1</cx:pt>
          <cx:pt idx="1221">9</cx:pt>
          <cx:pt idx="1222">1</cx:pt>
          <cx:pt idx="1223">1</cx:pt>
          <cx:pt idx="1224">4</cx:pt>
          <cx:pt idx="1225">17</cx:pt>
          <cx:pt idx="1226">0</cx:pt>
          <cx:pt idx="1227">12</cx:pt>
          <cx:pt idx="1228">14</cx:pt>
          <cx:pt idx="1229">1</cx:pt>
          <cx:pt idx="1230">14</cx:pt>
          <cx:pt idx="1231">4</cx:pt>
          <cx:pt idx="1232">2</cx:pt>
          <cx:pt idx="1233">1</cx:pt>
          <cx:pt idx="1234">2</cx:pt>
          <cx:pt idx="1235">1</cx:pt>
          <cx:pt idx="1236">1</cx:pt>
          <cx:pt idx="1237">4</cx:pt>
          <cx:pt idx="1238">3</cx:pt>
          <cx:pt idx="1239">4</cx:pt>
          <cx:pt idx="1240">0</cx:pt>
          <cx:pt idx="1241">2</cx:pt>
          <cx:pt idx="1242">0</cx:pt>
          <cx:pt idx="1243">1</cx:pt>
          <cx:pt idx="1244">7</cx:pt>
          <cx:pt idx="1245">2</cx:pt>
          <cx:pt idx="1246">4</cx:pt>
          <cx:pt idx="1247">4</cx:pt>
          <cx:pt idx="1248">3</cx:pt>
          <cx:pt idx="1249">2</cx:pt>
          <cx:pt idx="1250">0</cx:pt>
          <cx:pt idx="1251">1</cx:pt>
          <cx:pt idx="1252">4</cx:pt>
          <cx:pt idx="1253">0</cx:pt>
          <cx:pt idx="1254">7</cx:pt>
          <cx:pt idx="1255">11</cx:pt>
          <cx:pt idx="1256">0</cx:pt>
          <cx:pt idx="1257">6</cx:pt>
          <cx:pt idx="1258">0</cx:pt>
          <cx:pt idx="1259">7</cx:pt>
          <cx:pt idx="1260">2</cx:pt>
          <cx:pt idx="1261">25</cx:pt>
          <cx:pt idx="1262">17</cx:pt>
          <cx:pt idx="1263">2</cx:pt>
          <cx:pt idx="1264">4</cx:pt>
          <cx:pt idx="1265">5</cx:pt>
          <cx:pt idx="1266">2</cx:pt>
          <cx:pt idx="1267">2</cx:pt>
          <cx:pt idx="1268">3</cx:pt>
          <cx:pt idx="1269">0</cx:pt>
          <cx:pt idx="1270">4</cx:pt>
          <cx:pt idx="1271">1</cx:pt>
          <cx:pt idx="1272">12</cx:pt>
          <cx:pt idx="1273">4</cx:pt>
          <cx:pt idx="1274">1</cx:pt>
          <cx:pt idx="1275">1</cx:pt>
          <cx:pt idx="1276">0</cx:pt>
          <cx:pt idx="1277">13</cx:pt>
          <cx:pt idx="1278">2</cx:pt>
          <cx:pt idx="1279">0</cx:pt>
          <cx:pt idx="1280">21</cx:pt>
          <cx:pt idx="1281">9</cx:pt>
          <cx:pt idx="1282">6</cx:pt>
          <cx:pt idx="1283">4</cx:pt>
          <cx:pt idx="1284">7</cx:pt>
          <cx:pt idx="1285">5</cx:pt>
          <cx:pt idx="1286">0</cx:pt>
          <cx:pt idx="1287">3</cx:pt>
          <cx:pt idx="1288">9</cx:pt>
          <cx:pt idx="1289">6</cx:pt>
          <cx:pt idx="1290">4</cx:pt>
          <cx:pt idx="1291">1</cx:pt>
          <cx:pt idx="1292">17</cx:pt>
          <cx:pt idx="1293">1</cx:pt>
          <cx:pt idx="1294">13</cx:pt>
          <cx:pt idx="1295">6</cx:pt>
          <cx:pt idx="1296">0</cx:pt>
          <cx:pt idx="1297">2</cx:pt>
          <cx:pt idx="1298">2</cx:pt>
          <cx:pt idx="1299">21</cx:pt>
          <cx:pt idx="1300">13</cx:pt>
          <cx:pt idx="1301">0</cx:pt>
          <cx:pt idx="1302">6</cx:pt>
          <cx:pt idx="1303">0</cx:pt>
          <cx:pt idx="1304">1</cx:pt>
          <cx:pt idx="1305">0</cx:pt>
          <cx:pt idx="1306">12</cx:pt>
          <cx:pt idx="1307">2</cx:pt>
          <cx:pt idx="1308">6</cx:pt>
          <cx:pt idx="1309">1</cx:pt>
          <cx:pt idx="1310">1</cx:pt>
          <cx:pt idx="1311">5</cx:pt>
          <cx:pt idx="1312">0</cx:pt>
          <cx:pt idx="1313">3</cx:pt>
          <cx:pt idx="1314">8</cx:pt>
          <cx:pt idx="1315">3</cx:pt>
          <cx:pt idx="1316">8</cx:pt>
          <cx:pt idx="1317">1</cx:pt>
          <cx:pt idx="1318">4</cx:pt>
          <cx:pt idx="1319">8</cx:pt>
          <cx:pt idx="1320">1</cx:pt>
          <cx:pt idx="1321">5</cx:pt>
          <cx:pt idx="1322">0</cx:pt>
          <cx:pt idx="1323">0</cx:pt>
          <cx:pt idx="1324">1</cx:pt>
          <cx:pt idx="1325">0</cx:pt>
          <cx:pt idx="1326">0</cx:pt>
          <cx:pt idx="1327">6</cx:pt>
          <cx:pt idx="1328">6</cx:pt>
          <cx:pt idx="1329">14</cx:pt>
          <cx:pt idx="1330">6</cx:pt>
          <cx:pt idx="1331">4</cx:pt>
          <cx:pt idx="1332">1</cx:pt>
          <cx:pt idx="1333">0</cx:pt>
          <cx:pt idx="1334">6</cx:pt>
          <cx:pt idx="1335">6</cx:pt>
          <cx:pt idx="1336">1</cx:pt>
          <cx:pt idx="1337">3</cx:pt>
        </cx:lvl>
      </cx:numDim>
    </cx:data>
  </cx:chartData>
  <cx:chart>
    <cx:title pos="t" align="ctr" overlay="0">
      <cx:tx>
        <cx:txData>
          <cx:v>Failed Projects Backers Count Distribution Without Outliers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Failed Projects Backers Count Distribution Without Outliers</a:t>
          </a:r>
        </a:p>
      </cx:txPr>
    </cx:title>
    <cx:plotArea>
      <cx:plotAreaRegion>
        <cx:series layoutId="clusteredColumn" uniqueId="{55566787-C2FB-4026-B4AC-93551E27BCEF}">
          <cx:dataId val="0"/>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7DDF4A78DF4BB7B00DA46508C204E3"/>
        <w:category>
          <w:name w:val="General"/>
          <w:gallery w:val="placeholder"/>
        </w:category>
        <w:types>
          <w:type w:val="bbPlcHdr"/>
        </w:types>
        <w:behaviors>
          <w:behavior w:val="content"/>
        </w:behaviors>
        <w:guid w:val="{2A7D6CA0-3DCD-4A8B-A50F-E0BB15DACBAA}"/>
      </w:docPartPr>
      <w:docPartBody>
        <w:p w:rsidR="00070DA2" w:rsidRDefault="000534C7">
          <w:pPr>
            <w:pStyle w:val="F57DDF4A78DF4BB7B00DA46508C204E3"/>
          </w:pPr>
          <w:r>
            <w:t>[Title Here, up to 12 Words, on One to Two Lines]</w:t>
          </w:r>
        </w:p>
      </w:docPartBody>
    </w:docPart>
    <w:docPart>
      <w:docPartPr>
        <w:name w:val="1915997F86B1468FA828AF348A3A0A4B"/>
        <w:category>
          <w:name w:val="General"/>
          <w:gallery w:val="placeholder"/>
        </w:category>
        <w:types>
          <w:type w:val="bbPlcHdr"/>
        </w:types>
        <w:behaviors>
          <w:behavior w:val="content"/>
        </w:behaviors>
        <w:guid w:val="{54A63EF9-111F-4EB6-B8B7-9F90533D6FAB}"/>
      </w:docPartPr>
      <w:docPartBody>
        <w:p w:rsidR="00070DA2" w:rsidRDefault="000534C7">
          <w:pPr>
            <w:pStyle w:val="1915997F86B1468FA828AF348A3A0A4B"/>
          </w:pPr>
          <w:r w:rsidRPr="005D3A03">
            <w:t>Figures title:</w:t>
          </w:r>
        </w:p>
      </w:docPartBody>
    </w:docPart>
    <w:docPart>
      <w:docPartPr>
        <w:name w:val="750B2CE101E04884823AFC00B3543B71"/>
        <w:category>
          <w:name w:val="General"/>
          <w:gallery w:val="placeholder"/>
        </w:category>
        <w:types>
          <w:type w:val="bbPlcHdr"/>
        </w:types>
        <w:behaviors>
          <w:behavior w:val="content"/>
        </w:behaviors>
        <w:guid w:val="{8AA533FF-B293-4DF0-BAF2-797C693862F8}"/>
      </w:docPartPr>
      <w:docPartBody>
        <w:p w:rsidR="00070DA2" w:rsidRDefault="000534C7">
          <w:pPr>
            <w:pStyle w:val="750B2CE101E04884823AFC00B3543B7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C7"/>
    <w:rsid w:val="000534C7"/>
    <w:rsid w:val="00070DA2"/>
    <w:rsid w:val="00BE2A40"/>
    <w:rsid w:val="00BE4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DDF4A78DF4BB7B00DA46508C204E3">
    <w:name w:val="F57DDF4A78DF4BB7B00DA46508C204E3"/>
  </w:style>
  <w:style w:type="character" w:styleId="Emphasis">
    <w:name w:val="Emphasis"/>
    <w:basedOn w:val="DefaultParagraphFont"/>
    <w:uiPriority w:val="4"/>
    <w:unhideWhenUsed/>
    <w:qFormat/>
    <w:rPr>
      <w:i/>
      <w:iCs/>
    </w:rPr>
  </w:style>
  <w:style w:type="paragraph" w:customStyle="1" w:styleId="1915997F86B1468FA828AF348A3A0A4B">
    <w:name w:val="1915997F86B1468FA828AF348A3A0A4B"/>
  </w:style>
  <w:style w:type="paragraph" w:customStyle="1" w:styleId="750B2CE101E04884823AFC00B3543B71">
    <w:name w:val="750B2CE101E04884823AFC00B3543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Bonus material for homework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82</TotalTime>
  <Pages>1</Pages>
  <Words>276</Words>
  <Characters>1578</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Bonus Material for Homework 1</dc:title>
  <dc:subject/>
  <dc:creator>Matthew Berry</dc:creator>
  <cp:keywords/>
  <dc:description/>
  <cp:lastModifiedBy>Matthew Berry</cp:lastModifiedBy>
  <cp:revision>4</cp:revision>
  <dcterms:created xsi:type="dcterms:W3CDTF">2020-12-11T18:57:00Z</dcterms:created>
  <dcterms:modified xsi:type="dcterms:W3CDTF">2020-12-12T18:43:00Z</dcterms:modified>
</cp:coreProperties>
</file>